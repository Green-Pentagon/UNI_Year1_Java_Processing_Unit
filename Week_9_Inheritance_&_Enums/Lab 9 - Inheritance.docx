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4"/>
          <w:szCs w:val="44"/>
        </w:rPr>
        <w:alias w:val="Title"/>
        <w:tag w:val=""/>
        <w:id w:val="256021334"/>
        <w:placeholder>
          <w:docPart w:val="DE2B2B987DB74CC781138E1D1E85E686"/>
        </w:placeholder>
        <w:dataBinding w:prefixMappings="xmlns:ns0='http://purl.org/dc/elements/1.1/' xmlns:ns1='http://schemas.openxmlformats.org/package/2006/metadata/core-properties' " w:xpath="/ns1:coreProperties[1]/ns0:title[1]" w:storeItemID="{6C3C8BC8-F283-45AE-878A-BAB7291924A1}"/>
        <w:text/>
      </w:sdtPr>
      <w:sdtEndPr/>
      <w:sdtContent>
        <w:p w14:paraId="4AB35669" w14:textId="15E64E9C" w:rsidR="00ED2A91" w:rsidRPr="00E077FC" w:rsidRDefault="005A4ACD" w:rsidP="00C31D4E">
          <w:pPr>
            <w:pStyle w:val="Title"/>
            <w:ind w:right="1796"/>
            <w:jc w:val="left"/>
            <w:rPr>
              <w:b/>
              <w:bCs/>
            </w:rPr>
          </w:pPr>
          <w:r w:rsidRPr="00E077FC">
            <w:rPr>
              <w:b/>
              <w:bCs/>
              <w:sz w:val="44"/>
              <w:szCs w:val="44"/>
            </w:rPr>
            <w:t xml:space="preserve">Week </w:t>
          </w:r>
          <w:r w:rsidR="00656946">
            <w:rPr>
              <w:b/>
              <w:bCs/>
              <w:sz w:val="44"/>
              <w:szCs w:val="44"/>
            </w:rPr>
            <w:t>9</w:t>
          </w:r>
          <w:r w:rsidRPr="00E077FC">
            <w:rPr>
              <w:b/>
              <w:bCs/>
              <w:sz w:val="44"/>
              <w:szCs w:val="44"/>
            </w:rPr>
            <w:t xml:space="preserve"> Lab – </w:t>
          </w:r>
          <w:r w:rsidR="00656946">
            <w:rPr>
              <w:b/>
              <w:bCs/>
              <w:sz w:val="44"/>
              <w:szCs w:val="44"/>
            </w:rPr>
            <w:t>Inheritance</w:t>
          </w:r>
        </w:p>
      </w:sdtContent>
    </w:sdt>
    <w:p w14:paraId="6B46ED79" w14:textId="0D07BA69" w:rsidR="00BF7461" w:rsidRDefault="00DD4839" w:rsidP="00BF7461">
      <w:pPr>
        <w:pStyle w:val="Heading1"/>
      </w:pPr>
      <w:r>
        <w:t>Lab Intro</w:t>
      </w:r>
    </w:p>
    <w:p w14:paraId="0879F34A" w14:textId="7C8711BA" w:rsidR="00CD2695" w:rsidRDefault="00050560" w:rsidP="00050560">
      <w:pPr>
        <w:pStyle w:val="H1Body0"/>
        <w:tabs>
          <w:tab w:val="left" w:pos="4395"/>
          <w:tab w:val="left" w:pos="4536"/>
        </w:tabs>
        <w:ind w:right="-46"/>
        <w:jc w:val="both"/>
      </w:pPr>
      <w:r>
        <w:rPr>
          <w:noProof/>
        </w:rPr>
        <mc:AlternateContent>
          <mc:Choice Requires="wpg">
            <w:drawing>
              <wp:anchor distT="0" distB="0" distL="114300" distR="114300" simplePos="0" relativeHeight="251725824" behindDoc="0" locked="0" layoutInCell="1" allowOverlap="1" wp14:anchorId="7B9E0F35" wp14:editId="07AF5EE5">
                <wp:simplePos x="0" y="0"/>
                <wp:positionH relativeFrom="column">
                  <wp:posOffset>3006522</wp:posOffset>
                </wp:positionH>
                <wp:positionV relativeFrom="page">
                  <wp:posOffset>2216124</wp:posOffset>
                </wp:positionV>
                <wp:extent cx="3114040" cy="2040890"/>
                <wp:effectExtent l="0" t="0" r="0" b="0"/>
                <wp:wrapSquare wrapText="bothSides"/>
                <wp:docPr id="24" name="Group 24"/>
                <wp:cNvGraphicFramePr/>
                <a:graphic xmlns:a="http://schemas.openxmlformats.org/drawingml/2006/main">
                  <a:graphicData uri="http://schemas.microsoft.com/office/word/2010/wordprocessingGroup">
                    <wpg:wgp>
                      <wpg:cNvGrpSpPr/>
                      <wpg:grpSpPr>
                        <a:xfrm>
                          <a:off x="0" y="0"/>
                          <a:ext cx="3114040" cy="2040890"/>
                          <a:chOff x="0" y="-1"/>
                          <a:chExt cx="3114064" cy="2040941"/>
                        </a:xfrm>
                      </wpg:grpSpPr>
                      <wps:wsp>
                        <wps:cNvPr id="85" name="Rectangle: Rounded Corners 4"/>
                        <wps:cNvSpPr/>
                        <wps:spPr>
                          <a:xfrm>
                            <a:off x="342890" y="-1"/>
                            <a:ext cx="2771174" cy="2040941"/>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13725" w14:textId="17769090" w:rsidR="004170AB" w:rsidRPr="004170AB" w:rsidRDefault="004170AB" w:rsidP="00D96F8F">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Inheritance</w:t>
                              </w:r>
                              <w:r>
                                <w:rPr>
                                  <w:rFonts w:hAnsi="Calibri"/>
                                  <w:b/>
                                  <w:bCs/>
                                  <w:color w:val="000000"/>
                                  <w:kern w:val="24"/>
                                </w:rPr>
                                <w:br/>
                              </w:r>
                              <w:proofErr w:type="spellStart"/>
                              <w:r>
                                <w:rPr>
                                  <w:rFonts w:hAnsi="Calibri"/>
                                  <w:color w:val="000000"/>
                                  <w:kern w:val="24"/>
                                </w:rPr>
                                <w:t>Inheritance</w:t>
                              </w:r>
                              <w:proofErr w:type="spellEnd"/>
                              <w:r>
                                <w:rPr>
                                  <w:rFonts w:hAnsi="Calibri"/>
                                  <w:color w:val="000000"/>
                                  <w:kern w:val="24"/>
                                </w:rPr>
                                <w:t xml:space="preserve"> allows </w:t>
                              </w:r>
                              <w:r w:rsidR="006906DC">
                                <w:rPr>
                                  <w:rFonts w:hAnsi="Calibri"/>
                                  <w:color w:val="000000"/>
                                  <w:kern w:val="24"/>
                                </w:rPr>
                                <w:t>one</w:t>
                              </w:r>
                              <w:r>
                                <w:rPr>
                                  <w:rFonts w:hAnsi="Calibri"/>
                                  <w:color w:val="000000"/>
                                  <w:kern w:val="24"/>
                                </w:rPr>
                                <w:t xml:space="preserve"> class to </w:t>
                              </w:r>
                              <w:r w:rsidR="00D96F8F">
                                <w:rPr>
                                  <w:rFonts w:hAnsi="Calibri"/>
                                  <w:color w:val="000000"/>
                                  <w:kern w:val="24"/>
                                </w:rPr>
                                <w:t>inherit the attributes and methods of another class.</w:t>
                              </w:r>
                              <w:r w:rsidR="006906DC">
                                <w:rPr>
                                  <w:rFonts w:hAnsi="Calibri"/>
                                  <w:color w:val="000000"/>
                                  <w:kern w:val="24"/>
                                </w:rPr>
                                <w:t xml:space="preserve"> This relationship is referred to as an “is-a” relationship (</w:t>
                              </w:r>
                              <w:proofErr w:type="gramStart"/>
                              <w:r w:rsidR="006906DC">
                                <w:rPr>
                                  <w:rFonts w:hAnsi="Calibri"/>
                                  <w:color w:val="000000"/>
                                  <w:kern w:val="24"/>
                                </w:rPr>
                                <w:t>e.g.</w:t>
                              </w:r>
                              <w:proofErr w:type="gramEnd"/>
                              <w:r w:rsidR="006906DC">
                                <w:rPr>
                                  <w:rFonts w:hAnsi="Calibri"/>
                                  <w:color w:val="000000"/>
                                  <w:kern w:val="24"/>
                                </w:rPr>
                                <w:t xml:space="preserve"> Dog is-a Animal).</w:t>
                              </w:r>
                              <w:r w:rsidR="00D96F8F">
                                <w:rPr>
                                  <w:rFonts w:hAnsi="Calibri"/>
                                  <w:color w:val="000000"/>
                                  <w:kern w:val="24"/>
                                </w:rPr>
                                <w:t xml:space="preserve"> This is achieved in Java using the </w:t>
                              </w:r>
                              <w:r w:rsidR="00D96F8F" w:rsidRPr="00910EC3">
                                <w:rPr>
                                  <w:rFonts w:ascii="Consolas" w:hAnsi="Consolas"/>
                                  <w:b/>
                                  <w:bCs/>
                                  <w:color w:val="000000"/>
                                  <w:kern w:val="24"/>
                                </w:rPr>
                                <w:t>extends</w:t>
                              </w:r>
                              <w:r w:rsidR="00D96F8F">
                                <w:rPr>
                                  <w:rFonts w:hAnsi="Calibri"/>
                                  <w:color w:val="000000"/>
                                  <w:kern w:val="24"/>
                                </w:rPr>
                                <w:t xml:space="preserve"> keyword. </w:t>
                              </w:r>
                              <w:proofErr w:type="gramStart"/>
                              <w:r w:rsidR="00D96F8F">
                                <w:rPr>
                                  <w:rFonts w:hAnsi="Calibri"/>
                                  <w:color w:val="000000"/>
                                  <w:kern w:val="24"/>
                                </w:rPr>
                                <w:t>E.g.</w:t>
                              </w:r>
                              <w:proofErr w:type="gramEnd"/>
                              <w:r w:rsidR="00D96F8F">
                                <w:rPr>
                                  <w:rFonts w:hAnsi="Calibri"/>
                                  <w:color w:val="000000"/>
                                  <w:kern w:val="24"/>
                                </w:rPr>
                                <w:t xml:space="preserve"> </w:t>
                              </w:r>
                              <w:r w:rsidR="00D96F8F">
                                <w:rPr>
                                  <w:rFonts w:hAnsi="Calibri"/>
                                  <w:color w:val="000000"/>
                                  <w:kern w:val="24"/>
                                </w:rPr>
                                <w:br/>
                              </w:r>
                              <w:r w:rsidR="00D96F8F" w:rsidRPr="00D96F8F">
                                <w:rPr>
                                  <w:rFonts w:ascii="Consolas" w:hAnsi="Consolas"/>
                                  <w:color w:val="000000"/>
                                  <w:kern w:val="24"/>
                                </w:rPr>
                                <w:t>class Dog extends Anima</w:t>
                              </w:r>
                              <w:r w:rsidR="008B0AD3">
                                <w:rPr>
                                  <w:rFonts w:ascii="Consolas" w:hAnsi="Consolas"/>
                                  <w:color w:val="000000"/>
                                  <w:kern w:val="24"/>
                                </w:rPr>
                                <w:t xml:space="preserve">l, </w:t>
                              </w:r>
                              <w:r w:rsidR="008B0AD3" w:rsidRPr="008B0AD3">
                                <w:rPr>
                                  <w:rFonts w:hAnsi="Calibri"/>
                                  <w:color w:val="000000"/>
                                  <w:kern w:val="24"/>
                                </w:rPr>
                                <w:t>where</w:t>
                              </w:r>
                              <w:r w:rsidR="008B0AD3">
                                <w:rPr>
                                  <w:rFonts w:hAnsi="Calibri"/>
                                  <w:color w:val="000000"/>
                                  <w:kern w:val="24"/>
                                </w:rPr>
                                <w:t xml:space="preserve"> Dog is the subclass and Animal is the superclass</w:t>
                              </w:r>
                              <w:r w:rsidR="00107369">
                                <w:rPr>
                                  <w:rFonts w:hAnsi="Calibri"/>
                                  <w:color w:val="000000"/>
                                  <w:kern w:val="24"/>
                                </w:rPr>
                                <w:t>.</w:t>
                              </w:r>
                            </w:p>
                          </w:txbxContent>
                        </wps:txbx>
                        <wps:bodyPr wrap="square" lIns="576000" tIns="0" rIns="36000" bIns="0" rtlCol="0" anchor="ctr" anchorCtr="0">
                          <a:noAutofit/>
                        </wps:bodyPr>
                      </wps:wsp>
                      <wpg:grpSp>
                        <wpg:cNvPr id="97" name="Group 97"/>
                        <wpg:cNvGrpSpPr/>
                        <wpg:grpSpPr>
                          <a:xfrm>
                            <a:off x="0" y="685800"/>
                            <a:ext cx="675514" cy="633095"/>
                            <a:chOff x="-152536" y="209701"/>
                            <a:chExt cx="602517" cy="633552"/>
                          </a:xfrm>
                        </wpg:grpSpPr>
                        <wps:wsp>
                          <wps:cNvPr id="95" name="Rectangle: Rounded Corners 5"/>
                          <wps:cNvSpPr/>
                          <wps:spPr>
                            <a:xfrm>
                              <a:off x="-152536" y="209701"/>
                              <a:ext cx="602517" cy="633552"/>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6" name="Picture 4" descr="File:Octicons-key.svg - Wikimedia Commons"/>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110973" y="251265"/>
                              <a:ext cx="521970" cy="548640"/>
                            </a:xfrm>
                            <a:prstGeom prst="rect">
                              <a:avLst/>
                            </a:prstGeom>
                          </pic:spPr>
                        </pic:pic>
                      </wpg:grpSp>
                    </wpg:wgp>
                  </a:graphicData>
                </a:graphic>
                <wp14:sizeRelV relativeFrom="margin">
                  <wp14:pctHeight>0</wp14:pctHeight>
                </wp14:sizeRelV>
              </wp:anchor>
            </w:drawing>
          </mc:Choice>
          <mc:Fallback>
            <w:pict>
              <v:group w14:anchorId="7B9E0F35" id="Group 24" o:spid="_x0000_s1026" style="position:absolute;left:0;text-align:left;margin-left:236.75pt;margin-top:174.5pt;width:245.2pt;height:160.7pt;z-index:251725824;mso-position-vertical-relative:page;mso-height-relative:margin" coordorigin="" coordsize="31140,20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">
                <v:roundrect id="Rectangle: Rounded Corners 4" o:spid="_x0000_s1027" style="position:absolute;left:3428;width:27712;height:204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" fillcolor="#ffe599 [1303]" stroked="f" strokeweight="1pt">
                  <v:stroke joinstyle="miter"/>
                  <v:textbox inset="16mm,0,1mm,0">
                    <w:txbxContent>
                      <w:p w14:paraId="52513725" w14:textId="17769090" w:rsidR="004170AB" w:rsidRPr="004170AB" w:rsidRDefault="004170AB" w:rsidP="00D96F8F">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Inheritance</w:t>
                        </w:r>
                        <w:r>
                          <w:rPr>
                            <w:rFonts w:hAnsi="Calibri"/>
                            <w:b/>
                            <w:bCs/>
                            <w:color w:val="000000"/>
                            <w:kern w:val="24"/>
                          </w:rPr>
                          <w:br/>
                        </w:r>
                        <w:proofErr w:type="spellStart"/>
                        <w:r>
                          <w:rPr>
                            <w:rFonts w:hAnsi="Calibri"/>
                            <w:color w:val="000000"/>
                            <w:kern w:val="24"/>
                          </w:rPr>
                          <w:t>Inheritance</w:t>
                        </w:r>
                        <w:proofErr w:type="spellEnd"/>
                        <w:r>
                          <w:rPr>
                            <w:rFonts w:hAnsi="Calibri"/>
                            <w:color w:val="000000"/>
                            <w:kern w:val="24"/>
                          </w:rPr>
                          <w:t xml:space="preserve"> allows </w:t>
                        </w:r>
                        <w:r w:rsidR="006906DC">
                          <w:rPr>
                            <w:rFonts w:hAnsi="Calibri"/>
                            <w:color w:val="000000"/>
                            <w:kern w:val="24"/>
                          </w:rPr>
                          <w:t>one</w:t>
                        </w:r>
                        <w:r>
                          <w:rPr>
                            <w:rFonts w:hAnsi="Calibri"/>
                            <w:color w:val="000000"/>
                            <w:kern w:val="24"/>
                          </w:rPr>
                          <w:t xml:space="preserve"> class to </w:t>
                        </w:r>
                        <w:r w:rsidR="00D96F8F">
                          <w:rPr>
                            <w:rFonts w:hAnsi="Calibri"/>
                            <w:color w:val="000000"/>
                            <w:kern w:val="24"/>
                          </w:rPr>
                          <w:t>inherit the attributes and methods of another class.</w:t>
                        </w:r>
                        <w:r w:rsidR="006906DC">
                          <w:rPr>
                            <w:rFonts w:hAnsi="Calibri"/>
                            <w:color w:val="000000"/>
                            <w:kern w:val="24"/>
                          </w:rPr>
                          <w:t xml:space="preserve"> This relationship is referred to as an “is-a” relationship (</w:t>
                        </w:r>
                        <w:proofErr w:type="gramStart"/>
                        <w:r w:rsidR="006906DC">
                          <w:rPr>
                            <w:rFonts w:hAnsi="Calibri"/>
                            <w:color w:val="000000"/>
                            <w:kern w:val="24"/>
                          </w:rPr>
                          <w:t>e.g.</w:t>
                        </w:r>
                        <w:proofErr w:type="gramEnd"/>
                        <w:r w:rsidR="006906DC">
                          <w:rPr>
                            <w:rFonts w:hAnsi="Calibri"/>
                            <w:color w:val="000000"/>
                            <w:kern w:val="24"/>
                          </w:rPr>
                          <w:t xml:space="preserve"> Dog is-a Animal).</w:t>
                        </w:r>
                        <w:r w:rsidR="00D96F8F">
                          <w:rPr>
                            <w:rFonts w:hAnsi="Calibri"/>
                            <w:color w:val="000000"/>
                            <w:kern w:val="24"/>
                          </w:rPr>
                          <w:t xml:space="preserve"> This is achieved in Java using the </w:t>
                        </w:r>
                        <w:r w:rsidR="00D96F8F" w:rsidRPr="00910EC3">
                          <w:rPr>
                            <w:rFonts w:ascii="Consolas" w:hAnsi="Consolas"/>
                            <w:b/>
                            <w:bCs/>
                            <w:color w:val="000000"/>
                            <w:kern w:val="24"/>
                          </w:rPr>
                          <w:t>extends</w:t>
                        </w:r>
                        <w:r w:rsidR="00D96F8F">
                          <w:rPr>
                            <w:rFonts w:hAnsi="Calibri"/>
                            <w:color w:val="000000"/>
                            <w:kern w:val="24"/>
                          </w:rPr>
                          <w:t xml:space="preserve"> keyword. </w:t>
                        </w:r>
                        <w:proofErr w:type="gramStart"/>
                        <w:r w:rsidR="00D96F8F">
                          <w:rPr>
                            <w:rFonts w:hAnsi="Calibri"/>
                            <w:color w:val="000000"/>
                            <w:kern w:val="24"/>
                          </w:rPr>
                          <w:t>E.g.</w:t>
                        </w:r>
                        <w:proofErr w:type="gramEnd"/>
                        <w:r w:rsidR="00D96F8F">
                          <w:rPr>
                            <w:rFonts w:hAnsi="Calibri"/>
                            <w:color w:val="000000"/>
                            <w:kern w:val="24"/>
                          </w:rPr>
                          <w:t xml:space="preserve"> </w:t>
                        </w:r>
                        <w:r w:rsidR="00D96F8F">
                          <w:rPr>
                            <w:rFonts w:hAnsi="Calibri"/>
                            <w:color w:val="000000"/>
                            <w:kern w:val="24"/>
                          </w:rPr>
                          <w:br/>
                        </w:r>
                        <w:r w:rsidR="00D96F8F" w:rsidRPr="00D96F8F">
                          <w:rPr>
                            <w:rFonts w:ascii="Consolas" w:hAnsi="Consolas"/>
                            <w:color w:val="000000"/>
                            <w:kern w:val="24"/>
                          </w:rPr>
                          <w:t>class Dog extends Anima</w:t>
                        </w:r>
                        <w:r w:rsidR="008B0AD3">
                          <w:rPr>
                            <w:rFonts w:ascii="Consolas" w:hAnsi="Consolas"/>
                            <w:color w:val="000000"/>
                            <w:kern w:val="24"/>
                          </w:rPr>
                          <w:t xml:space="preserve">l, </w:t>
                        </w:r>
                        <w:r w:rsidR="008B0AD3" w:rsidRPr="008B0AD3">
                          <w:rPr>
                            <w:rFonts w:hAnsi="Calibri"/>
                            <w:color w:val="000000"/>
                            <w:kern w:val="24"/>
                          </w:rPr>
                          <w:t>where</w:t>
                        </w:r>
                        <w:r w:rsidR="008B0AD3">
                          <w:rPr>
                            <w:rFonts w:hAnsi="Calibri"/>
                            <w:color w:val="000000"/>
                            <w:kern w:val="24"/>
                          </w:rPr>
                          <w:t xml:space="preserve"> Dog is the subclass and Animal is the superclass</w:t>
                        </w:r>
                        <w:r w:rsidR="00107369">
                          <w:rPr>
                            <w:rFonts w:hAnsi="Calibri"/>
                            <w:color w:val="000000"/>
                            <w:kern w:val="24"/>
                          </w:rPr>
                          <w:t>.</w:t>
                        </w:r>
                      </w:p>
                    </w:txbxContent>
                  </v:textbox>
                </v:roundrect>
                <v:group id="Group 97" o:spid="_x0000_s1028" style="position:absolute;top:6858;width:6755;height:6330" coordorigin="-1525,2097" coordsize="602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oundrect id="Rectangle: Rounded Corners 5" o:spid="_x0000_s1029" style="position:absolute;left:-1525;top:2097;width:6024;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" fillcolor="#ffd966 [1943]"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File:Octicons-key.svg - Wikimedia Commons" style="position:absolute;left:-1109;top:2512;width:5218;height:5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">
                    <v:imagedata r:id="rId12" o:title="Octicons-key"/>
                    <o:lock v:ext="edit" aspectratio="f"/>
                  </v:shape>
                </v:group>
                <w10:wrap type="square" anchory="page"/>
              </v:group>
            </w:pict>
          </mc:Fallback>
        </mc:AlternateContent>
      </w:r>
      <w:r w:rsidR="007F2B33">
        <w:t>In the lecture this week</w:t>
      </w:r>
      <w:r w:rsidR="00E26A1C">
        <w:t>,</w:t>
      </w:r>
      <w:r w:rsidR="007F2B33">
        <w:t xml:space="preserve"> we saw a very powerful object-oriented</w:t>
      </w:r>
      <w:r w:rsidR="00230864">
        <w:t xml:space="preserve"> concept: </w:t>
      </w:r>
      <w:r w:rsidR="00230864" w:rsidRPr="00AB6B1B">
        <w:rPr>
          <w:b/>
          <w:bCs/>
          <w:shd w:val="clear" w:color="auto" w:fill="FFE599" w:themeFill="accent4" w:themeFillTint="66"/>
        </w:rPr>
        <w:t>inheritance</w:t>
      </w:r>
      <w:r w:rsidR="00230864">
        <w:t xml:space="preserve">. </w:t>
      </w:r>
      <w:r w:rsidR="00B717AC">
        <w:t xml:space="preserve">In this lab, we will implement programs </w:t>
      </w:r>
      <w:r w:rsidR="00022DD0">
        <w:t xml:space="preserve">that make use of </w:t>
      </w:r>
      <w:r w:rsidR="00804FB3">
        <w:t>inheritance</w:t>
      </w:r>
      <w:r w:rsidR="00B717AC">
        <w:t xml:space="preserve"> </w:t>
      </w:r>
      <w:proofErr w:type="gramStart"/>
      <w:r w:rsidR="002A553B">
        <w:t xml:space="preserve">in order </w:t>
      </w:r>
      <w:r w:rsidR="00B717AC">
        <w:t>to</w:t>
      </w:r>
      <w:proofErr w:type="gramEnd"/>
      <w:r w:rsidR="00B717AC">
        <w:t xml:space="preserve"> reduce code duplication across classes.</w:t>
      </w:r>
    </w:p>
    <w:p w14:paraId="69751573" w14:textId="3643D981" w:rsidR="00AA52A6" w:rsidRPr="00107369" w:rsidRDefault="00AA52A6" w:rsidP="00050560">
      <w:pPr>
        <w:pStyle w:val="H1Body0"/>
        <w:tabs>
          <w:tab w:val="left" w:pos="4395"/>
          <w:tab w:val="left" w:pos="4536"/>
        </w:tabs>
        <w:ind w:right="-46"/>
        <w:jc w:val="both"/>
      </w:pPr>
      <w:r>
        <w:t xml:space="preserve">After this session, you should </w:t>
      </w:r>
      <w:r w:rsidR="00107369">
        <w:t>have</w:t>
      </w:r>
      <w:r>
        <w:t xml:space="preserve"> experience of implementing inheritance that can be directly applied to your assessment. </w:t>
      </w:r>
      <w:r>
        <w:rPr>
          <w:b/>
          <w:bCs/>
        </w:rPr>
        <w:t>Remember</w:t>
      </w:r>
      <w:r>
        <w:t xml:space="preserve">: most of the concepts we see in IntelliJ are applicable in </w:t>
      </w:r>
      <w:r>
        <w:rPr>
          <w:b/>
          <w:bCs/>
        </w:rPr>
        <w:t>Processing</w:t>
      </w:r>
      <w:r>
        <w:t xml:space="preserve">. Since week </w:t>
      </w:r>
      <w:r w:rsidR="00107369">
        <w:t xml:space="preserve">1 we have been learning the syntax of </w:t>
      </w:r>
      <w:r w:rsidR="00107369">
        <w:rPr>
          <w:b/>
          <w:bCs/>
        </w:rPr>
        <w:t>Java</w:t>
      </w:r>
      <w:r w:rsidR="00107369">
        <w:t xml:space="preserve"> – IntelliJ and Processing are merely tools that have helped us to learn </w:t>
      </w:r>
      <w:r w:rsidR="00107369">
        <w:rPr>
          <w:b/>
          <w:bCs/>
        </w:rPr>
        <w:t xml:space="preserve">Java </w:t>
      </w:r>
      <w:r w:rsidR="00107369">
        <w:t>concepts.</w:t>
      </w:r>
    </w:p>
    <w:p w14:paraId="10178C61" w14:textId="5CAFE3C4" w:rsidR="00A9146C" w:rsidRDefault="001B70C2" w:rsidP="00050560">
      <w:pPr>
        <w:pStyle w:val="H2Body"/>
        <w:tabs>
          <w:tab w:val="left" w:pos="4395"/>
          <w:tab w:val="left" w:pos="4536"/>
        </w:tabs>
        <w:ind w:left="0" w:right="-46"/>
      </w:pPr>
      <w:r>
        <w:t xml:space="preserve">Launch IntelliJ and create a new </w:t>
      </w:r>
      <w:r>
        <w:rPr>
          <w:b/>
          <w:bCs/>
        </w:rPr>
        <w:t>Project</w:t>
      </w:r>
      <w:r>
        <w:t xml:space="preserve"> named </w:t>
      </w:r>
      <w:r>
        <w:rPr>
          <w:b/>
          <w:bCs/>
        </w:rPr>
        <w:t>Week 9</w:t>
      </w:r>
      <w:r>
        <w:t>.</w:t>
      </w:r>
    </w:p>
    <w:p w14:paraId="771E9E0A" w14:textId="77777777" w:rsidR="00A9146C" w:rsidRDefault="00A9146C" w:rsidP="001D19C0">
      <w:pPr>
        <w:pStyle w:val="H2Body"/>
        <w:ind w:left="0" w:right="4348"/>
      </w:pPr>
    </w:p>
    <w:p w14:paraId="7D9BF6B5" w14:textId="70571C3A" w:rsidR="00DD4839" w:rsidRDefault="00DD4839" w:rsidP="00DD4839">
      <w:pPr>
        <w:pStyle w:val="Heading2"/>
      </w:pPr>
      <w:r>
        <w:t>Learning Outcomes</w:t>
      </w:r>
    </w:p>
    <w:p w14:paraId="0A3A8285" w14:textId="1C7F8CAA" w:rsidR="00E64DEF" w:rsidRDefault="005F3280" w:rsidP="00DC729B">
      <w:pPr>
        <w:pStyle w:val="H2Body"/>
        <w:numPr>
          <w:ilvl w:val="0"/>
          <w:numId w:val="24"/>
        </w:numPr>
        <w:ind w:left="1134"/>
      </w:pPr>
      <w:r w:rsidRPr="00AB6B1B">
        <w:rPr>
          <w:b/>
          <w:bCs/>
        </w:rPr>
        <w:t>Identify</w:t>
      </w:r>
      <w:r>
        <w:t xml:space="preserve"> suitable use cases </w:t>
      </w:r>
      <w:r w:rsidR="0043478D">
        <w:t>for</w:t>
      </w:r>
      <w:r>
        <w:t xml:space="preserve"> </w:t>
      </w:r>
      <w:r w:rsidR="001E3BAC">
        <w:t>i</w:t>
      </w:r>
      <w:r>
        <w:t>nheritance</w:t>
      </w:r>
    </w:p>
    <w:p w14:paraId="7D3E4B98" w14:textId="0E8AF819" w:rsidR="0043478D" w:rsidRDefault="00ED33F0" w:rsidP="00DC729B">
      <w:pPr>
        <w:pStyle w:val="H2Body"/>
        <w:numPr>
          <w:ilvl w:val="0"/>
          <w:numId w:val="24"/>
        </w:numPr>
        <w:ind w:left="1134"/>
      </w:pPr>
      <w:r>
        <w:rPr>
          <w:b/>
          <w:bCs/>
        </w:rPr>
        <w:t>Implement</w:t>
      </w:r>
      <w:r w:rsidR="008A7B6C">
        <w:t xml:space="preserve"> </w:t>
      </w:r>
      <w:r>
        <w:t>programs that utilise inheritance to reduce code duplication across classes</w:t>
      </w:r>
    </w:p>
    <w:p w14:paraId="6AA4BF20" w14:textId="4F8303C1" w:rsidR="00047A8E" w:rsidRDefault="00DD4839" w:rsidP="007F2B33">
      <w:pPr>
        <w:pStyle w:val="Heading2"/>
      </w:pPr>
      <w:r>
        <w:t>Resources</w:t>
      </w:r>
      <w:bookmarkStart w:id="0" w:name="_Ref119836133"/>
    </w:p>
    <w:p w14:paraId="74F1BD7A" w14:textId="2C114694" w:rsidR="0043478D" w:rsidRDefault="0043478D" w:rsidP="00DC729B">
      <w:pPr>
        <w:pStyle w:val="H2Body"/>
        <w:numPr>
          <w:ilvl w:val="0"/>
          <w:numId w:val="24"/>
        </w:numPr>
        <w:ind w:left="1134"/>
      </w:pPr>
      <w:r>
        <w:t>Week 9 lecture slides</w:t>
      </w:r>
    </w:p>
    <w:p w14:paraId="7C1296D1" w14:textId="30A6A0DE" w:rsidR="00F94201" w:rsidRDefault="002020F7" w:rsidP="00C16F7A">
      <w:pPr>
        <w:pStyle w:val="H2Body"/>
        <w:numPr>
          <w:ilvl w:val="0"/>
          <w:numId w:val="24"/>
        </w:numPr>
        <w:ind w:left="1134"/>
      </w:pPr>
      <w:r>
        <w:t>Week 9 reference sheet</w:t>
      </w:r>
    </w:p>
    <w:p w14:paraId="0376368D" w14:textId="77777777" w:rsidR="00C16F7A" w:rsidRPr="00C16F7A" w:rsidRDefault="00C16F7A" w:rsidP="00C16F7A">
      <w:pPr>
        <w:pStyle w:val="H2Body"/>
        <w:ind w:left="1134"/>
      </w:pPr>
    </w:p>
    <w:p w14:paraId="14E95BD3" w14:textId="6A759BD3" w:rsidR="006B1036" w:rsidRDefault="00F94201" w:rsidP="006B1036">
      <w:pPr>
        <w:pStyle w:val="Heading1"/>
      </w:pPr>
      <w:r>
        <w:rPr>
          <w:b w:val="0"/>
          <w:bCs/>
          <w:noProof/>
        </w:rPr>
        <mc:AlternateContent>
          <mc:Choice Requires="wpg">
            <w:drawing>
              <wp:anchor distT="0" distB="0" distL="114300" distR="114300" simplePos="0" relativeHeight="251691008" behindDoc="0" locked="0" layoutInCell="1" allowOverlap="1" wp14:anchorId="5AAEEA75" wp14:editId="71C86310">
                <wp:simplePos x="0" y="0"/>
                <wp:positionH relativeFrom="leftMargin">
                  <wp:posOffset>220168</wp:posOffset>
                </wp:positionH>
                <wp:positionV relativeFrom="paragraph">
                  <wp:posOffset>-91794</wp:posOffset>
                </wp:positionV>
                <wp:extent cx="539750" cy="539750"/>
                <wp:effectExtent l="0" t="0" r="0" b="0"/>
                <wp:wrapNone/>
                <wp:docPr id="63" name="Group 63"/>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64"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65"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xmlns:oel="http://schemas.microsoft.com/office/2019/extlst">
            <w:pict>
              <v:group w14:anchorId="6F3633CE" id="Group 63" o:spid="_x0000_s1026" style="position:absolute;margin-left:17.35pt;margin-top:-7.25pt;width:42.5pt;height:42.5pt;z-index:251691008;mso-position-horizontal-relative:left-margin-area"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">
                  <v:imagedata r:id="rId15" o:title="Web design with solid fill"/>
                  <o:lock v:ext="edit" aspectratio="f"/>
                </v:shape>
                <w10:wrap anchorx="margin"/>
              </v:group>
            </w:pict>
          </mc:Fallback>
        </mc:AlternateContent>
      </w:r>
      <w:r w:rsidR="006B1036">
        <w:t xml:space="preserve">Exercise </w:t>
      </w:r>
      <w:r w:rsidR="00350B54">
        <w:t>1</w:t>
      </w:r>
      <w:r>
        <w:t xml:space="preserve"> </w:t>
      </w:r>
      <w:r w:rsidR="006B1036">
        <w:t xml:space="preserve">– </w:t>
      </w:r>
      <w:r>
        <w:t>Recognising “is-a” Relationships</w:t>
      </w:r>
    </w:p>
    <w:p w14:paraId="78A82795" w14:textId="0F47F242" w:rsidR="004069BE" w:rsidRDefault="00273388" w:rsidP="00D340E0">
      <w:pPr>
        <w:pStyle w:val="H2Body"/>
        <w:tabs>
          <w:tab w:val="left" w:pos="4678"/>
          <w:tab w:val="left" w:pos="5387"/>
        </w:tabs>
        <w:ind w:left="0" w:right="3497"/>
      </w:pPr>
      <w:r>
        <w:rPr>
          <w:noProof/>
        </w:rPr>
        <mc:AlternateContent>
          <mc:Choice Requires="wpg">
            <w:drawing>
              <wp:anchor distT="0" distB="0" distL="114300" distR="114300" simplePos="0" relativeHeight="251757568" behindDoc="0" locked="0" layoutInCell="1" allowOverlap="1" wp14:anchorId="3A8FE34D" wp14:editId="52370099">
                <wp:simplePos x="0" y="0"/>
                <wp:positionH relativeFrom="column">
                  <wp:posOffset>3634105</wp:posOffset>
                </wp:positionH>
                <wp:positionV relativeFrom="paragraph">
                  <wp:posOffset>5080</wp:posOffset>
                </wp:positionV>
                <wp:extent cx="2545080" cy="1219200"/>
                <wp:effectExtent l="0" t="0" r="7620" b="0"/>
                <wp:wrapNone/>
                <wp:docPr id="53" name="Group 53"/>
                <wp:cNvGraphicFramePr/>
                <a:graphic xmlns:a="http://schemas.openxmlformats.org/drawingml/2006/main">
                  <a:graphicData uri="http://schemas.microsoft.com/office/word/2010/wordprocessingGroup">
                    <wpg:wgp>
                      <wpg:cNvGrpSpPr/>
                      <wpg:grpSpPr>
                        <a:xfrm>
                          <a:off x="0" y="0"/>
                          <a:ext cx="2545080" cy="1219200"/>
                          <a:chOff x="0" y="0"/>
                          <a:chExt cx="2545080" cy="1219200"/>
                        </a:xfrm>
                      </wpg:grpSpPr>
                      <wps:wsp>
                        <wps:cNvPr id="13" name="Rectangle: Rounded Corners 4"/>
                        <wps:cNvSpPr/>
                        <wps:spPr>
                          <a:xfrm>
                            <a:off x="266700" y="0"/>
                            <a:ext cx="2278380" cy="121920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2766D" w14:textId="4FC657BB" w:rsidR="00F154BD" w:rsidRPr="001B2C37" w:rsidRDefault="00F154BD" w:rsidP="00F154BD">
                              <w:pPr>
                                <w:ind w:left="-426" w:right="-64"/>
                                <w:rPr>
                                  <w:rFonts w:hAnsi="Calibri"/>
                                  <w:color w:val="000000"/>
                                  <w:kern w:val="24"/>
                                </w:rPr>
                              </w:pPr>
                              <w:r>
                                <w:rPr>
                                  <w:rFonts w:hAnsi="Calibri"/>
                                  <w:b/>
                                  <w:bCs/>
                                  <w:color w:val="000000"/>
                                  <w:kern w:val="24"/>
                                </w:rPr>
                                <w:t>Remember!</w:t>
                              </w:r>
                              <w:r>
                                <w:rPr>
                                  <w:rFonts w:hAnsi="Calibri"/>
                                  <w:b/>
                                  <w:bCs/>
                                  <w:color w:val="000000"/>
                                  <w:kern w:val="24"/>
                                </w:rPr>
                                <w:br/>
                              </w:r>
                              <w:r>
                                <w:rPr>
                                  <w:color w:val="000000" w:themeColor="text1"/>
                                </w:rPr>
                                <w:t>Remember the “is-a” relationship test. A cat is-a animal, but an animal is not a cat. A car is</w:t>
                              </w:r>
                              <w:r w:rsidR="00C16F7A">
                                <w:rPr>
                                  <w:color w:val="000000" w:themeColor="text1"/>
                                </w:rPr>
                                <w:t>-</w:t>
                              </w:r>
                              <w:r>
                                <w:rPr>
                                  <w:color w:val="000000" w:themeColor="text1"/>
                                </w:rPr>
                                <w:t>a vehicle, but a vehicle is not a car.</w:t>
                              </w:r>
                            </w:p>
                          </w:txbxContent>
                        </wps:txbx>
                        <wps:bodyPr lIns="576000" tIns="0" rIns="36000" bIns="0" rtlCol="0" anchor="ctr" anchorCtr="0">
                          <a:noAutofit/>
                        </wps:bodyPr>
                      </wps:wsp>
                      <wpg:grpSp>
                        <wpg:cNvPr id="14" name="Group 14"/>
                        <wpg:cNvGrpSpPr/>
                        <wpg:grpSpPr>
                          <a:xfrm>
                            <a:off x="0" y="292100"/>
                            <a:ext cx="601980" cy="633095"/>
                            <a:chOff x="0" y="0"/>
                            <a:chExt cx="602380" cy="633552"/>
                          </a:xfrm>
                        </wpg:grpSpPr>
                        <wps:wsp>
                          <wps:cNvPr id="15" name="Rectangle: Rounded Corners 5"/>
                          <wps:cNvSpPr/>
                          <wps:spPr>
                            <a:xfrm>
                              <a:off x="0" y="0"/>
                              <a:ext cx="602380" cy="633552"/>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6" name="Picture 4"/>
                            <pic:cNvPicPr>
                              <a:picLock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a:stretch/>
                          </pic:blipFill>
                          <pic:spPr>
                            <a:xfrm>
                              <a:off x="41564" y="55418"/>
                              <a:ext cx="521970" cy="521970"/>
                            </a:xfrm>
                            <a:prstGeom prst="rect">
                              <a:avLst/>
                            </a:prstGeom>
                          </pic:spPr>
                        </pic:pic>
                      </wpg:grpSp>
                    </wpg:wgp>
                  </a:graphicData>
                </a:graphic>
              </wp:anchor>
            </w:drawing>
          </mc:Choice>
          <mc:Fallback>
            <w:pict>
              <v:group w14:anchorId="3A8FE34D" id="Group 53" o:spid="_x0000_s1031" style="position:absolute;left:0;text-align:left;margin-left:286.15pt;margin-top:.4pt;width:200.4pt;height:96pt;z-index:251757568" coordsize="25450,1219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">
                <v:roundrect id="Rectangle: Rounded Corners 4" o:spid="_x0000_s1032" style="position:absolute;left:2667;width:22783;height:12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" fillcolor="#d9e2f3 [660]" stroked="f" strokeweight="1pt">
                  <v:stroke joinstyle="miter"/>
                  <v:textbox inset="16mm,0,1mm,0">
                    <w:txbxContent>
                      <w:p w14:paraId="1432766D" w14:textId="4FC657BB" w:rsidR="00F154BD" w:rsidRPr="001B2C37" w:rsidRDefault="00F154BD" w:rsidP="00F154BD">
                        <w:pPr>
                          <w:ind w:left="-426" w:right="-64"/>
                          <w:rPr>
                            <w:rFonts w:hAnsi="Calibri"/>
                            <w:color w:val="000000"/>
                            <w:kern w:val="24"/>
                          </w:rPr>
                        </w:pPr>
                        <w:r>
                          <w:rPr>
                            <w:rFonts w:hAnsi="Calibri"/>
                            <w:b/>
                            <w:bCs/>
                            <w:color w:val="000000"/>
                            <w:kern w:val="24"/>
                          </w:rPr>
                          <w:t>Remember!</w:t>
                        </w:r>
                        <w:r>
                          <w:rPr>
                            <w:rFonts w:hAnsi="Calibri"/>
                            <w:b/>
                            <w:bCs/>
                            <w:color w:val="000000"/>
                            <w:kern w:val="24"/>
                          </w:rPr>
                          <w:br/>
                        </w:r>
                        <w:r>
                          <w:rPr>
                            <w:color w:val="000000" w:themeColor="text1"/>
                          </w:rPr>
                          <w:t>Remember the “is-a” relationship test. A cat is-a animal, but an animal is not a cat. A car is</w:t>
                        </w:r>
                        <w:r w:rsidR="00C16F7A">
                          <w:rPr>
                            <w:color w:val="000000" w:themeColor="text1"/>
                          </w:rPr>
                          <w:t>-</w:t>
                        </w:r>
                        <w:r>
                          <w:rPr>
                            <w:color w:val="000000" w:themeColor="text1"/>
                          </w:rPr>
                          <w:t>a vehicle, but a vehicle is not a car.</w:t>
                        </w:r>
                      </w:p>
                    </w:txbxContent>
                  </v:textbox>
                </v:roundrect>
                <v:group id="Group 14" o:spid="_x0000_s1033" style="position:absolute;top:2921;width:6019;height:6330" coordsize="602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tangle: Rounded Corners 5" o:spid="_x0000_s1034" style="position:absolute;width:6023;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" fillcolor="#b4c6e7 [1300]" stroked="f" strokeweight="1pt">
                    <v:stroke joinstyle="miter"/>
                  </v:roundrect>
                  <v:shape id="Picture 4" o:spid="_x0000_s1035" type="#_x0000_t75" style="position:absolute;left:415;top:554;width:5220;height: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">
                    <v:imagedata r:id="rId18" o:title=""/>
                    <o:lock v:ext="edit" aspectratio="f"/>
                  </v:shape>
                </v:group>
              </v:group>
            </w:pict>
          </mc:Fallback>
        </mc:AlternateContent>
      </w:r>
      <w:r w:rsidR="00402DF8">
        <w:t xml:space="preserve">Before </w:t>
      </w:r>
      <w:r w:rsidR="00F53527">
        <w:t>you</w:t>
      </w:r>
      <w:r w:rsidR="00402DF8">
        <w:t xml:space="preserve"> start coding anything</w:t>
      </w:r>
      <w:r w:rsidR="004325BF">
        <w:t xml:space="preserve"> in this lab</w:t>
      </w:r>
      <w:r w:rsidR="00402DF8">
        <w:t>, l</w:t>
      </w:r>
      <w:r w:rsidR="00F94201">
        <w:t>ook at the “is-a”</w:t>
      </w:r>
      <w:r w:rsidR="00602225">
        <w:t xml:space="preserve"> (extends)</w:t>
      </w:r>
      <w:r w:rsidR="00F94201">
        <w:t xml:space="preserve"> </w:t>
      </w:r>
      <w:r w:rsidR="00F94201" w:rsidRPr="00067DA8">
        <w:rPr>
          <w:b/>
          <w:bCs/>
          <w:shd w:val="clear" w:color="auto" w:fill="D9E2F3" w:themeFill="accent1" w:themeFillTint="33"/>
        </w:rPr>
        <w:t>relationships</w:t>
      </w:r>
      <w:r w:rsidR="00F94201">
        <w:t xml:space="preserve"> </w:t>
      </w:r>
      <w:r w:rsidR="00F154BD">
        <w:t xml:space="preserve">in </w:t>
      </w:r>
      <w:r w:rsidR="00F154BD">
        <w:fldChar w:fldCharType="begin"/>
      </w:r>
      <w:r w:rsidR="00F154BD">
        <w:instrText xml:space="preserve"> REF _Ref120297402 \h </w:instrText>
      </w:r>
      <w:r w:rsidR="00F154BD">
        <w:fldChar w:fldCharType="separate"/>
      </w:r>
      <w:r w:rsidR="00BE55A4">
        <w:t xml:space="preserve">Table </w:t>
      </w:r>
      <w:r w:rsidR="00BE55A4">
        <w:rPr>
          <w:noProof/>
        </w:rPr>
        <w:t>1</w:t>
      </w:r>
      <w:r w:rsidR="00F154BD">
        <w:fldChar w:fldCharType="end"/>
      </w:r>
      <w:r w:rsidR="00F94201">
        <w:t xml:space="preserve"> and highlight those that </w:t>
      </w:r>
      <w:r w:rsidR="00F154BD">
        <w:t>are valid</w:t>
      </w:r>
      <w:r w:rsidR="00F94201">
        <w:t xml:space="preserve"> </w:t>
      </w:r>
      <w:r w:rsidR="00C660F5">
        <w:t xml:space="preserve">in </w:t>
      </w:r>
      <w:r w:rsidR="00F94201" w:rsidRPr="004069BE">
        <w:rPr>
          <w:b/>
          <w:bCs/>
          <w:color w:val="538135" w:themeColor="accent6" w:themeShade="BF"/>
        </w:rPr>
        <w:t>green</w:t>
      </w:r>
      <w:r w:rsidR="00C660F5">
        <w:rPr>
          <w:color w:val="538135" w:themeColor="accent6" w:themeShade="BF"/>
        </w:rPr>
        <w:t xml:space="preserve">, </w:t>
      </w:r>
      <w:r w:rsidR="00F94201">
        <w:t xml:space="preserve">and those that are not suitable </w:t>
      </w:r>
      <w:r w:rsidR="00C660F5">
        <w:t>“</w:t>
      </w:r>
      <w:r w:rsidR="00F94201">
        <w:t>is-a</w:t>
      </w:r>
      <w:r w:rsidR="00C660F5">
        <w:t>”</w:t>
      </w:r>
      <w:r w:rsidR="00F94201">
        <w:t xml:space="preserve"> relationships </w:t>
      </w:r>
      <w:r w:rsidR="00C660F5">
        <w:t xml:space="preserve">in </w:t>
      </w:r>
      <w:r w:rsidR="00F94201" w:rsidRPr="004069BE">
        <w:rPr>
          <w:b/>
          <w:bCs/>
          <w:color w:val="FF0000"/>
        </w:rPr>
        <w:t>red</w:t>
      </w:r>
      <w:r w:rsidR="00F94201">
        <w:t>.</w:t>
      </w:r>
      <w:r w:rsidR="004069BE">
        <w:t xml:space="preserve"> A couple of these have been done</w:t>
      </w:r>
      <w:r w:rsidR="00C660F5">
        <w:t xml:space="preserve"> for you to get started.</w:t>
      </w:r>
    </w:p>
    <w:p w14:paraId="32768F56" w14:textId="798ED3E6" w:rsidR="00F154BD" w:rsidRDefault="00F154BD" w:rsidP="00F94201">
      <w:pPr>
        <w:pStyle w:val="H2Body"/>
        <w:ind w:left="0"/>
      </w:pPr>
    </w:p>
    <w:p w14:paraId="6B8A106F" w14:textId="4CFD6F4D" w:rsidR="00F154BD" w:rsidRDefault="00F154BD" w:rsidP="00F154BD">
      <w:pPr>
        <w:pStyle w:val="Caption"/>
        <w:keepNext/>
        <w:jc w:val="center"/>
      </w:pPr>
      <w:bookmarkStart w:id="1" w:name="_Ref120297402"/>
      <w:r>
        <w:t xml:space="preserve">Table </w:t>
      </w:r>
      <w:r w:rsidR="003F2C6C">
        <w:fldChar w:fldCharType="begin"/>
      </w:r>
      <w:r w:rsidR="003F2C6C">
        <w:instrText xml:space="preserve"> SEQ Table \* ARABI</w:instrText>
      </w:r>
      <w:r w:rsidR="003F2C6C">
        <w:instrText xml:space="preserve">C </w:instrText>
      </w:r>
      <w:r w:rsidR="003F2C6C">
        <w:fldChar w:fldCharType="separate"/>
      </w:r>
      <w:r w:rsidR="00BE55A4">
        <w:rPr>
          <w:noProof/>
        </w:rPr>
        <w:t>1</w:t>
      </w:r>
      <w:r w:rsidR="003F2C6C">
        <w:rPr>
          <w:noProof/>
        </w:rPr>
        <w:fldChar w:fldCharType="end"/>
      </w:r>
      <w:bookmarkEnd w:id="1"/>
      <w:r>
        <w:t xml:space="preserve"> Example Inheritance Relationships</w:t>
      </w:r>
    </w:p>
    <w:tbl>
      <w:tblPr>
        <w:tblStyle w:val="TableGrid"/>
        <w:tblW w:w="0" w:type="auto"/>
        <w:tblLook w:val="04A0" w:firstRow="1" w:lastRow="0" w:firstColumn="1" w:lastColumn="0" w:noHBand="0" w:noVBand="1"/>
      </w:tblPr>
      <w:tblGrid>
        <w:gridCol w:w="3005"/>
        <w:gridCol w:w="3005"/>
        <w:gridCol w:w="3006"/>
      </w:tblGrid>
      <w:tr w:rsidR="00F94201" w14:paraId="39254B26" w14:textId="77777777" w:rsidTr="004069BE">
        <w:tc>
          <w:tcPr>
            <w:tcW w:w="3005" w:type="dxa"/>
            <w:shd w:val="clear" w:color="auto" w:fill="FBE4D5" w:themeFill="accent2" w:themeFillTint="33"/>
          </w:tcPr>
          <w:p w14:paraId="32154140" w14:textId="045F2583" w:rsidR="00F94201" w:rsidRDefault="004069BE" w:rsidP="004069BE">
            <w:pPr>
              <w:pStyle w:val="H2Body"/>
              <w:ind w:left="0"/>
              <w:jc w:val="center"/>
            </w:pPr>
            <w:r>
              <w:t>Person extends</w:t>
            </w:r>
            <w:r w:rsidR="00F94201">
              <w:t xml:space="preserve"> Athlete</w:t>
            </w:r>
          </w:p>
        </w:tc>
        <w:tc>
          <w:tcPr>
            <w:tcW w:w="3005" w:type="dxa"/>
            <w:shd w:val="clear" w:color="auto" w:fill="E2EFD9" w:themeFill="accent6" w:themeFillTint="33"/>
          </w:tcPr>
          <w:p w14:paraId="74750924" w14:textId="0BF02344" w:rsidR="00F94201" w:rsidRDefault="004069BE" w:rsidP="004069BE">
            <w:pPr>
              <w:pStyle w:val="H2Body"/>
              <w:ind w:left="0"/>
              <w:jc w:val="center"/>
            </w:pPr>
            <w:r>
              <w:t>Dog extends Animal</w:t>
            </w:r>
          </w:p>
        </w:tc>
        <w:tc>
          <w:tcPr>
            <w:tcW w:w="3006" w:type="dxa"/>
          </w:tcPr>
          <w:p w14:paraId="48ECA290" w14:textId="61A6F17E" w:rsidR="00F94201" w:rsidRDefault="004069BE" w:rsidP="004069BE">
            <w:pPr>
              <w:pStyle w:val="H2Body"/>
              <w:ind w:left="0"/>
              <w:jc w:val="center"/>
            </w:pPr>
            <w:r w:rsidRPr="00013914">
              <w:rPr>
                <w:highlight w:val="green"/>
              </w:rPr>
              <w:t>Bo</w:t>
            </w:r>
            <w:r w:rsidR="00602225" w:rsidRPr="00013914">
              <w:rPr>
                <w:highlight w:val="green"/>
              </w:rPr>
              <w:t>w</w:t>
            </w:r>
            <w:r w:rsidRPr="00013914">
              <w:rPr>
                <w:highlight w:val="green"/>
              </w:rPr>
              <w:t xml:space="preserve"> extends Weapon</w:t>
            </w:r>
          </w:p>
        </w:tc>
      </w:tr>
      <w:tr w:rsidR="00F94201" w14:paraId="114D8E4D" w14:textId="77777777" w:rsidTr="00F94201">
        <w:tc>
          <w:tcPr>
            <w:tcW w:w="3005" w:type="dxa"/>
          </w:tcPr>
          <w:p w14:paraId="66C0CCAA" w14:textId="647F62BB" w:rsidR="00F94201" w:rsidRDefault="00C660F5" w:rsidP="004069BE">
            <w:pPr>
              <w:pStyle w:val="H2Body"/>
              <w:ind w:left="0"/>
              <w:jc w:val="center"/>
            </w:pPr>
            <w:r w:rsidRPr="00013914">
              <w:rPr>
                <w:highlight w:val="red"/>
              </w:rPr>
              <w:t>Building extends</w:t>
            </w:r>
            <w:r w:rsidR="00803408" w:rsidRPr="00013914">
              <w:rPr>
                <w:highlight w:val="red"/>
              </w:rPr>
              <w:t xml:space="preserve"> House</w:t>
            </w:r>
          </w:p>
        </w:tc>
        <w:tc>
          <w:tcPr>
            <w:tcW w:w="3005" w:type="dxa"/>
          </w:tcPr>
          <w:p w14:paraId="0D788A20" w14:textId="18A663E5" w:rsidR="00F94201" w:rsidRDefault="00602225" w:rsidP="004069BE">
            <w:pPr>
              <w:pStyle w:val="H2Body"/>
              <w:ind w:left="0"/>
              <w:jc w:val="center"/>
            </w:pPr>
            <w:r w:rsidRPr="00013914">
              <w:rPr>
                <w:highlight w:val="green"/>
              </w:rPr>
              <w:t>Container extends Box</w:t>
            </w:r>
          </w:p>
        </w:tc>
        <w:tc>
          <w:tcPr>
            <w:tcW w:w="3006" w:type="dxa"/>
          </w:tcPr>
          <w:p w14:paraId="6457A478" w14:textId="66BA0ABB" w:rsidR="00F94201" w:rsidRDefault="00402DF8" w:rsidP="004069BE">
            <w:pPr>
              <w:pStyle w:val="H2Body"/>
              <w:ind w:left="0"/>
              <w:jc w:val="center"/>
            </w:pPr>
            <w:r w:rsidRPr="00013914">
              <w:rPr>
                <w:highlight w:val="red"/>
              </w:rPr>
              <w:t>Vehicle extends Bicycle</w:t>
            </w:r>
          </w:p>
        </w:tc>
      </w:tr>
      <w:tr w:rsidR="00F94201" w14:paraId="7070F4DD" w14:textId="77777777" w:rsidTr="00F94201">
        <w:tc>
          <w:tcPr>
            <w:tcW w:w="3005" w:type="dxa"/>
          </w:tcPr>
          <w:p w14:paraId="6758D95E" w14:textId="056B6981" w:rsidR="00F94201" w:rsidRDefault="00803408" w:rsidP="004069BE">
            <w:pPr>
              <w:pStyle w:val="H2Body"/>
              <w:ind w:left="0"/>
              <w:jc w:val="center"/>
            </w:pPr>
            <w:r w:rsidRPr="00013914">
              <w:rPr>
                <w:highlight w:val="green"/>
              </w:rPr>
              <w:t>Biro extends Pen</w:t>
            </w:r>
          </w:p>
        </w:tc>
        <w:tc>
          <w:tcPr>
            <w:tcW w:w="3005" w:type="dxa"/>
          </w:tcPr>
          <w:p w14:paraId="5697CA3B" w14:textId="73463C1B" w:rsidR="00F94201" w:rsidRPr="00013914" w:rsidRDefault="00803408" w:rsidP="004069BE">
            <w:pPr>
              <w:pStyle w:val="H2Body"/>
              <w:ind w:left="0"/>
              <w:jc w:val="center"/>
              <w:rPr>
                <w:highlight w:val="red"/>
              </w:rPr>
            </w:pPr>
            <w:r w:rsidRPr="00013914">
              <w:rPr>
                <w:highlight w:val="red"/>
              </w:rPr>
              <w:t>Room extends Kitchen</w:t>
            </w:r>
          </w:p>
        </w:tc>
        <w:tc>
          <w:tcPr>
            <w:tcW w:w="3006" w:type="dxa"/>
          </w:tcPr>
          <w:p w14:paraId="18362688" w14:textId="59221A8F" w:rsidR="00F94201" w:rsidRDefault="00E54F49" w:rsidP="004069BE">
            <w:pPr>
              <w:pStyle w:val="H2Body"/>
              <w:ind w:left="0"/>
              <w:jc w:val="center"/>
            </w:pPr>
            <w:r w:rsidRPr="00013914">
              <w:rPr>
                <w:highlight w:val="green"/>
              </w:rPr>
              <w:t>Plane extends Vehicle</w:t>
            </w:r>
          </w:p>
        </w:tc>
      </w:tr>
      <w:tr w:rsidR="00F94201" w14:paraId="685D338B" w14:textId="77777777" w:rsidTr="00F94201">
        <w:tc>
          <w:tcPr>
            <w:tcW w:w="3005" w:type="dxa"/>
          </w:tcPr>
          <w:p w14:paraId="386EAABC" w14:textId="1E87BF08" w:rsidR="00F94201" w:rsidRDefault="006E370F" w:rsidP="004069BE">
            <w:pPr>
              <w:pStyle w:val="H2Body"/>
              <w:ind w:left="0"/>
              <w:jc w:val="center"/>
            </w:pPr>
            <w:r w:rsidRPr="00013914">
              <w:rPr>
                <w:highlight w:val="red"/>
              </w:rPr>
              <w:t>Browser extends Chrome</w:t>
            </w:r>
          </w:p>
        </w:tc>
        <w:tc>
          <w:tcPr>
            <w:tcW w:w="3005" w:type="dxa"/>
          </w:tcPr>
          <w:p w14:paraId="0898D03B" w14:textId="546DEB61" w:rsidR="00F94201" w:rsidRPr="00013914" w:rsidRDefault="009A4752" w:rsidP="004069BE">
            <w:pPr>
              <w:pStyle w:val="H2Body"/>
              <w:ind w:left="0"/>
              <w:jc w:val="center"/>
              <w:rPr>
                <w:highlight w:val="red"/>
              </w:rPr>
            </w:pPr>
            <w:r w:rsidRPr="00013914">
              <w:rPr>
                <w:highlight w:val="red"/>
              </w:rPr>
              <w:t>Animal extends Bird</w:t>
            </w:r>
          </w:p>
        </w:tc>
        <w:tc>
          <w:tcPr>
            <w:tcW w:w="3006" w:type="dxa"/>
          </w:tcPr>
          <w:p w14:paraId="69792A6B" w14:textId="0EE0E745" w:rsidR="00F94201" w:rsidRDefault="00184EC5" w:rsidP="004069BE">
            <w:pPr>
              <w:pStyle w:val="H2Body"/>
              <w:ind w:left="0"/>
              <w:jc w:val="center"/>
            </w:pPr>
            <w:r w:rsidRPr="00013914">
              <w:rPr>
                <w:highlight w:val="green"/>
              </w:rPr>
              <w:t>Silk extends Material</w:t>
            </w:r>
          </w:p>
        </w:tc>
      </w:tr>
    </w:tbl>
    <w:p w14:paraId="4AD0407F" w14:textId="77777777" w:rsidR="00C000F0" w:rsidRDefault="00C000F0">
      <w:pPr>
        <w:rPr>
          <w:rFonts w:asciiTheme="majorHAnsi" w:eastAsiaTheme="majorEastAsia" w:hAnsiTheme="majorHAnsi" w:cstheme="majorBidi"/>
          <w:b/>
          <w:color w:val="000000" w:themeColor="text1"/>
          <w:sz w:val="32"/>
          <w:szCs w:val="32"/>
        </w:rPr>
      </w:pPr>
      <w:bookmarkStart w:id="2" w:name="_Ref119929743"/>
      <w:r>
        <w:br w:type="page"/>
      </w:r>
    </w:p>
    <w:p w14:paraId="0EB3B2BD" w14:textId="69FDD15C" w:rsidR="00DF414C" w:rsidRDefault="00DF414C" w:rsidP="00DF414C">
      <w:pPr>
        <w:pStyle w:val="Heading1"/>
      </w:pPr>
      <w:r>
        <w:rPr>
          <w:b w:val="0"/>
          <w:bCs/>
          <w:noProof/>
        </w:rPr>
        <w:lastRenderedPageBreak/>
        <mc:AlternateContent>
          <mc:Choice Requires="wpg">
            <w:drawing>
              <wp:anchor distT="0" distB="0" distL="114300" distR="114300" simplePos="0" relativeHeight="251749376" behindDoc="0" locked="0" layoutInCell="1" allowOverlap="1" wp14:anchorId="1EDCA307" wp14:editId="2E1EFAF8">
                <wp:simplePos x="0" y="0"/>
                <wp:positionH relativeFrom="leftMargin">
                  <wp:posOffset>220168</wp:posOffset>
                </wp:positionH>
                <wp:positionV relativeFrom="paragraph">
                  <wp:posOffset>-91794</wp:posOffset>
                </wp:positionV>
                <wp:extent cx="539750" cy="539750"/>
                <wp:effectExtent l="0" t="0" r="0" b="0"/>
                <wp:wrapNone/>
                <wp:docPr id="2" name="Group 2"/>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3"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xmlns:oel="http://schemas.microsoft.com/office/2019/extlst">
            <w:pict>
              <v:group w14:anchorId="010D5DA5" id="Group 2" o:spid="_x0000_s1026" style="position:absolute;margin-left:17.35pt;margin-top:-7.25pt;width:42.5pt;height:42.5pt;z-index:251749376;mso-position-horizontal-relative:left-margin-area"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">
                  <v:imagedata r:id="rId19" o:title="Web design with solid fill"/>
                  <o:lock v:ext="edit" aspectratio="f"/>
                </v:shape>
                <w10:wrap anchorx="margin"/>
              </v:group>
            </w:pict>
          </mc:Fallback>
        </mc:AlternateContent>
      </w:r>
      <w:r>
        <w:t xml:space="preserve">Exercise </w:t>
      </w:r>
      <w:r w:rsidR="009E5DB0">
        <w:t>2</w:t>
      </w:r>
      <w:r>
        <w:t xml:space="preserve"> – </w:t>
      </w:r>
      <w:r w:rsidR="009473B5">
        <w:t>Implementing a</w:t>
      </w:r>
      <w:r w:rsidR="006622D2">
        <w:t xml:space="preserve">n </w:t>
      </w:r>
      <w:r w:rsidR="008D1E3C">
        <w:t xml:space="preserve">Inheritance Hierarchy </w:t>
      </w:r>
      <w:r w:rsidR="006622D2">
        <w:t>from UML</w:t>
      </w:r>
    </w:p>
    <w:p w14:paraId="20C7D155" w14:textId="3FD9670D" w:rsidR="00DF414C" w:rsidRPr="006A21E0" w:rsidRDefault="001D44C2" w:rsidP="00273388">
      <w:pPr>
        <w:ind w:right="3639"/>
        <w:rPr>
          <w:noProof/>
        </w:rPr>
      </w:pPr>
      <w:r>
        <w:rPr>
          <w:noProof/>
        </w:rPr>
        <mc:AlternateContent>
          <mc:Choice Requires="wpg">
            <w:drawing>
              <wp:anchor distT="0" distB="0" distL="114300" distR="114300" simplePos="0" relativeHeight="251765760" behindDoc="0" locked="0" layoutInCell="1" allowOverlap="1" wp14:anchorId="410B1742" wp14:editId="27FECAB5">
                <wp:simplePos x="0" y="0"/>
                <wp:positionH relativeFrom="column">
                  <wp:posOffset>3274695</wp:posOffset>
                </wp:positionH>
                <wp:positionV relativeFrom="paragraph">
                  <wp:posOffset>114935</wp:posOffset>
                </wp:positionV>
                <wp:extent cx="3093720" cy="1838325"/>
                <wp:effectExtent l="0" t="0" r="0" b="9525"/>
                <wp:wrapNone/>
                <wp:docPr id="48" name="Group 48"/>
                <wp:cNvGraphicFramePr/>
                <a:graphic xmlns:a="http://schemas.openxmlformats.org/drawingml/2006/main">
                  <a:graphicData uri="http://schemas.microsoft.com/office/word/2010/wordprocessingGroup">
                    <wpg:wgp>
                      <wpg:cNvGrpSpPr/>
                      <wpg:grpSpPr>
                        <a:xfrm>
                          <a:off x="0" y="0"/>
                          <a:ext cx="3093720" cy="1838325"/>
                          <a:chOff x="0" y="0"/>
                          <a:chExt cx="3094290" cy="1838325"/>
                        </a:xfrm>
                      </wpg:grpSpPr>
                      <wps:wsp>
                        <wps:cNvPr id="49" name="Rectangle: Rounded Corners 4"/>
                        <wps:cNvSpPr/>
                        <wps:spPr>
                          <a:xfrm>
                            <a:off x="266700" y="0"/>
                            <a:ext cx="2827590" cy="1838325"/>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3DE0C" w14:textId="060E000B" w:rsidR="00EF14A4" w:rsidRPr="00CF7743" w:rsidRDefault="00EF14A4" w:rsidP="00EF14A4">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sidR="00273388">
                                <w:rPr>
                                  <w:rFonts w:ascii="Consolas" w:hAnsi="Consolas"/>
                                  <w:b/>
                                  <w:bCs/>
                                  <w:color w:val="000000"/>
                                  <w:kern w:val="24"/>
                                </w:rPr>
                                <w:t>UML</w:t>
                              </w:r>
                              <w:r>
                                <w:rPr>
                                  <w:rFonts w:hAnsi="Calibri"/>
                                  <w:b/>
                                  <w:bCs/>
                                  <w:color w:val="000000"/>
                                  <w:kern w:val="24"/>
                                </w:rPr>
                                <w:br/>
                              </w:r>
                              <w:proofErr w:type="spellStart"/>
                              <w:r w:rsidRPr="00350B54">
                                <w:rPr>
                                  <w:rFonts w:hAnsi="Calibri"/>
                                  <w:b/>
                                  <w:bCs/>
                                  <w:color w:val="000000"/>
                                  <w:kern w:val="24"/>
                                </w:rPr>
                                <w:t>UML</w:t>
                              </w:r>
                              <w:proofErr w:type="spellEnd"/>
                              <w:r>
                                <w:rPr>
                                  <w:rFonts w:hAnsi="Calibri"/>
                                  <w:color w:val="000000"/>
                                  <w:kern w:val="24"/>
                                </w:rPr>
                                <w:t xml:space="preserve"> refers to the </w:t>
                              </w:r>
                              <w:r w:rsidRPr="00350B54">
                                <w:rPr>
                                  <w:rFonts w:hAnsi="Calibri"/>
                                  <w:b/>
                                  <w:bCs/>
                                  <w:color w:val="000000"/>
                                  <w:kern w:val="24"/>
                                </w:rPr>
                                <w:t>Unified Modelling Language</w:t>
                              </w:r>
                              <w:r>
                                <w:rPr>
                                  <w:rFonts w:hAnsi="Calibri"/>
                                  <w:color w:val="000000"/>
                                  <w:kern w:val="24"/>
                                </w:rPr>
                                <w:t xml:space="preserve"> – a way of graphically representing an object-oriented system. There are many types of UML diagrams, with the most popular being a </w:t>
                              </w:r>
                              <w:r w:rsidRPr="00350B54">
                                <w:rPr>
                                  <w:rFonts w:hAnsi="Calibri"/>
                                  <w:b/>
                                  <w:bCs/>
                                  <w:color w:val="000000"/>
                                  <w:kern w:val="24"/>
                                </w:rPr>
                                <w:t>class diagram</w:t>
                              </w:r>
                              <w:r>
                                <w:rPr>
                                  <w:rFonts w:hAnsi="Calibri"/>
                                  <w:color w:val="000000"/>
                                  <w:kern w:val="24"/>
                                </w:rPr>
                                <w:t>, which allows us to quickly see the name, attributes, and methods of a class.</w:t>
                              </w:r>
                            </w:p>
                          </w:txbxContent>
                        </wps:txbx>
                        <wps:bodyPr lIns="576000" tIns="0" rIns="36000" bIns="0" rtlCol="0" anchor="ctr" anchorCtr="0"/>
                      </wps:wsp>
                      <wpg:grpSp>
                        <wpg:cNvPr id="50" name="Group 50"/>
                        <wpg:cNvGrpSpPr/>
                        <wpg:grpSpPr>
                          <a:xfrm>
                            <a:off x="0" y="600075"/>
                            <a:ext cx="601980" cy="633095"/>
                            <a:chOff x="0" y="0"/>
                            <a:chExt cx="602517" cy="633552"/>
                          </a:xfrm>
                        </wpg:grpSpPr>
                        <wps:wsp>
                          <wps:cNvPr id="51" name="Rectangle: Rounded Corners 5"/>
                          <wps:cNvSpPr/>
                          <wps:spPr>
                            <a:xfrm>
                              <a:off x="0" y="0"/>
                              <a:ext cx="602517" cy="633552"/>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2" name="Picture 4" descr="File:Octicons-key.svg - Wikimedia Commons"/>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38100" y="47625"/>
                              <a:ext cx="521970" cy="548640"/>
                            </a:xfrm>
                            <a:prstGeom prst="rect">
                              <a:avLst/>
                            </a:prstGeom>
                          </pic:spPr>
                        </pic:pic>
                      </wpg:grpSp>
                    </wpg:wgp>
                  </a:graphicData>
                </a:graphic>
              </wp:anchor>
            </w:drawing>
          </mc:Choice>
          <mc:Fallback>
            <w:pict>
              <v:group w14:anchorId="410B1742" id="Group 48" o:spid="_x0000_s1036" style="position:absolute;margin-left:257.85pt;margin-top:9.05pt;width:243.6pt;height:144.75pt;z-index:251765760" coordsize="30942,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">
                <v:roundrect id="Rectangle: Rounded Corners 4" o:spid="_x0000_s1037" style="position:absolute;left:2667;width:28275;height:18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" fillcolor="#ffe599 [1303]" stroked="f" strokeweight="1pt">
                  <v:stroke joinstyle="miter"/>
                  <v:textbox inset="16mm,0,1mm,0">
                    <w:txbxContent>
                      <w:p w14:paraId="1A93DE0C" w14:textId="060E000B" w:rsidR="00EF14A4" w:rsidRPr="00CF7743" w:rsidRDefault="00EF14A4" w:rsidP="00EF14A4">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sidR="00273388">
                          <w:rPr>
                            <w:rFonts w:ascii="Consolas" w:hAnsi="Consolas"/>
                            <w:b/>
                            <w:bCs/>
                            <w:color w:val="000000"/>
                            <w:kern w:val="24"/>
                          </w:rPr>
                          <w:t>UML</w:t>
                        </w:r>
                        <w:r>
                          <w:rPr>
                            <w:rFonts w:hAnsi="Calibri"/>
                            <w:b/>
                            <w:bCs/>
                            <w:color w:val="000000"/>
                            <w:kern w:val="24"/>
                          </w:rPr>
                          <w:br/>
                        </w:r>
                        <w:proofErr w:type="spellStart"/>
                        <w:r w:rsidRPr="00350B54">
                          <w:rPr>
                            <w:rFonts w:hAnsi="Calibri"/>
                            <w:b/>
                            <w:bCs/>
                            <w:color w:val="000000"/>
                            <w:kern w:val="24"/>
                          </w:rPr>
                          <w:t>UML</w:t>
                        </w:r>
                        <w:proofErr w:type="spellEnd"/>
                        <w:r>
                          <w:rPr>
                            <w:rFonts w:hAnsi="Calibri"/>
                            <w:color w:val="000000"/>
                            <w:kern w:val="24"/>
                          </w:rPr>
                          <w:t xml:space="preserve"> refers to the </w:t>
                        </w:r>
                        <w:r w:rsidRPr="00350B54">
                          <w:rPr>
                            <w:rFonts w:hAnsi="Calibri"/>
                            <w:b/>
                            <w:bCs/>
                            <w:color w:val="000000"/>
                            <w:kern w:val="24"/>
                          </w:rPr>
                          <w:t>Unified Modelling Language</w:t>
                        </w:r>
                        <w:r>
                          <w:rPr>
                            <w:rFonts w:hAnsi="Calibri"/>
                            <w:color w:val="000000"/>
                            <w:kern w:val="24"/>
                          </w:rPr>
                          <w:t xml:space="preserve"> – a way of graphically representing an object-oriented system. There are many types of UML diagrams, with the most popular being a </w:t>
                        </w:r>
                        <w:r w:rsidRPr="00350B54">
                          <w:rPr>
                            <w:rFonts w:hAnsi="Calibri"/>
                            <w:b/>
                            <w:bCs/>
                            <w:color w:val="000000"/>
                            <w:kern w:val="24"/>
                          </w:rPr>
                          <w:t>class diagram</w:t>
                        </w:r>
                        <w:r>
                          <w:rPr>
                            <w:rFonts w:hAnsi="Calibri"/>
                            <w:color w:val="000000"/>
                            <w:kern w:val="24"/>
                          </w:rPr>
                          <w:t>, which allows us to quickly see the name, attributes, and methods of a class.</w:t>
                        </w:r>
                      </w:p>
                    </w:txbxContent>
                  </v:textbox>
                </v:roundrect>
                <v:group id="Group 50" o:spid="_x0000_s1038" style="position:absolute;top:6000;width:6019;height:6331" coordsize="602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 o:spid="_x0000_s1039" style="position:absolute;width:6025;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" fillcolor="#ffd966 [1943]" stroked="f" strokeweight="1pt">
                    <v:stroke joinstyle="miter"/>
                  </v:roundrect>
                  <v:shape id="Picture 4" o:spid="_x0000_s1040" type="#_x0000_t75" alt="File:Octicons-key.svg - Wikimedia Commons" style="position:absolute;left:381;top:476;width:5219;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">
                    <v:imagedata r:id="rId12" o:title="Octicons-key"/>
                    <o:lock v:ext="edit" aspectratio="f"/>
                  </v:shape>
                </v:group>
              </v:group>
            </w:pict>
          </mc:Fallback>
        </mc:AlternateContent>
      </w:r>
      <w:r w:rsidR="00D25EC1">
        <w:rPr>
          <w:noProof/>
        </w:rPr>
        <w:t xml:space="preserve">Let’s start by creating a simple inheritance </w:t>
      </w:r>
      <w:r w:rsidR="007A2D6B">
        <w:rPr>
          <w:noProof/>
        </w:rPr>
        <w:t>hierarchy</w:t>
      </w:r>
      <w:r w:rsidR="00D25EC1">
        <w:rPr>
          <w:noProof/>
        </w:rPr>
        <w:t xml:space="preserve"> </w:t>
      </w:r>
      <w:r w:rsidR="007A2D6B">
        <w:rPr>
          <w:noProof/>
        </w:rPr>
        <w:t xml:space="preserve">(depicted in </w:t>
      </w:r>
      <w:r w:rsidR="00833023">
        <w:rPr>
          <w:noProof/>
        </w:rPr>
        <w:t xml:space="preserve">the </w:t>
      </w:r>
      <w:r w:rsidR="00833023" w:rsidRPr="00833023">
        <w:rPr>
          <w:b/>
          <w:bCs/>
          <w:shd w:val="clear" w:color="auto" w:fill="FFE599" w:themeFill="accent4" w:themeFillTint="66"/>
        </w:rPr>
        <w:t>UML</w:t>
      </w:r>
      <w:r w:rsidR="00833023">
        <w:rPr>
          <w:noProof/>
        </w:rPr>
        <w:t xml:space="preserve"> diagram in </w:t>
      </w:r>
      <w:r w:rsidR="00833023">
        <w:rPr>
          <w:noProof/>
        </w:rPr>
        <w:fldChar w:fldCharType="begin"/>
      </w:r>
      <w:r w:rsidR="00833023">
        <w:rPr>
          <w:noProof/>
        </w:rPr>
        <w:instrText xml:space="preserve"> REF _Ref120397726 \h </w:instrText>
      </w:r>
      <w:r w:rsidR="00833023">
        <w:rPr>
          <w:noProof/>
        </w:rPr>
      </w:r>
      <w:r w:rsidR="00833023">
        <w:rPr>
          <w:noProof/>
        </w:rPr>
        <w:fldChar w:fldCharType="separate"/>
      </w:r>
      <w:r w:rsidR="00BE55A4">
        <w:t xml:space="preserve">Figure </w:t>
      </w:r>
      <w:r w:rsidR="00BE55A4">
        <w:rPr>
          <w:noProof/>
        </w:rPr>
        <w:t>1</w:t>
      </w:r>
      <w:r w:rsidR="00833023">
        <w:rPr>
          <w:noProof/>
        </w:rPr>
        <w:fldChar w:fldCharType="end"/>
      </w:r>
      <w:r w:rsidR="007A2D6B">
        <w:rPr>
          <w:noProof/>
        </w:rPr>
        <w:t xml:space="preserve">) </w:t>
      </w:r>
      <w:r w:rsidR="004A054D">
        <w:rPr>
          <w:noProof/>
        </w:rPr>
        <w:t>involving</w:t>
      </w:r>
      <w:r w:rsidR="00D25EC1">
        <w:rPr>
          <w:noProof/>
        </w:rPr>
        <w:t xml:space="preserve"> </w:t>
      </w:r>
      <w:r w:rsidR="006A21E0">
        <w:rPr>
          <w:noProof/>
        </w:rPr>
        <w:t>three</w:t>
      </w:r>
      <w:r w:rsidR="00D25EC1">
        <w:rPr>
          <w:noProof/>
        </w:rPr>
        <w:t xml:space="preserve"> classes – </w:t>
      </w:r>
      <w:r w:rsidR="006A21E0" w:rsidRPr="006A21E0">
        <w:rPr>
          <w:b/>
          <w:bCs/>
          <w:noProof/>
        </w:rPr>
        <w:t>Sword</w:t>
      </w:r>
      <w:r w:rsidR="005826D1">
        <w:rPr>
          <w:noProof/>
        </w:rPr>
        <w:t xml:space="preserve"> and </w:t>
      </w:r>
      <w:r w:rsidR="005826D1" w:rsidRPr="005826D1">
        <w:rPr>
          <w:b/>
          <w:bCs/>
          <w:noProof/>
        </w:rPr>
        <w:t>Bow</w:t>
      </w:r>
      <w:r w:rsidR="006A21E0" w:rsidRPr="006A21E0">
        <w:rPr>
          <w:noProof/>
        </w:rPr>
        <w:t xml:space="preserve"> will be our subclasses, which will extend the </w:t>
      </w:r>
      <w:r w:rsidR="006A21E0" w:rsidRPr="006A21E0">
        <w:rPr>
          <w:b/>
          <w:bCs/>
          <w:noProof/>
        </w:rPr>
        <w:t>Weapon</w:t>
      </w:r>
      <w:r w:rsidR="006A21E0" w:rsidRPr="006A21E0">
        <w:rPr>
          <w:noProof/>
        </w:rPr>
        <w:t xml:space="preserve"> class</w:t>
      </w:r>
      <w:r w:rsidR="006A21E0">
        <w:rPr>
          <w:noProof/>
        </w:rPr>
        <w:t xml:space="preserve"> (the superclass</w:t>
      </w:r>
      <w:r w:rsidR="00A3527D">
        <w:rPr>
          <w:noProof/>
        </w:rPr>
        <w:t>)</w:t>
      </w:r>
      <w:r w:rsidR="00D25EC1" w:rsidRPr="006A21E0">
        <w:rPr>
          <w:noProof/>
        </w:rPr>
        <w:t>.</w:t>
      </w:r>
    </w:p>
    <w:p w14:paraId="070BEFA7" w14:textId="29BDA886" w:rsidR="002B44D3" w:rsidRDefault="00A3527D" w:rsidP="00273388">
      <w:pPr>
        <w:pStyle w:val="ListParagraph"/>
        <w:numPr>
          <w:ilvl w:val="0"/>
          <w:numId w:val="31"/>
        </w:numPr>
        <w:tabs>
          <w:tab w:val="left" w:pos="4395"/>
          <w:tab w:val="left" w:pos="4820"/>
        </w:tabs>
        <w:ind w:right="4206"/>
        <w:jc w:val="both"/>
        <w:rPr>
          <w:noProof/>
        </w:rPr>
      </w:pPr>
      <w:r>
        <w:rPr>
          <w:noProof/>
        </w:rPr>
        <w:t xml:space="preserve">Create the </w:t>
      </w:r>
      <w:r w:rsidRPr="00537AA3">
        <w:rPr>
          <w:b/>
          <w:bCs/>
          <w:noProof/>
        </w:rPr>
        <w:t>Weapon</w:t>
      </w:r>
      <w:r>
        <w:rPr>
          <w:noProof/>
        </w:rPr>
        <w:t xml:space="preserve"> class (</w:t>
      </w:r>
      <w:r w:rsidRPr="005578D2">
        <w:rPr>
          <w:b/>
          <w:bCs/>
          <w:noProof/>
        </w:rPr>
        <w:t>note</w:t>
      </w:r>
      <w:r>
        <w:rPr>
          <w:noProof/>
        </w:rPr>
        <w:t xml:space="preserve">: this class will </w:t>
      </w:r>
      <w:r w:rsidRPr="005578D2">
        <w:rPr>
          <w:b/>
          <w:bCs/>
          <w:noProof/>
          <w:u w:val="single"/>
        </w:rPr>
        <w:t>not</w:t>
      </w:r>
      <w:r w:rsidR="00F03504">
        <w:rPr>
          <w:b/>
          <w:bCs/>
          <w:noProof/>
        </w:rPr>
        <w:t xml:space="preserve"> </w:t>
      </w:r>
      <w:r w:rsidR="005578D2">
        <w:rPr>
          <w:noProof/>
        </w:rPr>
        <w:t>have</w:t>
      </w:r>
      <w:r w:rsidR="00F03504">
        <w:rPr>
          <w:noProof/>
        </w:rPr>
        <w:t xml:space="preserve"> a main method</w:t>
      </w:r>
      <w:r w:rsidR="00A231D4">
        <w:rPr>
          <w:noProof/>
        </w:rPr>
        <w:t>, it will just be used to represent a Weapon data type</w:t>
      </w:r>
      <w:r w:rsidR="00F03504">
        <w:rPr>
          <w:noProof/>
        </w:rPr>
        <w:t>).</w:t>
      </w:r>
    </w:p>
    <w:p w14:paraId="4E9FBFB3" w14:textId="0AA64258" w:rsidR="0047080B" w:rsidRDefault="002B44D3" w:rsidP="008B6C0A">
      <w:pPr>
        <w:pStyle w:val="ListParagraph"/>
        <w:numPr>
          <w:ilvl w:val="1"/>
          <w:numId w:val="31"/>
        </w:numPr>
        <w:tabs>
          <w:tab w:val="left" w:pos="4395"/>
          <w:tab w:val="left" w:pos="4678"/>
        </w:tabs>
        <w:ind w:right="3781"/>
        <w:jc w:val="both"/>
        <w:rPr>
          <w:noProof/>
        </w:rPr>
      </w:pPr>
      <w:r>
        <w:rPr>
          <w:noProof/>
        </w:rPr>
        <w:t xml:space="preserve">Look at </w:t>
      </w:r>
      <w:r w:rsidR="005F2E4D">
        <w:rPr>
          <w:noProof/>
        </w:rPr>
        <w:t xml:space="preserve">the UML class diagram </w:t>
      </w:r>
      <w:r>
        <w:rPr>
          <w:noProof/>
        </w:rPr>
        <w:t xml:space="preserve">for the </w:t>
      </w:r>
      <w:r w:rsidRPr="00B7282D">
        <w:rPr>
          <w:b/>
          <w:bCs/>
          <w:noProof/>
        </w:rPr>
        <w:t>Weapon</w:t>
      </w:r>
      <w:r>
        <w:rPr>
          <w:noProof/>
        </w:rPr>
        <w:t xml:space="preserve"> class </w:t>
      </w:r>
      <w:r w:rsidR="00E20697">
        <w:rPr>
          <w:noProof/>
        </w:rPr>
        <w:t>(</w:t>
      </w:r>
      <w:r w:rsidR="00E20697">
        <w:rPr>
          <w:noProof/>
        </w:rPr>
        <w:fldChar w:fldCharType="begin"/>
      </w:r>
      <w:r w:rsidR="00E20697">
        <w:rPr>
          <w:noProof/>
        </w:rPr>
        <w:instrText xml:space="preserve"> REF _Ref120397726 \h </w:instrText>
      </w:r>
      <w:r w:rsidR="00E20697">
        <w:rPr>
          <w:noProof/>
        </w:rPr>
      </w:r>
      <w:r w:rsidR="00E20697">
        <w:rPr>
          <w:noProof/>
        </w:rPr>
        <w:fldChar w:fldCharType="separate"/>
      </w:r>
      <w:r w:rsidR="00BE55A4">
        <w:t xml:space="preserve">Figure </w:t>
      </w:r>
      <w:r w:rsidR="00BE55A4">
        <w:rPr>
          <w:noProof/>
        </w:rPr>
        <w:t>1</w:t>
      </w:r>
      <w:r w:rsidR="00E20697">
        <w:rPr>
          <w:noProof/>
        </w:rPr>
        <w:fldChar w:fldCharType="end"/>
      </w:r>
      <w:r w:rsidR="00E20697">
        <w:rPr>
          <w:noProof/>
        </w:rPr>
        <w:t xml:space="preserve">) </w:t>
      </w:r>
      <w:r w:rsidR="005F2E4D">
        <w:rPr>
          <w:noProof/>
        </w:rPr>
        <w:t xml:space="preserve">and </w:t>
      </w:r>
      <w:r w:rsidR="005F2E4D" w:rsidRPr="00B7282D">
        <w:rPr>
          <w:b/>
          <w:bCs/>
          <w:noProof/>
        </w:rPr>
        <w:t>add the three variables</w:t>
      </w:r>
      <w:r w:rsidR="005F2E4D">
        <w:rPr>
          <w:noProof/>
        </w:rPr>
        <w:t xml:space="preserve"> you see in the middle compartment</w:t>
      </w:r>
      <w:r w:rsidR="007D703F">
        <w:rPr>
          <w:noProof/>
        </w:rPr>
        <w:t>.</w:t>
      </w:r>
    </w:p>
    <w:p w14:paraId="3E27CD52" w14:textId="603E9489" w:rsidR="007A2D6B" w:rsidRDefault="00F03504" w:rsidP="008B6C0A">
      <w:pPr>
        <w:pStyle w:val="ListParagraph"/>
        <w:keepNext/>
        <w:numPr>
          <w:ilvl w:val="1"/>
          <w:numId w:val="31"/>
        </w:numPr>
        <w:tabs>
          <w:tab w:val="left" w:pos="4395"/>
        </w:tabs>
        <w:ind w:right="95"/>
        <w:jc w:val="both"/>
      </w:pPr>
      <w:r>
        <w:rPr>
          <w:noProof/>
        </w:rPr>
        <w:t xml:space="preserve">Add a </w:t>
      </w:r>
      <w:r w:rsidRPr="00B7282D">
        <w:rPr>
          <w:b/>
          <w:bCs/>
          <w:noProof/>
        </w:rPr>
        <w:t>constructor</w:t>
      </w:r>
      <w:r w:rsidR="00C91FF1">
        <w:rPr>
          <w:noProof/>
        </w:rPr>
        <w:t xml:space="preserve"> to your Weapon class that accepts the three </w:t>
      </w:r>
      <w:r w:rsidR="00B7282D">
        <w:rPr>
          <w:noProof/>
        </w:rPr>
        <w:t>variable</w:t>
      </w:r>
      <w:r w:rsidR="00A93E36">
        <w:rPr>
          <w:noProof/>
        </w:rPr>
        <w:t xml:space="preserve">s </w:t>
      </w:r>
      <w:r w:rsidR="00B7282D">
        <w:rPr>
          <w:noProof/>
        </w:rPr>
        <w:t xml:space="preserve">(String for </w:t>
      </w:r>
      <w:r w:rsidR="00B7282D" w:rsidRPr="005578D2">
        <w:rPr>
          <w:b/>
          <w:bCs/>
          <w:noProof/>
        </w:rPr>
        <w:t>name</w:t>
      </w:r>
      <w:r w:rsidR="00B7282D">
        <w:rPr>
          <w:noProof/>
        </w:rPr>
        <w:t xml:space="preserve">, and two ints for </w:t>
      </w:r>
      <w:r w:rsidR="00B7282D" w:rsidRPr="005578D2">
        <w:rPr>
          <w:b/>
          <w:bCs/>
          <w:noProof/>
        </w:rPr>
        <w:t>minDamage</w:t>
      </w:r>
      <w:r w:rsidR="00B7282D">
        <w:rPr>
          <w:noProof/>
        </w:rPr>
        <w:t xml:space="preserve"> and </w:t>
      </w:r>
      <w:r w:rsidR="00B7282D" w:rsidRPr="005578D2">
        <w:rPr>
          <w:b/>
          <w:bCs/>
          <w:noProof/>
        </w:rPr>
        <w:t>maxDamage</w:t>
      </w:r>
      <w:r w:rsidR="00B7282D">
        <w:rPr>
          <w:noProof/>
        </w:rPr>
        <w:t>) and initialises them</w:t>
      </w:r>
      <w:r w:rsidR="007A2D6B">
        <w:rPr>
          <w:noProof/>
        </w:rPr>
        <w:t xml:space="preserve">. See </w:t>
      </w:r>
      <w:r w:rsidR="00C17440">
        <w:rPr>
          <w:noProof/>
        </w:rPr>
        <w:t xml:space="preserve">the </w:t>
      </w:r>
      <w:r w:rsidR="007A2D6B" w:rsidRPr="00320D6B">
        <w:rPr>
          <w:b/>
          <w:bCs/>
          <w:noProof/>
          <w:shd w:val="clear" w:color="auto" w:fill="D9D9D9" w:themeFill="background1" w:themeFillShade="D9"/>
        </w:rPr>
        <w:t>information</w:t>
      </w:r>
      <w:r w:rsidR="007A2D6B">
        <w:rPr>
          <w:noProof/>
        </w:rPr>
        <w:t xml:space="preserve"> box on how to </w:t>
      </w:r>
      <w:r w:rsidR="00C17440">
        <w:rPr>
          <w:noProof/>
        </w:rPr>
        <w:t xml:space="preserve">quickly generate </w:t>
      </w:r>
      <w:r w:rsidR="007A2D6B">
        <w:rPr>
          <w:noProof/>
        </w:rPr>
        <w:t xml:space="preserve">a constructor </w:t>
      </w:r>
      <w:r w:rsidR="00E13584">
        <w:rPr>
          <w:noProof/>
        </w:rPr>
        <w:t>using</w:t>
      </w:r>
      <w:r w:rsidR="007A2D6B">
        <w:rPr>
          <w:noProof/>
        </w:rPr>
        <w:t xml:space="preserve"> the IntelliJ shortcu</w:t>
      </w:r>
      <w:r w:rsidR="007D703F">
        <w:rPr>
          <w:noProof/>
        </w:rPr>
        <w:t>t.</w:t>
      </w:r>
    </w:p>
    <w:p w14:paraId="160E8295" w14:textId="0A5A4BCB" w:rsidR="00917E90" w:rsidRDefault="00917E90" w:rsidP="008B6C0A">
      <w:pPr>
        <w:pStyle w:val="ListParagraph"/>
        <w:keepNext/>
        <w:numPr>
          <w:ilvl w:val="1"/>
          <w:numId w:val="31"/>
        </w:numPr>
        <w:tabs>
          <w:tab w:val="left" w:pos="4395"/>
        </w:tabs>
        <w:ind w:right="95"/>
        <w:jc w:val="both"/>
      </w:pPr>
      <w:r>
        <w:rPr>
          <w:noProof/>
        </w:rPr>
        <w:t xml:space="preserve">Implement the Weapon class’ </w:t>
      </w:r>
      <w:r>
        <w:rPr>
          <w:b/>
          <w:bCs/>
          <w:noProof/>
        </w:rPr>
        <w:t>attack</w:t>
      </w:r>
      <w:r>
        <w:rPr>
          <w:noProof/>
        </w:rPr>
        <w:t xml:space="preserve"> method – this can simply print a message e.g. “Attacking with &lt;weapon name&gt;”</w:t>
      </w:r>
      <w:r w:rsidR="00A427F4">
        <w:rPr>
          <w:noProof/>
        </w:rPr>
        <w:t>.</w:t>
      </w:r>
    </w:p>
    <w:p w14:paraId="6FED598F" w14:textId="448BF347" w:rsidR="00490847" w:rsidRDefault="00490847" w:rsidP="008B6C0A">
      <w:pPr>
        <w:pStyle w:val="ListParagraph"/>
        <w:numPr>
          <w:ilvl w:val="0"/>
          <w:numId w:val="31"/>
        </w:numPr>
        <w:ind w:right="95"/>
        <w:jc w:val="both"/>
        <w:rPr>
          <w:noProof/>
        </w:rPr>
      </w:pPr>
      <w:r>
        <w:rPr>
          <w:noProof/>
        </w:rPr>
        <w:t xml:space="preserve">Create the </w:t>
      </w:r>
      <w:r w:rsidRPr="00C000F0">
        <w:rPr>
          <w:b/>
          <w:bCs/>
          <w:noProof/>
        </w:rPr>
        <w:t>Sword</w:t>
      </w:r>
      <w:r>
        <w:rPr>
          <w:noProof/>
        </w:rPr>
        <w:t xml:space="preserve"> class and make it extend the </w:t>
      </w:r>
      <w:r>
        <w:rPr>
          <w:b/>
          <w:bCs/>
          <w:noProof/>
        </w:rPr>
        <w:t xml:space="preserve">Weapon </w:t>
      </w:r>
      <w:r>
        <w:rPr>
          <w:noProof/>
        </w:rPr>
        <w:t xml:space="preserve">class using the </w:t>
      </w:r>
      <w:r>
        <w:rPr>
          <w:i/>
          <w:iCs/>
          <w:noProof/>
        </w:rPr>
        <w:t>extends</w:t>
      </w:r>
      <w:r>
        <w:rPr>
          <w:noProof/>
        </w:rPr>
        <w:t xml:space="preserve"> keyword</w:t>
      </w:r>
      <w:r w:rsidR="004A054D">
        <w:rPr>
          <w:noProof/>
        </w:rPr>
        <w:t xml:space="preserve"> (again, no main method for this class since it’s just representing a Sword data type).</w:t>
      </w:r>
    </w:p>
    <w:p w14:paraId="6A208898" w14:textId="4A4D5A3C" w:rsidR="002C7F7F" w:rsidRDefault="00320D6B" w:rsidP="008B6C0A">
      <w:pPr>
        <w:pStyle w:val="ListParagraph"/>
        <w:numPr>
          <w:ilvl w:val="1"/>
          <w:numId w:val="31"/>
        </w:numPr>
        <w:ind w:right="95"/>
        <w:jc w:val="both"/>
        <w:rPr>
          <w:noProof/>
        </w:rPr>
      </w:pPr>
      <w:r>
        <w:rPr>
          <w:noProof/>
        </w:rPr>
        <w:t xml:space="preserve">You will notice an </w:t>
      </w:r>
      <w:r w:rsidRPr="000D50C5">
        <w:rPr>
          <w:b/>
          <w:bCs/>
          <w:noProof/>
          <w:color w:val="FF0000"/>
        </w:rPr>
        <w:t>error</w:t>
      </w:r>
      <w:r w:rsidRPr="000E014B">
        <w:rPr>
          <w:noProof/>
          <w:color w:val="FF0000"/>
        </w:rPr>
        <w:t xml:space="preserve"> </w:t>
      </w:r>
      <w:r>
        <w:rPr>
          <w:noProof/>
        </w:rPr>
        <w:t>in the code – you can resolve this by adding a constructor in this subclass that calls the superclass’ constructor</w:t>
      </w:r>
      <w:r w:rsidR="00325933">
        <w:rPr>
          <w:noProof/>
        </w:rPr>
        <w:t xml:space="preserve"> – see </w:t>
      </w:r>
      <w:r w:rsidR="00325933" w:rsidRPr="00325933">
        <w:rPr>
          <w:b/>
          <w:bCs/>
          <w:noProof/>
        </w:rPr>
        <w:t>Slide 22</w:t>
      </w:r>
      <w:r w:rsidR="00325933">
        <w:rPr>
          <w:noProof/>
        </w:rPr>
        <w:t xml:space="preserve"> from the lecture if you need to see an example of this.</w:t>
      </w:r>
      <w:r w:rsidR="00487ECF">
        <w:rPr>
          <w:noProof/>
        </w:rPr>
        <w:t xml:space="preserve"> Your constructor should call the superclass’ constructor</w:t>
      </w:r>
      <w:r w:rsidR="00A427F4">
        <w:rPr>
          <w:noProof/>
        </w:rPr>
        <w:t xml:space="preserve"> (super keyword)</w:t>
      </w:r>
      <w:r w:rsidR="00487ECF">
        <w:rPr>
          <w:noProof/>
        </w:rPr>
        <w:t xml:space="preserve"> to deal with </w:t>
      </w:r>
      <w:r w:rsidR="00487ECF">
        <w:rPr>
          <w:b/>
          <w:bCs/>
          <w:noProof/>
        </w:rPr>
        <w:t>name</w:t>
      </w:r>
      <w:r w:rsidR="00487ECF">
        <w:rPr>
          <w:noProof/>
        </w:rPr>
        <w:t xml:space="preserve">, </w:t>
      </w:r>
      <w:r w:rsidR="00487ECF">
        <w:rPr>
          <w:b/>
          <w:bCs/>
          <w:noProof/>
        </w:rPr>
        <w:t>minDamage</w:t>
      </w:r>
      <w:r w:rsidR="00487ECF">
        <w:rPr>
          <w:noProof/>
        </w:rPr>
        <w:t xml:space="preserve">, and </w:t>
      </w:r>
      <w:r w:rsidR="00487ECF">
        <w:rPr>
          <w:b/>
          <w:bCs/>
          <w:noProof/>
        </w:rPr>
        <w:t>maxDamage</w:t>
      </w:r>
      <w:r w:rsidR="005227E6">
        <w:rPr>
          <w:noProof/>
        </w:rPr>
        <w:t>, and accept a fourth parameter to initialise the variable that only swords have (</w:t>
      </w:r>
      <w:r w:rsidR="005227E6">
        <w:rPr>
          <w:b/>
          <w:bCs/>
          <w:noProof/>
        </w:rPr>
        <w:t>hiltLength</w:t>
      </w:r>
      <w:r w:rsidR="005227E6">
        <w:rPr>
          <w:noProof/>
        </w:rPr>
        <w:t>)</w:t>
      </w:r>
      <w:r w:rsidR="00151B51">
        <w:rPr>
          <w:noProof/>
        </w:rPr>
        <w:t xml:space="preserve"> – you will need to add </w:t>
      </w:r>
      <w:r w:rsidR="00151B51">
        <w:rPr>
          <w:b/>
          <w:bCs/>
          <w:noProof/>
        </w:rPr>
        <w:t>hiltLength</w:t>
      </w:r>
      <w:r w:rsidR="00151B51">
        <w:rPr>
          <w:noProof/>
        </w:rPr>
        <w:t xml:space="preserve"> as a member of the </w:t>
      </w:r>
      <w:r w:rsidR="00151B51">
        <w:rPr>
          <w:b/>
          <w:bCs/>
          <w:noProof/>
        </w:rPr>
        <w:t>Sword</w:t>
      </w:r>
      <w:r w:rsidR="00151B51">
        <w:rPr>
          <w:noProof/>
        </w:rPr>
        <w:t xml:space="preserve"> class</w:t>
      </w:r>
      <w:r w:rsidR="00A427F4">
        <w:rPr>
          <w:noProof/>
        </w:rPr>
        <w:t>.</w:t>
      </w:r>
    </w:p>
    <w:p w14:paraId="70016813" w14:textId="5AD2211E" w:rsidR="004F3C56" w:rsidRDefault="006E51E0" w:rsidP="006E51E0">
      <w:pPr>
        <w:pStyle w:val="ListParagraph"/>
        <w:numPr>
          <w:ilvl w:val="1"/>
          <w:numId w:val="31"/>
        </w:numPr>
        <w:tabs>
          <w:tab w:val="left" w:pos="5245"/>
        </w:tabs>
        <w:ind w:right="2930"/>
        <w:jc w:val="both"/>
        <w:rPr>
          <w:noProof/>
        </w:rPr>
      </w:pPr>
      <w:r w:rsidRPr="002E410C">
        <w:rPr>
          <w:noProof/>
        </w:rPr>
        <mc:AlternateContent>
          <mc:Choice Requires="wpg">
            <w:drawing>
              <wp:anchor distT="0" distB="0" distL="114300" distR="114300" simplePos="0" relativeHeight="251771904" behindDoc="0" locked="0" layoutInCell="1" allowOverlap="1" wp14:anchorId="48C5B104" wp14:editId="3DC775CB">
                <wp:simplePos x="0" y="0"/>
                <wp:positionH relativeFrom="margin">
                  <wp:posOffset>3937000</wp:posOffset>
                </wp:positionH>
                <wp:positionV relativeFrom="margin">
                  <wp:posOffset>4900930</wp:posOffset>
                </wp:positionV>
                <wp:extent cx="2435884" cy="1455725"/>
                <wp:effectExtent l="0" t="0" r="2540" b="0"/>
                <wp:wrapNone/>
                <wp:docPr id="67" name="KeyTerm1"/>
                <wp:cNvGraphicFramePr/>
                <a:graphic xmlns:a="http://schemas.openxmlformats.org/drawingml/2006/main">
                  <a:graphicData uri="http://schemas.microsoft.com/office/word/2010/wordprocessingGroup">
                    <wpg:wgp>
                      <wpg:cNvGrpSpPr/>
                      <wpg:grpSpPr>
                        <a:xfrm>
                          <a:off x="0" y="0"/>
                          <a:ext cx="2435884" cy="1455725"/>
                          <a:chOff x="231311" y="-1"/>
                          <a:chExt cx="3649305" cy="1747178"/>
                        </a:xfrm>
                      </wpg:grpSpPr>
                      <wps:wsp>
                        <wps:cNvPr id="68" name="Rectangle: Rounded Corners 4"/>
                        <wps:cNvSpPr/>
                        <wps:spPr>
                          <a:xfrm>
                            <a:off x="603924" y="-1"/>
                            <a:ext cx="3276692" cy="1747178"/>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7093A" w14:textId="77777777" w:rsidR="00151B51" w:rsidRPr="00CF7743" w:rsidRDefault="00151B51" w:rsidP="00151B51">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Method Overriding</w:t>
                              </w:r>
                              <w:r>
                                <w:rPr>
                                  <w:rFonts w:hAnsi="Calibri"/>
                                  <w:b/>
                                  <w:bCs/>
                                  <w:color w:val="000000"/>
                                  <w:kern w:val="24"/>
                                </w:rPr>
                                <w:br/>
                              </w:r>
                              <w:r>
                                <w:rPr>
                                  <w:rFonts w:hAnsi="Calibri"/>
                                  <w:color w:val="000000"/>
                                  <w:kern w:val="24"/>
                                </w:rPr>
                                <w:t xml:space="preserve">A subclass can </w:t>
                              </w:r>
                              <w:r>
                                <w:rPr>
                                  <w:rFonts w:hAnsi="Calibri"/>
                                  <w:b/>
                                  <w:bCs/>
                                  <w:color w:val="000000"/>
                                  <w:kern w:val="24"/>
                                </w:rPr>
                                <w:t>override</w:t>
                              </w:r>
                              <w:r>
                                <w:rPr>
                                  <w:rFonts w:hAnsi="Calibri"/>
                                  <w:color w:val="000000"/>
                                  <w:kern w:val="24"/>
                                </w:rPr>
                                <w:t xml:space="preserve"> a method it has inherited from its superclass and provide its own implementation for that method.</w:t>
                              </w:r>
                            </w:p>
                          </w:txbxContent>
                        </wps:txbx>
                        <wps:bodyPr lIns="576000" tIns="0" rIns="36000" bIns="0" rtlCol="0" anchor="ctr" anchorCtr="0"/>
                      </wps:wsp>
                      <wps:wsp>
                        <wps:cNvPr id="69" name="Rectangle: Rounded Corners 5"/>
                        <wps:cNvSpPr/>
                        <wps:spPr>
                          <a:xfrm>
                            <a:off x="231311" y="407844"/>
                            <a:ext cx="902477" cy="760396"/>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0" name="Picture 4" descr="File:Octicons-key.svg - Wikimedia Commons"/>
                          <pic:cNvPicPr preferRelativeResize="0">
                            <a:picLocks/>
                          </pic:cNvPicPr>
                        </pic:nvPicPr>
                        <pic:blipFill>
                          <a:blip r:embed="rId11" cstate="print">
                            <a:extLst>
                              <a:ext uri="{28A0092B-C50C-407E-A947-70E740481C1C}">
                                <a14:useLocalDpi xmlns:a14="http://schemas.microsoft.com/office/drawing/2010/main" val="0"/>
                              </a:ext>
                            </a:extLst>
                          </a:blip>
                          <a:stretch>
                            <a:fillRect/>
                          </a:stretch>
                        </pic:blipFill>
                        <pic:spPr>
                          <a:xfrm>
                            <a:off x="289515" y="458540"/>
                            <a:ext cx="782147" cy="6590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C5B104" id="KeyTerm1" o:spid="_x0000_s1041" style="position:absolute;left:0;text-align:left;margin-left:310pt;margin-top:385.9pt;width:191.8pt;height:114.6pt;z-index:251771904;mso-position-horizontal-relative:margin;mso-position-vertical-relative:margin;mso-width-relative:margin;mso-height-relative:margin" coordorigin="2313" coordsize="36493,17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">
                <v:roundrect id="Rectangle: Rounded Corners 4" o:spid="_x0000_s1042" style="position:absolute;left:6039;width:32767;height:174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" fillcolor="#ffe599 [1303]" stroked="f" strokeweight="1pt">
                  <v:stroke joinstyle="miter"/>
                  <v:textbox inset="16mm,0,1mm,0">
                    <w:txbxContent>
                      <w:p w14:paraId="0557093A" w14:textId="77777777" w:rsidR="00151B51" w:rsidRPr="00CF7743" w:rsidRDefault="00151B51" w:rsidP="00151B51">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Method Overriding</w:t>
                        </w:r>
                        <w:r>
                          <w:rPr>
                            <w:rFonts w:hAnsi="Calibri"/>
                            <w:b/>
                            <w:bCs/>
                            <w:color w:val="000000"/>
                            <w:kern w:val="24"/>
                          </w:rPr>
                          <w:br/>
                        </w:r>
                        <w:r>
                          <w:rPr>
                            <w:rFonts w:hAnsi="Calibri"/>
                            <w:color w:val="000000"/>
                            <w:kern w:val="24"/>
                          </w:rPr>
                          <w:t xml:space="preserve">A subclass can </w:t>
                        </w:r>
                        <w:r>
                          <w:rPr>
                            <w:rFonts w:hAnsi="Calibri"/>
                            <w:b/>
                            <w:bCs/>
                            <w:color w:val="000000"/>
                            <w:kern w:val="24"/>
                          </w:rPr>
                          <w:t>override</w:t>
                        </w:r>
                        <w:r>
                          <w:rPr>
                            <w:rFonts w:hAnsi="Calibri"/>
                            <w:color w:val="000000"/>
                            <w:kern w:val="24"/>
                          </w:rPr>
                          <w:t xml:space="preserve"> a method it has inherited from its superclass and provide its own implementation for that method.</w:t>
                        </w:r>
                      </w:p>
                    </w:txbxContent>
                  </v:textbox>
                </v:roundrect>
                <v:roundrect id="Rectangle: Rounded Corners 5" o:spid="_x0000_s1043" style="position:absolute;left:2313;top:4078;width:9024;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" fillcolor="#ffd966 [1943]" stroked="f" strokeweight="1pt">
                  <v:stroke joinstyle="miter"/>
                </v:roundrect>
                <v:shape id="Picture 4" o:spid="_x0000_s1044" type="#_x0000_t75" alt="File:Octicons-key.svg - Wikimedia Commons" style="position:absolute;left:2895;top:4585;width:7821;height:65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">
                  <v:imagedata r:id="rId12" o:title="Octicons-key"/>
                  <o:lock v:ext="edit" aspectratio="f"/>
                </v:shape>
                <w10:wrap anchorx="margin" anchory="margin"/>
              </v:group>
            </w:pict>
          </mc:Fallback>
        </mc:AlternateContent>
      </w:r>
      <w:r w:rsidR="004F3C56">
        <w:rPr>
          <w:noProof/>
        </w:rPr>
        <w:t>Add a method to your</w:t>
      </w:r>
      <w:r>
        <w:rPr>
          <w:noProof/>
        </w:rPr>
        <w:t xml:space="preserve"> </w:t>
      </w:r>
      <w:r>
        <w:rPr>
          <w:b/>
          <w:bCs/>
          <w:noProof/>
        </w:rPr>
        <w:t>Sword</w:t>
      </w:r>
      <w:r>
        <w:rPr>
          <w:noProof/>
        </w:rPr>
        <w:t xml:space="preserve"> class named </w:t>
      </w:r>
      <w:r>
        <w:rPr>
          <w:b/>
          <w:bCs/>
          <w:noProof/>
        </w:rPr>
        <w:t>swing</w:t>
      </w:r>
      <w:r>
        <w:rPr>
          <w:noProof/>
        </w:rPr>
        <w:t xml:space="preserve"> (no return type – so void). The </w:t>
      </w:r>
      <w:r w:rsidRPr="001D44C2">
        <w:rPr>
          <w:b/>
          <w:bCs/>
          <w:noProof/>
        </w:rPr>
        <w:t xml:space="preserve">swing </w:t>
      </w:r>
      <w:r>
        <w:rPr>
          <w:noProof/>
        </w:rPr>
        <w:t>method can print “&lt;weapon name&gt; slashes forward!”.</w:t>
      </w:r>
    </w:p>
    <w:p w14:paraId="77D5EB88" w14:textId="0813A687" w:rsidR="008441E7" w:rsidRDefault="00151B51" w:rsidP="006E51E0">
      <w:pPr>
        <w:pStyle w:val="ListParagraph"/>
        <w:numPr>
          <w:ilvl w:val="1"/>
          <w:numId w:val="31"/>
        </w:numPr>
        <w:tabs>
          <w:tab w:val="left" w:pos="5245"/>
        </w:tabs>
        <w:ind w:right="2930"/>
        <w:jc w:val="both"/>
        <w:rPr>
          <w:noProof/>
        </w:rPr>
      </w:pPr>
      <w:r>
        <w:rPr>
          <w:noProof/>
        </w:rPr>
        <w:t xml:space="preserve">In the </w:t>
      </w:r>
      <w:r w:rsidRPr="001D44C2">
        <w:rPr>
          <w:b/>
          <w:bCs/>
          <w:noProof/>
        </w:rPr>
        <w:t>Sword</w:t>
      </w:r>
      <w:r>
        <w:rPr>
          <w:noProof/>
        </w:rPr>
        <w:t xml:space="preserve"> class, </w:t>
      </w:r>
      <w:r w:rsidRPr="001D44C2">
        <w:rPr>
          <w:b/>
          <w:bCs/>
          <w:shd w:val="clear" w:color="auto" w:fill="FFE599" w:themeFill="accent4" w:themeFillTint="66"/>
        </w:rPr>
        <w:t>o</w:t>
      </w:r>
      <w:r w:rsidR="008441E7" w:rsidRPr="001D44C2">
        <w:rPr>
          <w:b/>
          <w:bCs/>
          <w:shd w:val="clear" w:color="auto" w:fill="FFE599" w:themeFill="accent4" w:themeFillTint="66"/>
        </w:rPr>
        <w:t>verride</w:t>
      </w:r>
      <w:r w:rsidR="008441E7">
        <w:rPr>
          <w:noProof/>
        </w:rPr>
        <w:t xml:space="preserve"> the </w:t>
      </w:r>
      <w:r w:rsidR="008441E7" w:rsidRPr="001D44C2">
        <w:rPr>
          <w:b/>
          <w:bCs/>
          <w:noProof/>
        </w:rPr>
        <w:t>attack</w:t>
      </w:r>
      <w:r w:rsidR="008441E7">
        <w:rPr>
          <w:noProof/>
        </w:rPr>
        <w:t xml:space="preserve"> method inherited from the Weapon class so that the</w:t>
      </w:r>
      <w:r>
        <w:rPr>
          <w:noProof/>
        </w:rPr>
        <w:t xml:space="preserve"> </w:t>
      </w:r>
      <w:r w:rsidR="008441E7">
        <w:rPr>
          <w:noProof/>
        </w:rPr>
        <w:t xml:space="preserve">attack method calls </w:t>
      </w:r>
      <w:r w:rsidR="002B070E">
        <w:rPr>
          <w:noProof/>
        </w:rPr>
        <w:t xml:space="preserve">the </w:t>
      </w:r>
      <w:r w:rsidR="002B070E" w:rsidRPr="001D44C2">
        <w:rPr>
          <w:b/>
          <w:bCs/>
          <w:noProof/>
        </w:rPr>
        <w:t>swing</w:t>
      </w:r>
      <w:r w:rsidR="002B070E">
        <w:rPr>
          <w:noProof/>
        </w:rPr>
        <w:t xml:space="preserve"> method.</w:t>
      </w:r>
      <w:r w:rsidR="009E0BB0">
        <w:rPr>
          <w:noProof/>
        </w:rPr>
        <w:t xml:space="preserve"> </w:t>
      </w:r>
      <w:r w:rsidR="009E0BB0" w:rsidRPr="003F1580">
        <w:rPr>
          <w:noProof/>
        </w:rPr>
        <w:t xml:space="preserve">Lecture </w:t>
      </w:r>
      <w:r w:rsidR="006E51E0" w:rsidRPr="003F1580">
        <w:rPr>
          <w:noProof/>
        </w:rPr>
        <w:t>slides</w:t>
      </w:r>
      <w:r w:rsidR="009E0BB0" w:rsidRPr="003F1580">
        <w:rPr>
          <w:noProof/>
        </w:rPr>
        <w:t xml:space="preserve"> 21-23 showed examples of method overriding</w:t>
      </w:r>
      <w:r w:rsidR="008522F0">
        <w:rPr>
          <w:b/>
          <w:bCs/>
          <w:noProof/>
        </w:rPr>
        <w:t>.</w:t>
      </w:r>
      <w:r w:rsidR="002B070E">
        <w:rPr>
          <w:noProof/>
        </w:rPr>
        <w:t xml:space="preserve"> </w:t>
      </w:r>
      <w:r w:rsidR="001D44C2">
        <w:rPr>
          <w:noProof/>
        </w:rPr>
        <mc:AlternateContent>
          <mc:Choice Requires="wpg">
            <w:drawing>
              <wp:anchor distT="0" distB="0" distL="114300" distR="114300" simplePos="0" relativeHeight="251769856" behindDoc="0" locked="0" layoutInCell="1" allowOverlap="1" wp14:anchorId="2771C1E3" wp14:editId="6710C610">
                <wp:simplePos x="0" y="0"/>
                <wp:positionH relativeFrom="margin">
                  <wp:posOffset>-133273</wp:posOffset>
                </wp:positionH>
                <wp:positionV relativeFrom="page">
                  <wp:posOffset>7210400</wp:posOffset>
                </wp:positionV>
                <wp:extent cx="3375025" cy="2662555"/>
                <wp:effectExtent l="0" t="0" r="0" b="4445"/>
                <wp:wrapSquare wrapText="bothSides"/>
                <wp:docPr id="12" name="Group 12"/>
                <wp:cNvGraphicFramePr/>
                <a:graphic xmlns:a="http://schemas.openxmlformats.org/drawingml/2006/main">
                  <a:graphicData uri="http://schemas.microsoft.com/office/word/2010/wordprocessingGroup">
                    <wpg:wgp>
                      <wpg:cNvGrpSpPr/>
                      <wpg:grpSpPr>
                        <a:xfrm>
                          <a:off x="0" y="0"/>
                          <a:ext cx="3375025" cy="2662555"/>
                          <a:chOff x="0" y="0"/>
                          <a:chExt cx="3588385" cy="2830983"/>
                        </a:xfrm>
                      </wpg:grpSpPr>
                      <pic:pic xmlns:pic="http://schemas.openxmlformats.org/drawingml/2006/picture">
                        <pic:nvPicPr>
                          <pic:cNvPr id="46" name="Picture 46"/>
                          <pic:cNvPicPr>
                            <a:picLocks noChangeAspect="1"/>
                          </pic:cNvPicPr>
                        </pic:nvPicPr>
                        <pic:blipFill>
                          <a:blip r:embed="rId20">
                            <a:extLst>
                              <a:ext uri="{28A0092B-C50C-407E-A947-70E740481C1C}">
                                <a14:useLocalDpi xmlns:a14="http://schemas.microsoft.com/office/drawing/2010/main" val="0"/>
                              </a:ext>
                            </a:extLst>
                          </a:blip>
                          <a:srcRect/>
                          <a:stretch/>
                        </pic:blipFill>
                        <pic:spPr>
                          <a:xfrm>
                            <a:off x="121130" y="0"/>
                            <a:ext cx="3346125" cy="2522855"/>
                          </a:xfrm>
                          <a:prstGeom prst="rect">
                            <a:avLst/>
                          </a:prstGeom>
                        </pic:spPr>
                      </pic:pic>
                      <wps:wsp>
                        <wps:cNvPr id="217" name="Text Box 2"/>
                        <wps:cNvSpPr txBox="1">
                          <a:spLocks noChangeArrowheads="1"/>
                        </wps:cNvSpPr>
                        <wps:spPr bwMode="auto">
                          <a:xfrm>
                            <a:off x="0" y="2545690"/>
                            <a:ext cx="3588385" cy="285293"/>
                          </a:xfrm>
                          <a:prstGeom prst="rect">
                            <a:avLst/>
                          </a:prstGeom>
                          <a:solidFill>
                            <a:srgbClr val="FFFFFF"/>
                          </a:solidFill>
                          <a:ln w="9525">
                            <a:noFill/>
                            <a:miter lim="800000"/>
                            <a:headEnd/>
                            <a:tailEnd/>
                          </a:ln>
                        </wps:spPr>
                        <wps:txbx>
                          <w:txbxContent>
                            <w:p w14:paraId="2BF3E41B" w14:textId="7683919B" w:rsidR="00320D6B" w:rsidRDefault="00320D6B" w:rsidP="00320D6B">
                              <w:pPr>
                                <w:pStyle w:val="Caption"/>
                                <w:ind w:right="73"/>
                                <w:jc w:val="center"/>
                                <w:rPr>
                                  <w:noProof/>
                                </w:rPr>
                              </w:pPr>
                              <w:bookmarkStart w:id="3" w:name="_Ref120397726"/>
                              <w:r>
                                <w:t xml:space="preserve">Figure </w:t>
                              </w:r>
                              <w:r w:rsidR="003F2C6C">
                                <w:fldChar w:fldCharType="begin"/>
                              </w:r>
                              <w:r w:rsidR="003F2C6C">
                                <w:instrText xml:space="preserve"> SEQ Figure \* ARABIC </w:instrText>
                              </w:r>
                              <w:r w:rsidR="003F2C6C">
                                <w:fldChar w:fldCharType="separate"/>
                              </w:r>
                              <w:r w:rsidR="00BE55A4">
                                <w:rPr>
                                  <w:noProof/>
                                </w:rPr>
                                <w:t>1</w:t>
                              </w:r>
                              <w:r w:rsidR="003F2C6C">
                                <w:rPr>
                                  <w:noProof/>
                                </w:rPr>
                                <w:fldChar w:fldCharType="end"/>
                              </w:r>
                              <w:bookmarkEnd w:id="3"/>
                              <w:r>
                                <w:t xml:space="preserve"> Weapon Inheritance Hierarchy</w:t>
                              </w:r>
                            </w:p>
                            <w:p w14:paraId="3D88648C" w14:textId="4D10ADDD" w:rsidR="00320D6B" w:rsidRDefault="00320D6B"/>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771C1E3" id="Group 12" o:spid="_x0000_s1045" style="position:absolute;left:0;text-align:left;margin-left:-10.5pt;margin-top:567.75pt;width:265.75pt;height:209.65pt;z-index:251769856;mso-position-horizontal-relative:margin;mso-position-vertical-relative:page;mso-width-relative:margin;mso-height-relative:margin" coordsize="35883,28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">
                <v:shape id="Picture 46" o:spid="_x0000_s1046" type="#_x0000_t75" style="position:absolute;left:1211;width:33461;height:25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">
                  <v:imagedata r:id="rId21" o:title=""/>
                </v:shape>
                <v:shapetype id="_x0000_t202" coordsize="21600,21600" o:spt="202" path="m,l,21600r21600,l21600,xe">
                  <v:stroke joinstyle="miter"/>
                  <v:path gradientshapeok="t" o:connecttype="rect"/>
                </v:shapetype>
                <v:shape id="Text Box 2" o:spid="_x0000_s1047" type="#_x0000_t202" style="position:absolute;top:25456;width:35883;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BF3E41B" w14:textId="7683919B" w:rsidR="00320D6B" w:rsidRDefault="00320D6B" w:rsidP="00320D6B">
                        <w:pPr>
                          <w:pStyle w:val="Caption"/>
                          <w:ind w:right="73"/>
                          <w:jc w:val="center"/>
                          <w:rPr>
                            <w:noProof/>
                          </w:rPr>
                        </w:pPr>
                        <w:bookmarkStart w:id="4" w:name="_Ref120397726"/>
                        <w:r>
                          <w:t xml:space="preserve">Figure </w:t>
                        </w:r>
                        <w:r w:rsidR="003F2C6C">
                          <w:fldChar w:fldCharType="begin"/>
                        </w:r>
                        <w:r w:rsidR="003F2C6C">
                          <w:instrText xml:space="preserve"> SEQ Figure \* ARABIC </w:instrText>
                        </w:r>
                        <w:r w:rsidR="003F2C6C">
                          <w:fldChar w:fldCharType="separate"/>
                        </w:r>
                        <w:r w:rsidR="00BE55A4">
                          <w:rPr>
                            <w:noProof/>
                          </w:rPr>
                          <w:t>1</w:t>
                        </w:r>
                        <w:r w:rsidR="003F2C6C">
                          <w:rPr>
                            <w:noProof/>
                          </w:rPr>
                          <w:fldChar w:fldCharType="end"/>
                        </w:r>
                        <w:bookmarkEnd w:id="4"/>
                        <w:r>
                          <w:t xml:space="preserve"> Weapon Inheritance Hierarchy</w:t>
                        </w:r>
                      </w:p>
                      <w:p w14:paraId="3D88648C" w14:textId="4D10ADDD" w:rsidR="00320D6B" w:rsidRDefault="00320D6B"/>
                    </w:txbxContent>
                  </v:textbox>
                </v:shape>
                <w10:wrap type="square" anchorx="margin" anchory="page"/>
              </v:group>
            </w:pict>
          </mc:Fallback>
        </mc:AlternateContent>
      </w:r>
      <w:r w:rsidR="008B6C0A">
        <w:rPr>
          <w:noProof/>
        </w:rPr>
        <w:t xml:space="preserve"> </w:t>
      </w:r>
    </w:p>
    <w:p w14:paraId="0CCC5B0E" w14:textId="74E8303A" w:rsidR="001D44C2" w:rsidRDefault="008522F0">
      <w:pPr>
        <w:rPr>
          <w:noProof/>
        </w:rPr>
      </w:pPr>
      <w:r w:rsidRPr="002E410C">
        <w:rPr>
          <w:noProof/>
        </w:rPr>
        <mc:AlternateContent>
          <mc:Choice Requires="wpg">
            <w:drawing>
              <wp:anchor distT="0" distB="0" distL="114300" distR="114300" simplePos="0" relativeHeight="251763712" behindDoc="0" locked="0" layoutInCell="1" allowOverlap="1" wp14:anchorId="23433B2B" wp14:editId="74B3530C">
                <wp:simplePos x="0" y="0"/>
                <wp:positionH relativeFrom="margin">
                  <wp:posOffset>3827780</wp:posOffset>
                </wp:positionH>
                <wp:positionV relativeFrom="margin">
                  <wp:posOffset>6397625</wp:posOffset>
                </wp:positionV>
                <wp:extent cx="2546350" cy="2611120"/>
                <wp:effectExtent l="0" t="0" r="6350" b="0"/>
                <wp:wrapNone/>
                <wp:docPr id="29" name="KeyTerm1"/>
                <wp:cNvGraphicFramePr/>
                <a:graphic xmlns:a="http://schemas.openxmlformats.org/drawingml/2006/main">
                  <a:graphicData uri="http://schemas.microsoft.com/office/word/2010/wordprocessingGroup">
                    <wpg:wgp>
                      <wpg:cNvGrpSpPr/>
                      <wpg:grpSpPr>
                        <a:xfrm>
                          <a:off x="0" y="0"/>
                          <a:ext cx="2546350" cy="2611120"/>
                          <a:chOff x="-20754" y="-1"/>
                          <a:chExt cx="3815676" cy="3134383"/>
                        </a:xfrm>
                      </wpg:grpSpPr>
                      <wps:wsp>
                        <wps:cNvPr id="30" name="Rectangle: Rounded Corners 4"/>
                        <wps:cNvSpPr/>
                        <wps:spPr>
                          <a:xfrm>
                            <a:off x="380869" y="-1"/>
                            <a:ext cx="3414053" cy="3134383"/>
                          </a:xfrm>
                          <a:prstGeom prst="round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D6093" w14:textId="785B617B" w:rsidR="003B6137" w:rsidRDefault="00273388" w:rsidP="003B6137">
                              <w:pPr>
                                <w:ind w:left="-426" w:right="-64"/>
                                <w:rPr>
                                  <w:color w:val="000000" w:themeColor="text1"/>
                                </w:rPr>
                              </w:pPr>
                              <w:r>
                                <w:rPr>
                                  <w:rFonts w:hAnsi="Calibri"/>
                                  <w:b/>
                                  <w:bCs/>
                                  <w:color w:val="000000"/>
                                  <w:kern w:val="24"/>
                                </w:rPr>
                                <w:t xml:space="preserve">Information - </w:t>
                              </w:r>
                              <w:r w:rsidR="003B6137">
                                <w:rPr>
                                  <w:rFonts w:hAnsi="Calibri"/>
                                  <w:b/>
                                  <w:bCs/>
                                  <w:color w:val="000000"/>
                                  <w:kern w:val="24"/>
                                </w:rPr>
                                <w:t>IntelliJ Shortcut</w:t>
                              </w:r>
                              <w:r w:rsidR="003B6137">
                                <w:rPr>
                                  <w:rFonts w:hAnsi="Calibri"/>
                                  <w:b/>
                                  <w:bCs/>
                                  <w:color w:val="000000"/>
                                  <w:kern w:val="24"/>
                                </w:rPr>
                                <w:br/>
                              </w:r>
                              <w:r w:rsidR="0088252F">
                                <w:rPr>
                                  <w:color w:val="000000" w:themeColor="text1"/>
                                </w:rPr>
                                <w:t xml:space="preserve">Holding </w:t>
                              </w:r>
                              <w:r w:rsidR="0088252F" w:rsidRPr="002A79FC">
                                <w:rPr>
                                  <w:b/>
                                  <w:bCs/>
                                  <w:color w:val="000000" w:themeColor="text1"/>
                                </w:rPr>
                                <w:t>ALT</w:t>
                              </w:r>
                              <w:r w:rsidR="0088252F">
                                <w:rPr>
                                  <w:color w:val="000000" w:themeColor="text1"/>
                                </w:rPr>
                                <w:t xml:space="preserve"> and pressing the </w:t>
                              </w:r>
                              <w:r w:rsidR="0088252F" w:rsidRPr="002A79FC">
                                <w:rPr>
                                  <w:b/>
                                  <w:bCs/>
                                  <w:color w:val="000000" w:themeColor="text1"/>
                                </w:rPr>
                                <w:t>Insert</w:t>
                              </w:r>
                              <w:r w:rsidR="0088252F">
                                <w:rPr>
                                  <w:color w:val="000000" w:themeColor="text1"/>
                                </w:rPr>
                                <w:t xml:space="preserve"> key </w:t>
                              </w:r>
                              <w:r w:rsidR="00586FE1">
                                <w:rPr>
                                  <w:color w:val="000000" w:themeColor="text1"/>
                                </w:rPr>
                                <w:t xml:space="preserve">whilst your cursor is in a class </w:t>
                              </w:r>
                              <w:r w:rsidR="0088252F">
                                <w:rPr>
                                  <w:color w:val="000000" w:themeColor="text1"/>
                                </w:rPr>
                                <w:t>allows</w:t>
                              </w:r>
                              <w:r w:rsidR="00083087">
                                <w:rPr>
                                  <w:color w:val="000000" w:themeColor="text1"/>
                                </w:rPr>
                                <w:t xml:space="preserve"> you to generate a constructor and select which fields to </w:t>
                              </w:r>
                              <w:r w:rsidR="002E1A6C">
                                <w:rPr>
                                  <w:color w:val="000000" w:themeColor="text1"/>
                                </w:rPr>
                                <w:t>initialise</w:t>
                              </w:r>
                              <w:r w:rsidR="00083087">
                                <w:rPr>
                                  <w:noProof/>
                                </w:rPr>
                                <w:drawing>
                                  <wp:inline distT="0" distB="0" distL="0" distR="0" wp14:anchorId="2DB8FAA7" wp14:editId="43760F1F">
                                    <wp:extent cx="1513840" cy="448310"/>
                                    <wp:effectExtent l="0" t="0" r="0" b="8890"/>
                                    <wp:docPr id="296" name="Picture 29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chat or text message&#10;&#10;Description automatically generated"/>
                                            <pic:cNvPicPr/>
                                          </pic:nvPicPr>
                                          <pic:blipFill>
                                            <a:blip r:embed="rId22"/>
                                            <a:stretch>
                                              <a:fillRect/>
                                            </a:stretch>
                                          </pic:blipFill>
                                          <pic:spPr>
                                            <a:xfrm>
                                              <a:off x="0" y="0"/>
                                              <a:ext cx="1513840" cy="448310"/>
                                            </a:xfrm>
                                            <a:prstGeom prst="rect">
                                              <a:avLst/>
                                            </a:prstGeom>
                                          </pic:spPr>
                                        </pic:pic>
                                      </a:graphicData>
                                    </a:graphic>
                                  </wp:inline>
                                </w:drawing>
                              </w:r>
                            </w:p>
                            <w:p w14:paraId="4C18EC31" w14:textId="30E63EE8" w:rsidR="00083087" w:rsidRPr="001B2C37" w:rsidRDefault="00083087" w:rsidP="003B6137">
                              <w:pPr>
                                <w:ind w:left="-426" w:right="-64"/>
                                <w:rPr>
                                  <w:rFonts w:hAnsi="Calibri"/>
                                  <w:color w:val="000000"/>
                                  <w:kern w:val="24"/>
                                </w:rPr>
                              </w:pPr>
                              <w:r>
                                <w:rPr>
                                  <w:noProof/>
                                </w:rPr>
                                <w:drawing>
                                  <wp:inline distT="0" distB="0" distL="0" distR="0" wp14:anchorId="0C08173C" wp14:editId="3EB8BEF4">
                                    <wp:extent cx="1435100" cy="757555"/>
                                    <wp:effectExtent l="0" t="0" r="0" b="4445"/>
                                    <wp:docPr id="297" name="Picture 29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23"/>
                                            <a:stretch>
                                              <a:fillRect/>
                                            </a:stretch>
                                          </pic:blipFill>
                                          <pic:spPr>
                                            <a:xfrm>
                                              <a:off x="0" y="0"/>
                                              <a:ext cx="1435100" cy="757555"/>
                                            </a:xfrm>
                                            <a:prstGeom prst="rect">
                                              <a:avLst/>
                                            </a:prstGeom>
                                          </pic:spPr>
                                        </pic:pic>
                                      </a:graphicData>
                                    </a:graphic>
                                  </wp:inline>
                                </w:drawing>
                              </w:r>
                            </w:p>
                          </w:txbxContent>
                        </wps:txbx>
                        <wps:bodyPr lIns="576000" tIns="0" rIns="36000" bIns="0" rtlCol="0" anchor="ctr" anchorCtr="0"/>
                      </wps:wsp>
                      <wps:wsp>
                        <wps:cNvPr id="31" name="Rectangle: Rounded Corners 5"/>
                        <wps:cNvSpPr/>
                        <wps:spPr>
                          <a:xfrm>
                            <a:off x="-20754" y="232252"/>
                            <a:ext cx="902477" cy="760397"/>
                          </a:xfrm>
                          <a:prstGeom prst="round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2" name="Picture 4" descr="Information with solid fill"/>
                          <pic:cNvPicPr preferRelativeResize="0">
                            <a:picLocks/>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rcRect/>
                          <a:stretch/>
                        </pic:blipFill>
                        <pic:spPr>
                          <a:xfrm>
                            <a:off x="37450" y="299160"/>
                            <a:ext cx="782145" cy="6265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3433B2B" id="_x0000_s1048" style="position:absolute;margin-left:301.4pt;margin-top:503.75pt;width:200.5pt;height:205.6pt;z-index:251763712;mso-position-horizontal-relative:margin;mso-position-vertical-relative:margin;mso-width-relative:margin;mso-height-relative:margin" coordorigin="-207" coordsize="38156,313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">
                <v:roundrect id="Rectangle: Rounded Corners 4" o:spid="_x0000_s1049" style="position:absolute;left:3808;width:34141;height:313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" fillcolor="#ededed [662]" stroked="f" strokeweight="1pt">
                  <v:stroke joinstyle="miter"/>
                  <v:textbox inset="16mm,0,1mm,0">
                    <w:txbxContent>
                      <w:p w14:paraId="344D6093" w14:textId="785B617B" w:rsidR="003B6137" w:rsidRDefault="00273388" w:rsidP="003B6137">
                        <w:pPr>
                          <w:ind w:left="-426" w:right="-64"/>
                          <w:rPr>
                            <w:color w:val="000000" w:themeColor="text1"/>
                          </w:rPr>
                        </w:pPr>
                        <w:r>
                          <w:rPr>
                            <w:rFonts w:hAnsi="Calibri"/>
                            <w:b/>
                            <w:bCs/>
                            <w:color w:val="000000"/>
                            <w:kern w:val="24"/>
                          </w:rPr>
                          <w:t xml:space="preserve">Information - </w:t>
                        </w:r>
                        <w:r w:rsidR="003B6137">
                          <w:rPr>
                            <w:rFonts w:hAnsi="Calibri"/>
                            <w:b/>
                            <w:bCs/>
                            <w:color w:val="000000"/>
                            <w:kern w:val="24"/>
                          </w:rPr>
                          <w:t>IntelliJ Shortcut</w:t>
                        </w:r>
                        <w:r w:rsidR="003B6137">
                          <w:rPr>
                            <w:rFonts w:hAnsi="Calibri"/>
                            <w:b/>
                            <w:bCs/>
                            <w:color w:val="000000"/>
                            <w:kern w:val="24"/>
                          </w:rPr>
                          <w:br/>
                        </w:r>
                        <w:r w:rsidR="0088252F">
                          <w:rPr>
                            <w:color w:val="000000" w:themeColor="text1"/>
                          </w:rPr>
                          <w:t xml:space="preserve">Holding </w:t>
                        </w:r>
                        <w:r w:rsidR="0088252F" w:rsidRPr="002A79FC">
                          <w:rPr>
                            <w:b/>
                            <w:bCs/>
                            <w:color w:val="000000" w:themeColor="text1"/>
                          </w:rPr>
                          <w:t>ALT</w:t>
                        </w:r>
                        <w:r w:rsidR="0088252F">
                          <w:rPr>
                            <w:color w:val="000000" w:themeColor="text1"/>
                          </w:rPr>
                          <w:t xml:space="preserve"> and pressing the </w:t>
                        </w:r>
                        <w:r w:rsidR="0088252F" w:rsidRPr="002A79FC">
                          <w:rPr>
                            <w:b/>
                            <w:bCs/>
                            <w:color w:val="000000" w:themeColor="text1"/>
                          </w:rPr>
                          <w:t>Insert</w:t>
                        </w:r>
                        <w:r w:rsidR="0088252F">
                          <w:rPr>
                            <w:color w:val="000000" w:themeColor="text1"/>
                          </w:rPr>
                          <w:t xml:space="preserve"> key </w:t>
                        </w:r>
                        <w:r w:rsidR="00586FE1">
                          <w:rPr>
                            <w:color w:val="000000" w:themeColor="text1"/>
                          </w:rPr>
                          <w:t xml:space="preserve">whilst your cursor is in a class </w:t>
                        </w:r>
                        <w:r w:rsidR="0088252F">
                          <w:rPr>
                            <w:color w:val="000000" w:themeColor="text1"/>
                          </w:rPr>
                          <w:t>allows</w:t>
                        </w:r>
                        <w:r w:rsidR="00083087">
                          <w:rPr>
                            <w:color w:val="000000" w:themeColor="text1"/>
                          </w:rPr>
                          <w:t xml:space="preserve"> you to generate a constructor and select which fields to </w:t>
                        </w:r>
                        <w:r w:rsidR="002E1A6C">
                          <w:rPr>
                            <w:color w:val="000000" w:themeColor="text1"/>
                          </w:rPr>
                          <w:t>initialise</w:t>
                        </w:r>
                        <w:r w:rsidR="00083087">
                          <w:rPr>
                            <w:noProof/>
                          </w:rPr>
                          <w:drawing>
                            <wp:inline distT="0" distB="0" distL="0" distR="0" wp14:anchorId="2DB8FAA7" wp14:editId="43760F1F">
                              <wp:extent cx="1513840" cy="448310"/>
                              <wp:effectExtent l="0" t="0" r="0" b="8890"/>
                              <wp:docPr id="296" name="Picture 29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chat or text message&#10;&#10;Description automatically generated"/>
                                      <pic:cNvPicPr/>
                                    </pic:nvPicPr>
                                    <pic:blipFill>
                                      <a:blip r:embed="rId22"/>
                                      <a:stretch>
                                        <a:fillRect/>
                                      </a:stretch>
                                    </pic:blipFill>
                                    <pic:spPr>
                                      <a:xfrm>
                                        <a:off x="0" y="0"/>
                                        <a:ext cx="1513840" cy="448310"/>
                                      </a:xfrm>
                                      <a:prstGeom prst="rect">
                                        <a:avLst/>
                                      </a:prstGeom>
                                    </pic:spPr>
                                  </pic:pic>
                                </a:graphicData>
                              </a:graphic>
                            </wp:inline>
                          </w:drawing>
                        </w:r>
                      </w:p>
                      <w:p w14:paraId="4C18EC31" w14:textId="30E63EE8" w:rsidR="00083087" w:rsidRPr="001B2C37" w:rsidRDefault="00083087" w:rsidP="003B6137">
                        <w:pPr>
                          <w:ind w:left="-426" w:right="-64"/>
                          <w:rPr>
                            <w:rFonts w:hAnsi="Calibri"/>
                            <w:color w:val="000000"/>
                            <w:kern w:val="24"/>
                          </w:rPr>
                        </w:pPr>
                        <w:r>
                          <w:rPr>
                            <w:noProof/>
                          </w:rPr>
                          <w:drawing>
                            <wp:inline distT="0" distB="0" distL="0" distR="0" wp14:anchorId="0C08173C" wp14:editId="3EB8BEF4">
                              <wp:extent cx="1435100" cy="757555"/>
                              <wp:effectExtent l="0" t="0" r="0" b="4445"/>
                              <wp:docPr id="297" name="Picture 29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23"/>
                                      <a:stretch>
                                        <a:fillRect/>
                                      </a:stretch>
                                    </pic:blipFill>
                                    <pic:spPr>
                                      <a:xfrm>
                                        <a:off x="0" y="0"/>
                                        <a:ext cx="1435100" cy="757555"/>
                                      </a:xfrm>
                                      <a:prstGeom prst="rect">
                                        <a:avLst/>
                                      </a:prstGeom>
                                    </pic:spPr>
                                  </pic:pic>
                                </a:graphicData>
                              </a:graphic>
                            </wp:inline>
                          </w:drawing>
                        </w:r>
                      </w:p>
                    </w:txbxContent>
                  </v:textbox>
                </v:roundrect>
                <v:roundrect id="Rectangle: Rounded Corners 5" o:spid="_x0000_s1050" style="position:absolute;left:-207;top:2322;width:9024;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" fillcolor="#dbdbdb [1302]" stroked="f" strokeweight="1pt">
                  <v:stroke joinstyle="miter"/>
                </v:roundrect>
                <v:shape id="Picture 4" o:spid="_x0000_s1051" type="#_x0000_t75" alt="Information with solid fill" style="position:absolute;left:374;top:2991;width:7821;height:62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">
                  <v:imagedata r:id="rId26" o:title="Information with solid fill"/>
                  <o:lock v:ext="edit" aspectratio="f"/>
                </v:shape>
                <w10:wrap anchorx="margin" anchory="margin"/>
              </v:group>
            </w:pict>
          </mc:Fallback>
        </mc:AlternateContent>
      </w:r>
      <w:r w:rsidR="001D44C2">
        <w:rPr>
          <w:noProof/>
        </w:rPr>
        <w:br w:type="page"/>
      </w:r>
    </w:p>
    <w:p w14:paraId="2DB486B7" w14:textId="4AC543F1" w:rsidR="00FA52E8" w:rsidRPr="00FA52E8" w:rsidRDefault="00FA52E8" w:rsidP="00804FB3">
      <w:pPr>
        <w:pStyle w:val="ListParagraph"/>
        <w:numPr>
          <w:ilvl w:val="0"/>
          <w:numId w:val="31"/>
        </w:numPr>
        <w:ind w:right="95"/>
        <w:jc w:val="both"/>
        <w:rPr>
          <w:noProof/>
        </w:rPr>
      </w:pPr>
      <w:r>
        <w:rPr>
          <w:noProof/>
        </w:rPr>
        <w:lastRenderedPageBreak/>
        <w:t xml:space="preserve">Create a class named </w:t>
      </w:r>
      <w:r>
        <w:rPr>
          <w:b/>
          <w:bCs/>
          <w:noProof/>
        </w:rPr>
        <w:t>InheritanceDemo</w:t>
      </w:r>
      <w:r>
        <w:rPr>
          <w:noProof/>
        </w:rPr>
        <w:t xml:space="preserve"> with a </w:t>
      </w:r>
      <w:r>
        <w:rPr>
          <w:b/>
          <w:bCs/>
          <w:noProof/>
        </w:rPr>
        <w:t>main method</w:t>
      </w:r>
    </w:p>
    <w:p w14:paraId="3DD0C13F" w14:textId="1E9D0597" w:rsidR="00F20B84" w:rsidRDefault="00FA52E8" w:rsidP="00804FB3">
      <w:pPr>
        <w:pStyle w:val="ListParagraph"/>
        <w:numPr>
          <w:ilvl w:val="1"/>
          <w:numId w:val="31"/>
        </w:numPr>
        <w:ind w:right="95"/>
        <w:jc w:val="both"/>
        <w:rPr>
          <w:noProof/>
        </w:rPr>
      </w:pPr>
      <w:r>
        <w:rPr>
          <w:noProof/>
        </w:rPr>
        <w:t xml:space="preserve">In this class, create a couple of </w:t>
      </w:r>
      <w:r w:rsidR="00F20B84">
        <w:rPr>
          <w:noProof/>
        </w:rPr>
        <w:t xml:space="preserve">sword objects, </w:t>
      </w:r>
      <w:r w:rsidR="00822F20">
        <w:rPr>
          <w:noProof/>
        </w:rPr>
        <w:t xml:space="preserve">one </w:t>
      </w:r>
      <w:r w:rsidR="00376E96">
        <w:rPr>
          <w:noProof/>
        </w:rPr>
        <w:t>of which should be</w:t>
      </w:r>
      <w:r w:rsidR="00F20B84">
        <w:rPr>
          <w:noProof/>
        </w:rPr>
        <w:t>:</w:t>
      </w:r>
    </w:p>
    <w:p w14:paraId="7E02B171" w14:textId="7BFE67D7" w:rsidR="00030B5D" w:rsidRDefault="00487ECF" w:rsidP="00804FB3">
      <w:pPr>
        <w:pStyle w:val="ListParagraph"/>
        <w:numPr>
          <w:ilvl w:val="2"/>
          <w:numId w:val="31"/>
        </w:numPr>
        <w:ind w:left="2127" w:right="95"/>
        <w:jc w:val="both"/>
        <w:rPr>
          <w:noProof/>
        </w:rPr>
      </w:pPr>
      <w:r>
        <w:rPr>
          <w:noProof/>
        </w:rPr>
        <w:t>A s</w:t>
      </w:r>
      <w:r w:rsidR="00067E1E">
        <w:rPr>
          <w:noProof/>
        </w:rPr>
        <w:t xml:space="preserve">word object where the </w:t>
      </w:r>
      <w:r w:rsidR="00067E1E" w:rsidRPr="00A9146C">
        <w:rPr>
          <w:b/>
          <w:bCs/>
          <w:noProof/>
        </w:rPr>
        <w:t>name</w:t>
      </w:r>
      <w:r w:rsidR="00067E1E">
        <w:rPr>
          <w:noProof/>
        </w:rPr>
        <w:t xml:space="preserve"> is </w:t>
      </w:r>
      <w:r w:rsidR="00067E1E" w:rsidRPr="00A9146C">
        <w:rPr>
          <w:b/>
          <w:bCs/>
          <w:noProof/>
        </w:rPr>
        <w:t>Glamdring</w:t>
      </w:r>
      <w:r w:rsidR="00067E1E">
        <w:rPr>
          <w:noProof/>
        </w:rPr>
        <w:t xml:space="preserve"> (Gandalf’s sword from Lord of the Rings), give it a </w:t>
      </w:r>
      <w:r w:rsidR="00067E1E" w:rsidRPr="00A9146C">
        <w:rPr>
          <w:b/>
          <w:bCs/>
          <w:noProof/>
        </w:rPr>
        <w:t>minDamage</w:t>
      </w:r>
      <w:r w:rsidR="00030B5D">
        <w:rPr>
          <w:noProof/>
        </w:rPr>
        <w:t xml:space="preserve">, </w:t>
      </w:r>
      <w:r w:rsidR="00067E1E" w:rsidRPr="00A9146C">
        <w:rPr>
          <w:b/>
          <w:bCs/>
          <w:noProof/>
        </w:rPr>
        <w:t>maxDamage</w:t>
      </w:r>
      <w:r w:rsidR="008C5540">
        <w:rPr>
          <w:noProof/>
        </w:rPr>
        <w:t xml:space="preserve"> and </w:t>
      </w:r>
      <w:r w:rsidR="008C5540" w:rsidRPr="00A9146C">
        <w:rPr>
          <w:b/>
          <w:bCs/>
          <w:noProof/>
        </w:rPr>
        <w:t>hiltLength</w:t>
      </w:r>
      <w:r w:rsidR="008C5540">
        <w:rPr>
          <w:noProof/>
        </w:rPr>
        <w:t xml:space="preserve"> of your choosing.</w:t>
      </w:r>
    </w:p>
    <w:p w14:paraId="1F3CEC73" w14:textId="1AEA11C6" w:rsidR="00F20B84" w:rsidRDefault="00897092" w:rsidP="00804FB3">
      <w:pPr>
        <w:pStyle w:val="ListParagraph"/>
        <w:numPr>
          <w:ilvl w:val="1"/>
          <w:numId w:val="31"/>
        </w:numPr>
        <w:ind w:right="95"/>
        <w:jc w:val="both"/>
        <w:rPr>
          <w:noProof/>
        </w:rPr>
      </w:pPr>
      <w:r>
        <w:rPr>
          <w:noProof/>
        </w:rPr>
        <w:t>Call the attack method</w:t>
      </w:r>
      <w:r w:rsidR="005C7711">
        <w:rPr>
          <w:noProof/>
        </w:rPr>
        <w:t xml:space="preserve"> </w:t>
      </w:r>
      <w:r w:rsidR="00FA7E97">
        <w:rPr>
          <w:noProof/>
        </w:rPr>
        <w:t>on the sword object</w:t>
      </w:r>
      <w:r w:rsidR="001C5BA5">
        <w:rPr>
          <w:noProof/>
        </w:rPr>
        <w:t>s</w:t>
      </w:r>
      <w:r w:rsidR="00FA7E97">
        <w:rPr>
          <w:noProof/>
        </w:rPr>
        <w:t>, it should print a message relating to how the sword attacks (</w:t>
      </w:r>
      <w:r w:rsidR="00F73248">
        <w:rPr>
          <w:noProof/>
        </w:rPr>
        <w:t>e.g</w:t>
      </w:r>
      <w:r w:rsidR="00FA7E97">
        <w:rPr>
          <w:noProof/>
        </w:rPr>
        <w:t xml:space="preserve">. </w:t>
      </w:r>
      <w:r w:rsidR="00C9013E">
        <w:rPr>
          <w:noProof/>
        </w:rPr>
        <w:t>“Glamdring slashes forward!”).</w:t>
      </w:r>
    </w:p>
    <w:p w14:paraId="5CE8CD93" w14:textId="77777777" w:rsidR="001553F8" w:rsidRDefault="00F73248" w:rsidP="00804FB3">
      <w:pPr>
        <w:pStyle w:val="ListParagraph"/>
        <w:numPr>
          <w:ilvl w:val="0"/>
          <w:numId w:val="31"/>
        </w:numPr>
        <w:ind w:right="95"/>
        <w:jc w:val="both"/>
        <w:rPr>
          <w:noProof/>
        </w:rPr>
      </w:pPr>
      <w:r>
        <w:rPr>
          <w:noProof/>
        </w:rPr>
        <w:t xml:space="preserve">Let’s now create another class that </w:t>
      </w:r>
      <w:r>
        <w:rPr>
          <w:b/>
          <w:bCs/>
          <w:noProof/>
        </w:rPr>
        <w:t>extends</w:t>
      </w:r>
      <w:r>
        <w:rPr>
          <w:noProof/>
        </w:rPr>
        <w:t xml:space="preserve"> from Weapon</w:t>
      </w:r>
      <w:r w:rsidR="00B86669">
        <w:rPr>
          <w:noProof/>
        </w:rPr>
        <w:t xml:space="preserve"> but has some attributes and methods that are different </w:t>
      </w:r>
      <w:r w:rsidR="001553F8">
        <w:rPr>
          <w:noProof/>
        </w:rPr>
        <w:t>from</w:t>
      </w:r>
      <w:r w:rsidR="00B86669">
        <w:rPr>
          <w:noProof/>
        </w:rPr>
        <w:t xml:space="preserve"> that of a </w:t>
      </w:r>
      <w:r w:rsidR="00B86669">
        <w:rPr>
          <w:b/>
          <w:bCs/>
          <w:noProof/>
        </w:rPr>
        <w:t>Sword</w:t>
      </w:r>
      <w:r w:rsidR="00B86669">
        <w:rPr>
          <w:noProof/>
        </w:rPr>
        <w:t xml:space="preserve">. </w:t>
      </w:r>
    </w:p>
    <w:p w14:paraId="20B8A3DC" w14:textId="303D403A" w:rsidR="00F73248" w:rsidRDefault="00B86669" w:rsidP="001553F8">
      <w:pPr>
        <w:pStyle w:val="ListParagraph"/>
        <w:numPr>
          <w:ilvl w:val="1"/>
          <w:numId w:val="31"/>
        </w:numPr>
        <w:ind w:right="95"/>
        <w:jc w:val="both"/>
        <w:rPr>
          <w:noProof/>
        </w:rPr>
      </w:pPr>
      <w:r>
        <w:rPr>
          <w:b/>
          <w:bCs/>
          <w:noProof/>
        </w:rPr>
        <w:t>Create</w:t>
      </w:r>
      <w:r>
        <w:rPr>
          <w:noProof/>
        </w:rPr>
        <w:t xml:space="preserve"> a class named </w:t>
      </w:r>
      <w:r>
        <w:rPr>
          <w:b/>
          <w:bCs/>
          <w:noProof/>
        </w:rPr>
        <w:t>Bow</w:t>
      </w:r>
      <w:r>
        <w:rPr>
          <w:noProof/>
        </w:rPr>
        <w:t xml:space="preserve"> </w:t>
      </w:r>
      <w:r w:rsidR="001553F8">
        <w:rPr>
          <w:noProof/>
        </w:rPr>
        <w:t>that</w:t>
      </w:r>
      <w:r>
        <w:rPr>
          <w:noProof/>
        </w:rPr>
        <w:t xml:space="preserve"> extends </w:t>
      </w:r>
      <w:r w:rsidRPr="00CB5F59">
        <w:rPr>
          <w:b/>
          <w:bCs/>
          <w:noProof/>
        </w:rPr>
        <w:t>Weapon</w:t>
      </w:r>
      <w:r>
        <w:rPr>
          <w:noProof/>
        </w:rPr>
        <w:t xml:space="preserve">, but includes two attributes named </w:t>
      </w:r>
      <w:r>
        <w:rPr>
          <w:b/>
          <w:bCs/>
          <w:noProof/>
        </w:rPr>
        <w:t>wood</w:t>
      </w:r>
      <w:r>
        <w:rPr>
          <w:noProof/>
        </w:rPr>
        <w:t xml:space="preserve"> of type </w:t>
      </w:r>
      <w:r>
        <w:rPr>
          <w:b/>
          <w:bCs/>
          <w:noProof/>
        </w:rPr>
        <w:t>String</w:t>
      </w:r>
      <w:r>
        <w:rPr>
          <w:noProof/>
        </w:rPr>
        <w:t xml:space="preserve">, and a </w:t>
      </w:r>
      <w:r w:rsidRPr="001553F8">
        <w:rPr>
          <w:b/>
          <w:bCs/>
          <w:noProof/>
        </w:rPr>
        <w:t>bowStringLength</w:t>
      </w:r>
      <w:r>
        <w:rPr>
          <w:noProof/>
        </w:rPr>
        <w:t xml:space="preserve"> of type </w:t>
      </w:r>
      <w:r w:rsidR="0063468C">
        <w:rPr>
          <w:noProof/>
        </w:rPr>
        <w:t>float</w:t>
      </w:r>
      <w:r w:rsidR="001553F8">
        <w:rPr>
          <w:noProof/>
        </w:rPr>
        <w:t>.</w:t>
      </w:r>
    </w:p>
    <w:p w14:paraId="7D4A1CB4" w14:textId="44949048" w:rsidR="00CB5F59" w:rsidRDefault="00CB5F59" w:rsidP="001553F8">
      <w:pPr>
        <w:pStyle w:val="ListParagraph"/>
        <w:numPr>
          <w:ilvl w:val="1"/>
          <w:numId w:val="31"/>
        </w:numPr>
        <w:ind w:right="95"/>
        <w:jc w:val="both"/>
        <w:rPr>
          <w:noProof/>
        </w:rPr>
      </w:pPr>
      <w:r>
        <w:rPr>
          <w:noProof/>
        </w:rPr>
        <w:t xml:space="preserve">Add a constructor that calls the superclass’ constructor, and also takes care of initialising the </w:t>
      </w:r>
      <w:r w:rsidRPr="00CB5F59">
        <w:rPr>
          <w:b/>
          <w:bCs/>
          <w:noProof/>
        </w:rPr>
        <w:t>wood</w:t>
      </w:r>
      <w:r>
        <w:rPr>
          <w:noProof/>
        </w:rPr>
        <w:t xml:space="preserve"> and </w:t>
      </w:r>
      <w:r>
        <w:rPr>
          <w:b/>
          <w:bCs/>
          <w:noProof/>
        </w:rPr>
        <w:t>bowStirngLength</w:t>
      </w:r>
      <w:r>
        <w:rPr>
          <w:noProof/>
        </w:rPr>
        <w:t>.</w:t>
      </w:r>
    </w:p>
    <w:p w14:paraId="24C6A7D0" w14:textId="1C61A7CE" w:rsidR="001553F8" w:rsidRDefault="001553F8" w:rsidP="001553F8">
      <w:pPr>
        <w:pStyle w:val="ListParagraph"/>
        <w:numPr>
          <w:ilvl w:val="1"/>
          <w:numId w:val="31"/>
        </w:numPr>
        <w:ind w:right="95"/>
        <w:jc w:val="both"/>
        <w:rPr>
          <w:noProof/>
        </w:rPr>
      </w:pPr>
      <w:r>
        <w:rPr>
          <w:noProof/>
        </w:rPr>
        <w:t xml:space="preserve">Add a </w:t>
      </w:r>
      <w:r>
        <w:rPr>
          <w:b/>
          <w:bCs/>
          <w:noProof/>
        </w:rPr>
        <w:t>shoot</w:t>
      </w:r>
      <w:r>
        <w:rPr>
          <w:noProof/>
        </w:rPr>
        <w:t xml:space="preserve"> method</w:t>
      </w:r>
      <w:r w:rsidR="00A718E9">
        <w:rPr>
          <w:noProof/>
        </w:rPr>
        <w:t xml:space="preserve"> in the Bow class that prints out “&lt;weapon name&gt; notches an arrow and lets loose!”.</w:t>
      </w:r>
      <w:r w:rsidR="00794E5B">
        <w:rPr>
          <w:noProof/>
        </w:rPr>
        <w:t xml:space="preserve"> </w:t>
      </w:r>
    </w:p>
    <w:p w14:paraId="696F4613" w14:textId="3486F20E" w:rsidR="00794E5B" w:rsidRDefault="00794E5B" w:rsidP="001553F8">
      <w:pPr>
        <w:pStyle w:val="ListParagraph"/>
        <w:numPr>
          <w:ilvl w:val="1"/>
          <w:numId w:val="31"/>
        </w:numPr>
        <w:ind w:right="95"/>
        <w:jc w:val="both"/>
        <w:rPr>
          <w:noProof/>
        </w:rPr>
      </w:pPr>
      <w:r w:rsidRPr="00184C29">
        <w:rPr>
          <w:b/>
          <w:bCs/>
          <w:noProof/>
        </w:rPr>
        <w:t>Override</w:t>
      </w:r>
      <w:r>
        <w:rPr>
          <w:noProof/>
        </w:rPr>
        <w:t xml:space="preserve"> the inherited </w:t>
      </w:r>
      <w:r w:rsidRPr="00184C29">
        <w:rPr>
          <w:b/>
          <w:bCs/>
          <w:noProof/>
        </w:rPr>
        <w:t>attack</w:t>
      </w:r>
      <w:r>
        <w:rPr>
          <w:noProof/>
        </w:rPr>
        <w:t xml:space="preserve"> method so that it calls the </w:t>
      </w:r>
      <w:r w:rsidRPr="00F23C53">
        <w:rPr>
          <w:b/>
          <w:bCs/>
          <w:noProof/>
        </w:rPr>
        <w:t>shoot</w:t>
      </w:r>
      <w:r>
        <w:rPr>
          <w:noProof/>
        </w:rPr>
        <w:t xml:space="preserve"> method</w:t>
      </w:r>
    </w:p>
    <w:p w14:paraId="3800CB78" w14:textId="147E4537" w:rsidR="00794E5B" w:rsidRDefault="00184C29" w:rsidP="001553F8">
      <w:pPr>
        <w:pStyle w:val="ListParagraph"/>
        <w:numPr>
          <w:ilvl w:val="1"/>
          <w:numId w:val="31"/>
        </w:numPr>
        <w:ind w:right="95"/>
        <w:jc w:val="both"/>
        <w:rPr>
          <w:noProof/>
        </w:rPr>
      </w:pPr>
      <w:r>
        <w:rPr>
          <w:noProof/>
        </w:rPr>
        <w:t>Back in your</w:t>
      </w:r>
      <w:r>
        <w:rPr>
          <w:b/>
          <w:bCs/>
          <w:noProof/>
        </w:rPr>
        <w:t xml:space="preserve"> InheritanceDemo</w:t>
      </w:r>
      <w:r>
        <w:rPr>
          <w:noProof/>
        </w:rPr>
        <w:t xml:space="preserve"> class, create a Bow object in the main method</w:t>
      </w:r>
      <w:r w:rsidR="00B1657C">
        <w:rPr>
          <w:noProof/>
        </w:rPr>
        <w:t xml:space="preserve"> and call its attack method – you should see the message relating to how</w:t>
      </w:r>
      <w:r w:rsidR="00F23C53">
        <w:rPr>
          <w:noProof/>
        </w:rPr>
        <w:t xml:space="preserve"> that type of Weapon attacks</w:t>
      </w:r>
    </w:p>
    <w:p w14:paraId="31D84714" w14:textId="3B8FAFD8" w:rsidR="00030B5D" w:rsidRDefault="00885BAC" w:rsidP="00984B5B">
      <w:pPr>
        <w:ind w:right="95"/>
        <w:jc w:val="both"/>
        <w:rPr>
          <w:noProof/>
        </w:rPr>
      </w:pPr>
      <w:r>
        <w:rPr>
          <w:noProof/>
        </w:rPr>
        <w:t xml:space="preserve">Observing the output of your </w:t>
      </w:r>
      <w:r w:rsidR="00465C28">
        <w:rPr>
          <w:noProof/>
        </w:rPr>
        <w:t xml:space="preserve">weapons attacking, you should hopefully </w:t>
      </w:r>
      <w:r w:rsidR="00465C28">
        <w:rPr>
          <w:b/>
          <w:bCs/>
          <w:noProof/>
        </w:rPr>
        <w:t>not</w:t>
      </w:r>
      <w:r w:rsidR="00465C28">
        <w:rPr>
          <w:noProof/>
        </w:rPr>
        <w:t xml:space="preserve"> see something like that of </w:t>
      </w:r>
      <w:r w:rsidR="00465C28">
        <w:rPr>
          <w:noProof/>
        </w:rPr>
        <w:fldChar w:fldCharType="begin"/>
      </w:r>
      <w:r w:rsidR="00465C28">
        <w:rPr>
          <w:noProof/>
        </w:rPr>
        <w:instrText xml:space="preserve"> REF _Ref120457545 \h </w:instrText>
      </w:r>
      <w:r w:rsidR="00984B5B">
        <w:rPr>
          <w:noProof/>
        </w:rPr>
        <w:instrText xml:space="preserve"> \* MERGEFORMAT </w:instrText>
      </w:r>
      <w:r w:rsidR="00465C28">
        <w:rPr>
          <w:noProof/>
        </w:rPr>
      </w:r>
      <w:r w:rsidR="00465C28">
        <w:rPr>
          <w:noProof/>
        </w:rPr>
        <w:fldChar w:fldCharType="separate"/>
      </w:r>
      <w:r w:rsidR="00BE55A4">
        <w:t xml:space="preserve">Figure </w:t>
      </w:r>
      <w:r w:rsidR="00BE55A4">
        <w:rPr>
          <w:noProof/>
        </w:rPr>
        <w:t>2</w:t>
      </w:r>
      <w:r w:rsidR="00465C28">
        <w:rPr>
          <w:noProof/>
        </w:rPr>
        <w:fldChar w:fldCharType="end"/>
      </w:r>
      <w:r w:rsidR="00465C28">
        <w:rPr>
          <w:noProof/>
        </w:rPr>
        <w:t xml:space="preserve">. The first two messages relating to sword objects </w:t>
      </w:r>
      <w:r w:rsidR="002A2BB7">
        <w:rPr>
          <w:noProof/>
        </w:rPr>
        <w:t>are</w:t>
      </w:r>
      <w:r w:rsidR="00465C28">
        <w:rPr>
          <w:noProof/>
        </w:rPr>
        <w:t xml:space="preserve"> correct, but the third message </w:t>
      </w:r>
      <w:r w:rsidR="00984B5B">
        <w:rPr>
          <w:noProof/>
        </w:rPr>
        <w:t>uses</w:t>
      </w:r>
      <w:r w:rsidR="00465C28">
        <w:rPr>
          <w:noProof/>
        </w:rPr>
        <w:t xml:space="preserve"> the generic print statement in the Weapon class</w:t>
      </w:r>
      <w:r w:rsidR="00AC36EF">
        <w:rPr>
          <w:noProof/>
        </w:rPr>
        <w:t>’ attack method</w:t>
      </w:r>
      <w:r w:rsidR="00951A6E">
        <w:rPr>
          <w:noProof/>
        </w:rPr>
        <w:t xml:space="preserve"> for the Bow object</w:t>
      </w:r>
      <w:r w:rsidR="00AC36EF">
        <w:rPr>
          <w:noProof/>
        </w:rPr>
        <w:t xml:space="preserve">. If you see the generic message, it means you have </w:t>
      </w:r>
      <w:r w:rsidR="005F375F">
        <w:rPr>
          <w:noProof/>
        </w:rPr>
        <w:t xml:space="preserve">likely </w:t>
      </w:r>
      <w:r w:rsidR="00AC36EF">
        <w:rPr>
          <w:noProof/>
        </w:rPr>
        <w:t>forgotten to override the superclass’ attack method</w:t>
      </w:r>
      <w:r w:rsidR="005F375F">
        <w:rPr>
          <w:noProof/>
        </w:rPr>
        <w:t>.</w:t>
      </w:r>
      <w:r w:rsidR="00F1458E">
        <w:rPr>
          <w:noProof/>
        </w:rPr>
        <w:t xml:space="preserve"> Your output should ideally look like that of </w:t>
      </w:r>
      <w:r w:rsidR="00F1458E">
        <w:rPr>
          <w:noProof/>
        </w:rPr>
        <w:fldChar w:fldCharType="begin"/>
      </w:r>
      <w:r w:rsidR="00F1458E">
        <w:rPr>
          <w:noProof/>
        </w:rPr>
        <w:instrText xml:space="preserve"> REF _Ref120478462 \h </w:instrText>
      </w:r>
      <w:r w:rsidR="00F1458E">
        <w:rPr>
          <w:noProof/>
        </w:rPr>
      </w:r>
      <w:r w:rsidR="00F1458E">
        <w:rPr>
          <w:noProof/>
        </w:rPr>
        <w:fldChar w:fldCharType="separate"/>
      </w:r>
      <w:r w:rsidR="00F1458E">
        <w:t xml:space="preserve">Figure </w:t>
      </w:r>
      <w:r w:rsidR="00F1458E">
        <w:rPr>
          <w:noProof/>
        </w:rPr>
        <w:t>3</w:t>
      </w:r>
      <w:r w:rsidR="00F1458E">
        <w:rPr>
          <w:noProof/>
        </w:rPr>
        <w:fldChar w:fldCharType="end"/>
      </w:r>
      <w:r w:rsidR="00F1458E">
        <w:rPr>
          <w:noProof/>
        </w:rPr>
        <w:t>.</w:t>
      </w:r>
    </w:p>
    <w:p w14:paraId="107573B7" w14:textId="77777777" w:rsidR="00465C28" w:rsidRDefault="00465C28" w:rsidP="005B6B54">
      <w:pPr>
        <w:pStyle w:val="H1Body0"/>
        <w:jc w:val="center"/>
      </w:pPr>
      <w:r w:rsidRPr="00465C28">
        <w:rPr>
          <w:noProof/>
        </w:rPr>
        <w:drawing>
          <wp:inline distT="0" distB="0" distL="0" distR="0" wp14:anchorId="4EC98A54" wp14:editId="557C1464">
            <wp:extent cx="4185107" cy="1770765"/>
            <wp:effectExtent l="19050" t="19050" r="25400" b="20320"/>
            <wp:docPr id="298" name="Picture 29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descr="Graphical user interface, text, application&#10;&#10;Description automatically generated"/>
                    <pic:cNvPicPr/>
                  </pic:nvPicPr>
                  <pic:blipFill>
                    <a:blip r:embed="rId27"/>
                    <a:stretch>
                      <a:fillRect/>
                    </a:stretch>
                  </pic:blipFill>
                  <pic:spPr>
                    <a:xfrm>
                      <a:off x="0" y="0"/>
                      <a:ext cx="4197832" cy="1776149"/>
                    </a:xfrm>
                    <a:prstGeom prst="rect">
                      <a:avLst/>
                    </a:prstGeom>
                    <a:ln w="19050">
                      <a:solidFill>
                        <a:schemeClr val="tx1"/>
                      </a:solidFill>
                    </a:ln>
                  </pic:spPr>
                </pic:pic>
              </a:graphicData>
            </a:graphic>
          </wp:inline>
        </w:drawing>
      </w:r>
    </w:p>
    <w:p w14:paraId="766A0802" w14:textId="3FEBEF08" w:rsidR="00465C28" w:rsidRPr="00465C28" w:rsidRDefault="00465C28" w:rsidP="005B6B54">
      <w:pPr>
        <w:pStyle w:val="Caption"/>
        <w:jc w:val="center"/>
        <w:rPr>
          <w:noProof/>
        </w:rPr>
      </w:pPr>
      <w:bookmarkStart w:id="5" w:name="_Ref120457545"/>
      <w:r>
        <w:t xml:space="preserve">Figure </w:t>
      </w:r>
      <w:r w:rsidR="003F2C6C">
        <w:fldChar w:fldCharType="begin"/>
      </w:r>
      <w:r w:rsidR="003F2C6C">
        <w:instrText xml:space="preserve"> SEQ Figure \* ARABIC </w:instrText>
      </w:r>
      <w:r w:rsidR="003F2C6C">
        <w:fldChar w:fldCharType="separate"/>
      </w:r>
      <w:r w:rsidR="00BE55A4">
        <w:rPr>
          <w:noProof/>
        </w:rPr>
        <w:t>2</w:t>
      </w:r>
      <w:r w:rsidR="003F2C6C">
        <w:rPr>
          <w:noProof/>
        </w:rPr>
        <w:fldChar w:fldCharType="end"/>
      </w:r>
      <w:bookmarkEnd w:id="5"/>
      <w:r>
        <w:t xml:space="preserve"> (Incorrect) Exercise 2 Output</w:t>
      </w:r>
    </w:p>
    <w:p w14:paraId="239FEB44" w14:textId="77777777" w:rsidR="005B6B54" w:rsidRDefault="005B6B54" w:rsidP="005B6B54">
      <w:pPr>
        <w:keepNext/>
        <w:jc w:val="center"/>
      </w:pPr>
      <w:r w:rsidRPr="005B6B54">
        <w:rPr>
          <w:noProof/>
        </w:rPr>
        <w:drawing>
          <wp:inline distT="0" distB="0" distL="0" distR="0" wp14:anchorId="72A9BCF3" wp14:editId="3E28F281">
            <wp:extent cx="4213555" cy="1606342"/>
            <wp:effectExtent l="19050" t="19050" r="15875" b="13335"/>
            <wp:docPr id="299" name="Picture 29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descr="Graphical user interface, text, application&#10;&#10;Description automatically generated"/>
                    <pic:cNvPicPr/>
                  </pic:nvPicPr>
                  <pic:blipFill>
                    <a:blip r:embed="rId28"/>
                    <a:stretch>
                      <a:fillRect/>
                    </a:stretch>
                  </pic:blipFill>
                  <pic:spPr>
                    <a:xfrm>
                      <a:off x="0" y="0"/>
                      <a:ext cx="4246266" cy="1618812"/>
                    </a:xfrm>
                    <a:prstGeom prst="rect">
                      <a:avLst/>
                    </a:prstGeom>
                    <a:ln w="19050">
                      <a:solidFill>
                        <a:schemeClr val="tx1"/>
                      </a:solidFill>
                    </a:ln>
                  </pic:spPr>
                </pic:pic>
              </a:graphicData>
            </a:graphic>
          </wp:inline>
        </w:drawing>
      </w:r>
    </w:p>
    <w:p w14:paraId="33DC4FCE" w14:textId="31D6F1ED" w:rsidR="00DF414C" w:rsidRDefault="005B6B54" w:rsidP="00F1458E">
      <w:pPr>
        <w:pStyle w:val="Caption"/>
        <w:jc w:val="center"/>
      </w:pPr>
      <w:bookmarkStart w:id="6" w:name="_Ref120478462"/>
      <w:r>
        <w:t xml:space="preserve">Figure </w:t>
      </w:r>
      <w:r w:rsidR="003F2C6C">
        <w:fldChar w:fldCharType="begin"/>
      </w:r>
      <w:r w:rsidR="003F2C6C">
        <w:instrText xml:space="preserve"> SEQ Figure \* ARABIC </w:instrText>
      </w:r>
      <w:r w:rsidR="003F2C6C">
        <w:fldChar w:fldCharType="separate"/>
      </w:r>
      <w:r w:rsidR="00BE55A4">
        <w:rPr>
          <w:noProof/>
        </w:rPr>
        <w:t>3</w:t>
      </w:r>
      <w:r w:rsidR="003F2C6C">
        <w:rPr>
          <w:noProof/>
        </w:rPr>
        <w:fldChar w:fldCharType="end"/>
      </w:r>
      <w:bookmarkEnd w:id="6"/>
      <w:r>
        <w:t xml:space="preserve"> (Correct) Exercise 2 Output</w:t>
      </w:r>
      <w:r w:rsidR="008C5540">
        <w:rPr>
          <w:noProof/>
        </w:rPr>
        <w:br w:type="page"/>
      </w:r>
    </w:p>
    <w:p w14:paraId="74A8A5B6" w14:textId="1C4048A0" w:rsidR="00DF414C" w:rsidRDefault="00DF414C" w:rsidP="00DF414C">
      <w:pPr>
        <w:pStyle w:val="Heading1"/>
      </w:pPr>
      <w:r>
        <w:rPr>
          <w:b w:val="0"/>
          <w:bCs/>
          <w:noProof/>
        </w:rPr>
        <w:lastRenderedPageBreak/>
        <mc:AlternateContent>
          <mc:Choice Requires="wpg">
            <w:drawing>
              <wp:anchor distT="0" distB="0" distL="114300" distR="114300" simplePos="0" relativeHeight="251753472" behindDoc="0" locked="0" layoutInCell="1" allowOverlap="1" wp14:anchorId="04EA1BE6" wp14:editId="6F84BC41">
                <wp:simplePos x="0" y="0"/>
                <wp:positionH relativeFrom="leftMargin">
                  <wp:posOffset>220168</wp:posOffset>
                </wp:positionH>
                <wp:positionV relativeFrom="paragraph">
                  <wp:posOffset>-91794</wp:posOffset>
                </wp:positionV>
                <wp:extent cx="539750" cy="539750"/>
                <wp:effectExtent l="0" t="0" r="0" b="0"/>
                <wp:wrapNone/>
                <wp:docPr id="8" name="Group 8"/>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9"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xmlns:oel="http://schemas.microsoft.com/office/2019/extlst">
            <w:pict>
              <v:group w14:anchorId="797AD969" id="Group 8" o:spid="_x0000_s1026" style="position:absolute;margin-left:17.35pt;margin-top:-7.25pt;width:42.5pt;height:42.5pt;z-index:251753472;mso-position-horizontal-relative:left-margin-area"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">
                  <v:imagedata r:id="rId19" o:title="Web design with solid fill"/>
                  <o:lock v:ext="edit" aspectratio="f"/>
                </v:shape>
                <w10:wrap anchorx="margin"/>
              </v:group>
            </w:pict>
          </mc:Fallback>
        </mc:AlternateContent>
      </w:r>
      <w:r>
        <w:t xml:space="preserve">Exercise </w:t>
      </w:r>
      <w:r w:rsidR="00B265F1">
        <w:t>3</w:t>
      </w:r>
      <w:r>
        <w:t xml:space="preserve"> – </w:t>
      </w:r>
      <w:r w:rsidR="00E70729">
        <w:t>Shape Inheritance Hierarchy</w:t>
      </w:r>
    </w:p>
    <w:p w14:paraId="050760BD" w14:textId="1078F1F0" w:rsidR="003E7ED0" w:rsidRDefault="00E70729" w:rsidP="003E7ED0">
      <w:pPr>
        <w:pStyle w:val="H2Body"/>
        <w:ind w:left="0"/>
      </w:pPr>
      <w:r>
        <w:t>This exercise</w:t>
      </w:r>
      <w:r w:rsidR="005709D1">
        <w:t xml:space="preserve"> should be done in </w:t>
      </w:r>
      <w:r w:rsidR="005709D1">
        <w:rPr>
          <w:b/>
          <w:bCs/>
        </w:rPr>
        <w:t>Processing</w:t>
      </w:r>
      <w:r w:rsidR="005709D1">
        <w:t xml:space="preserve">. </w:t>
      </w:r>
      <w:r w:rsidR="000A79AB">
        <w:t xml:space="preserve">Download shapes.zip from </w:t>
      </w:r>
      <w:r w:rsidR="00F1458E">
        <w:rPr>
          <w:b/>
          <w:bCs/>
        </w:rPr>
        <w:t>Moodle</w:t>
      </w:r>
      <w:r w:rsidR="000A79AB">
        <w:t>.</w:t>
      </w:r>
      <w:r w:rsidR="003E7ED0">
        <w:t xml:space="preserve"> </w:t>
      </w:r>
      <w:r w:rsidR="00C1791E">
        <w:t>Run the supplied program and observe the output (</w:t>
      </w:r>
      <w:r w:rsidR="00F64855">
        <w:fldChar w:fldCharType="begin"/>
      </w:r>
      <w:r w:rsidR="00F64855">
        <w:instrText xml:space="preserve"> REF _Ref120477531 \h </w:instrText>
      </w:r>
      <w:r w:rsidR="00F64855">
        <w:fldChar w:fldCharType="separate"/>
      </w:r>
      <w:r w:rsidR="00BE55A4">
        <w:t xml:space="preserve">Figure </w:t>
      </w:r>
      <w:r w:rsidR="00BE55A4">
        <w:rPr>
          <w:noProof/>
        </w:rPr>
        <w:t>4</w:t>
      </w:r>
      <w:r w:rsidR="00F64855">
        <w:fldChar w:fldCharType="end"/>
      </w:r>
      <w:r w:rsidR="00C1791E">
        <w:t>). You should see stars and circles that move around the canvas in a pleasing manner.</w:t>
      </w:r>
    </w:p>
    <w:p w14:paraId="5C872139" w14:textId="77777777" w:rsidR="00F64855" w:rsidRDefault="00343846" w:rsidP="00F64855">
      <w:pPr>
        <w:pStyle w:val="H2Body"/>
        <w:keepNext/>
        <w:ind w:left="0"/>
        <w:jc w:val="center"/>
      </w:pPr>
      <w:r w:rsidRPr="00343846">
        <w:rPr>
          <w:noProof/>
        </w:rPr>
        <w:drawing>
          <wp:inline distT="0" distB="0" distL="0" distR="0" wp14:anchorId="6B91958A" wp14:editId="72B9783E">
            <wp:extent cx="4753638" cy="5039428"/>
            <wp:effectExtent l="19050" t="19050" r="27940" b="27940"/>
            <wp:docPr id="300" name="Picture 30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A picture containing chart&#10;&#10;Description automatically generated"/>
                    <pic:cNvPicPr/>
                  </pic:nvPicPr>
                  <pic:blipFill>
                    <a:blip r:embed="rId29"/>
                    <a:stretch>
                      <a:fillRect/>
                    </a:stretch>
                  </pic:blipFill>
                  <pic:spPr>
                    <a:xfrm>
                      <a:off x="0" y="0"/>
                      <a:ext cx="4753638" cy="5039428"/>
                    </a:xfrm>
                    <a:prstGeom prst="rect">
                      <a:avLst/>
                    </a:prstGeom>
                    <a:ln w="12700">
                      <a:solidFill>
                        <a:schemeClr val="tx1"/>
                      </a:solidFill>
                    </a:ln>
                  </pic:spPr>
                </pic:pic>
              </a:graphicData>
            </a:graphic>
          </wp:inline>
        </w:drawing>
      </w:r>
    </w:p>
    <w:p w14:paraId="6B8ACEAF" w14:textId="09872BF2" w:rsidR="00343846" w:rsidRDefault="00F64855" w:rsidP="00F64855">
      <w:pPr>
        <w:pStyle w:val="Caption"/>
        <w:jc w:val="center"/>
      </w:pPr>
      <w:bookmarkStart w:id="7" w:name="_Ref120477531"/>
      <w:r>
        <w:t xml:space="preserve">Figure </w:t>
      </w:r>
      <w:r w:rsidR="003F2C6C">
        <w:fldChar w:fldCharType="begin"/>
      </w:r>
      <w:r w:rsidR="003F2C6C">
        <w:instrText xml:space="preserve"> SEQ Figure \* ARABIC </w:instrText>
      </w:r>
      <w:r w:rsidR="003F2C6C">
        <w:fldChar w:fldCharType="separate"/>
      </w:r>
      <w:r w:rsidR="00BE55A4">
        <w:rPr>
          <w:noProof/>
        </w:rPr>
        <w:t>4</w:t>
      </w:r>
      <w:r w:rsidR="003F2C6C">
        <w:rPr>
          <w:noProof/>
        </w:rPr>
        <w:fldChar w:fldCharType="end"/>
      </w:r>
      <w:bookmarkEnd w:id="7"/>
      <w:r>
        <w:t xml:space="preserve"> Shapes.zip Starter Code Output</w:t>
      </w:r>
    </w:p>
    <w:p w14:paraId="1484BE85" w14:textId="16E9C90C" w:rsidR="003E7ED0" w:rsidRDefault="003E7ED0" w:rsidP="00B265F1">
      <w:pPr>
        <w:pStyle w:val="Heading2"/>
      </w:pPr>
      <w:r>
        <w:t>Program Overview</w:t>
      </w:r>
    </w:p>
    <w:p w14:paraId="21D293F9" w14:textId="27D0A61F" w:rsidR="00B21598" w:rsidRPr="00B21598" w:rsidRDefault="00B21598" w:rsidP="00B21598">
      <w:pPr>
        <w:pStyle w:val="H2Body0"/>
      </w:pPr>
      <w:r>
        <w:t xml:space="preserve">This subsection provides an overview of the supplied code before delving into the exercise. If you have read through the code and understand it, you can go straight to </w:t>
      </w:r>
      <w:r w:rsidR="003D6331">
        <w:t>the next section</w:t>
      </w:r>
      <w:r>
        <w:t>.</w:t>
      </w:r>
    </w:p>
    <w:p w14:paraId="08A233B5" w14:textId="7B45B82A" w:rsidR="00A71C7D" w:rsidRDefault="00A71C7D" w:rsidP="00B21598">
      <w:pPr>
        <w:pStyle w:val="H2Body0"/>
      </w:pPr>
      <w:r>
        <w:t xml:space="preserve">Currently, the </w:t>
      </w:r>
      <w:proofErr w:type="spellStart"/>
      <w:r>
        <w:rPr>
          <w:b/>
          <w:bCs/>
        </w:rPr>
        <w:t>RandomShapes</w:t>
      </w:r>
      <w:proofErr w:type="spellEnd"/>
      <w:r>
        <w:t xml:space="preserve"> program has two classes – Circle and Star – the UML Class diagrams for these classes are depicted in </w:t>
      </w:r>
      <w:r w:rsidR="003D6331">
        <w:fldChar w:fldCharType="begin"/>
      </w:r>
      <w:r w:rsidR="003D6331">
        <w:instrText xml:space="preserve"> REF _Ref120457836 \h </w:instrText>
      </w:r>
      <w:r w:rsidR="003D6331">
        <w:fldChar w:fldCharType="separate"/>
      </w:r>
      <w:r w:rsidR="00BE55A4">
        <w:t xml:space="preserve">Figure </w:t>
      </w:r>
      <w:r w:rsidR="00BE55A4">
        <w:rPr>
          <w:noProof/>
        </w:rPr>
        <w:t>5</w:t>
      </w:r>
      <w:r w:rsidR="003D6331">
        <w:fldChar w:fldCharType="end"/>
      </w:r>
      <w:r>
        <w:fldChar w:fldCharType="begin"/>
      </w:r>
      <w:r>
        <w:instrText xml:space="preserve"> REF _Ref88312451 \h  \* MERGEFORMAT </w:instrText>
      </w:r>
      <w:r>
        <w:fldChar w:fldCharType="separate"/>
      </w:r>
      <w:r w:rsidR="00BE55A4">
        <w:rPr>
          <w:b/>
          <w:bCs/>
          <w:lang w:val="en-US"/>
        </w:rPr>
        <w:t>Error! Reference source not found.</w:t>
      </w:r>
      <w:r>
        <w:fldChar w:fldCharType="end"/>
      </w:r>
      <w:r>
        <w:t>.</w:t>
      </w:r>
    </w:p>
    <w:p w14:paraId="51A667B7" w14:textId="77777777" w:rsidR="00A71C7D" w:rsidRDefault="00A71C7D" w:rsidP="00B21598">
      <w:pPr>
        <w:pStyle w:val="H2Body0"/>
      </w:pPr>
      <w:r>
        <w:t xml:space="preserve">The </w:t>
      </w:r>
      <w:r>
        <w:rPr>
          <w:b/>
          <w:bCs/>
        </w:rPr>
        <w:t>Circle</w:t>
      </w:r>
      <w:r>
        <w:t xml:space="preserve"> class contains 6 variables to record the position of each circle, the size, colour, and an </w:t>
      </w:r>
      <w:proofErr w:type="spellStart"/>
      <w:r>
        <w:t>xt</w:t>
      </w:r>
      <w:proofErr w:type="spellEnd"/>
      <w:r>
        <w:t xml:space="preserve"> and </w:t>
      </w:r>
      <w:proofErr w:type="spellStart"/>
      <w:r>
        <w:t>yt</w:t>
      </w:r>
      <w:proofErr w:type="spellEnd"/>
      <w:r>
        <w:t xml:space="preserve"> variable (the </w:t>
      </w:r>
      <w:proofErr w:type="spellStart"/>
      <w:r>
        <w:t>xt</w:t>
      </w:r>
      <w:proofErr w:type="spellEnd"/>
      <w:r>
        <w:t xml:space="preserve"> and </w:t>
      </w:r>
      <w:proofErr w:type="spellStart"/>
      <w:r>
        <w:t>yt</w:t>
      </w:r>
      <w:proofErr w:type="spellEnd"/>
      <w:r>
        <w:t xml:space="preserve"> variables will store the location the object will move to). The class also contains methods to move, render, and update – each of these methods do what you would expect.</w:t>
      </w:r>
    </w:p>
    <w:p w14:paraId="77E5C3D3" w14:textId="77777777" w:rsidR="00A71C7D" w:rsidRDefault="00A71C7D" w:rsidP="00B21598">
      <w:pPr>
        <w:pStyle w:val="H2Body0"/>
      </w:pPr>
      <w:r>
        <w:t xml:space="preserve">The </w:t>
      </w:r>
      <w:r>
        <w:rPr>
          <w:b/>
          <w:bCs/>
        </w:rPr>
        <w:t>Star</w:t>
      </w:r>
      <w:r>
        <w:t xml:space="preserve"> class contains the same 6 variables and 3 methods, but also contains a variable to record the number of points a star object has.</w:t>
      </w:r>
    </w:p>
    <w:p w14:paraId="44966884" w14:textId="77777777" w:rsidR="00A71C7D" w:rsidRDefault="00A71C7D" w:rsidP="00B21598">
      <w:pPr>
        <w:pStyle w:val="H2Body0"/>
      </w:pPr>
      <w:r>
        <w:lastRenderedPageBreak/>
        <w:t xml:space="preserve">The main tab contains two arrays – one to store </w:t>
      </w:r>
      <w:r>
        <w:rPr>
          <w:b/>
          <w:bCs/>
        </w:rPr>
        <w:t>circles</w:t>
      </w:r>
      <w:r>
        <w:t xml:space="preserve">, the other to store </w:t>
      </w:r>
      <w:r>
        <w:rPr>
          <w:b/>
          <w:bCs/>
        </w:rPr>
        <w:t>stars</w:t>
      </w:r>
      <w:r>
        <w:t xml:space="preserve">. Each of these can store 50 of their respective objects (note: the arrays will store references to objects, not the objects themselves). Two loops in the setup procedure deal with creating 50 circle objects and </w:t>
      </w:r>
      <w:proofErr w:type="gramStart"/>
      <w:r>
        <w:t>50 star</w:t>
      </w:r>
      <w:proofErr w:type="gramEnd"/>
      <w:r>
        <w:t xml:space="preserve"> objects, respectively. The draw procedure renders a white background and then loops through each of the arrays (using a for-each / enhanced for loop) and calls the update method on each object in the array.</w:t>
      </w:r>
    </w:p>
    <w:p w14:paraId="59347B53" w14:textId="3F841216" w:rsidR="00A71C7D" w:rsidRDefault="00A71C7D" w:rsidP="00B21598">
      <w:pPr>
        <w:pStyle w:val="H2Body0"/>
      </w:pPr>
      <w:r>
        <w:t>Recall from the lecture, we can place common attributes and methods that similar classes have in common and move them into a base class (referred to as a superclass).</w:t>
      </w:r>
    </w:p>
    <w:p w14:paraId="35B4F071" w14:textId="77777777" w:rsidR="003D6331" w:rsidRDefault="007864CC" w:rsidP="003D6331">
      <w:pPr>
        <w:pStyle w:val="H1Body0"/>
        <w:keepNext/>
      </w:pPr>
      <w:r>
        <w:rPr>
          <w:noProof/>
        </w:rPr>
        <w:drawing>
          <wp:inline distT="0" distB="0" distL="0" distR="0" wp14:anchorId="21C96444" wp14:editId="14FA9E13">
            <wp:extent cx="5731510" cy="3337560"/>
            <wp:effectExtent l="0" t="0" r="2540" b="0"/>
            <wp:docPr id="21" name="Picture 2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pic:cNvPicPr>
                  </pic:nvPicPr>
                  <pic:blipFill>
                    <a:blip r:embed="rId30"/>
                    <a:stretch>
                      <a:fillRect/>
                    </a:stretch>
                  </pic:blipFill>
                  <pic:spPr>
                    <a:xfrm>
                      <a:off x="0" y="0"/>
                      <a:ext cx="5731510" cy="3337560"/>
                    </a:xfrm>
                    <a:prstGeom prst="rect">
                      <a:avLst/>
                    </a:prstGeom>
                  </pic:spPr>
                </pic:pic>
              </a:graphicData>
            </a:graphic>
          </wp:inline>
        </w:drawing>
      </w:r>
    </w:p>
    <w:p w14:paraId="48B6AD82" w14:textId="782B2B21" w:rsidR="007864CC" w:rsidRDefault="003D6331" w:rsidP="003D6331">
      <w:pPr>
        <w:pStyle w:val="Caption"/>
        <w:jc w:val="center"/>
      </w:pPr>
      <w:bookmarkStart w:id="8" w:name="_Ref120457836"/>
      <w:r>
        <w:t xml:space="preserve">Figure </w:t>
      </w:r>
      <w:r w:rsidR="003F2C6C">
        <w:fldChar w:fldCharType="begin"/>
      </w:r>
      <w:r w:rsidR="003F2C6C">
        <w:instrText xml:space="preserve"> SEQ Figure \* ARABIC </w:instrText>
      </w:r>
      <w:r w:rsidR="003F2C6C">
        <w:fldChar w:fldCharType="separate"/>
      </w:r>
      <w:r w:rsidR="00BE55A4">
        <w:rPr>
          <w:noProof/>
        </w:rPr>
        <w:t>5</w:t>
      </w:r>
      <w:r w:rsidR="003F2C6C">
        <w:rPr>
          <w:noProof/>
        </w:rPr>
        <w:fldChar w:fldCharType="end"/>
      </w:r>
      <w:bookmarkEnd w:id="8"/>
      <w:r>
        <w:t xml:space="preserve"> Circle and Shape classes - no inheritance</w:t>
      </w:r>
    </w:p>
    <w:p w14:paraId="1EEA9B3D" w14:textId="5017BE6C" w:rsidR="00C1791E" w:rsidRPr="005709D1" w:rsidRDefault="00FA5909" w:rsidP="00B265F1">
      <w:pPr>
        <w:pStyle w:val="Heading2"/>
      </w:pPr>
      <w:r>
        <w:t xml:space="preserve">Exercise </w:t>
      </w:r>
      <w:r w:rsidR="00B265F1">
        <w:t>3.1 – Shape Class</w:t>
      </w:r>
    </w:p>
    <w:p w14:paraId="1E67C288" w14:textId="77777777" w:rsidR="009F75D1" w:rsidRDefault="009F75D1" w:rsidP="009F75D1">
      <w:pPr>
        <w:pStyle w:val="ListParagraph"/>
        <w:numPr>
          <w:ilvl w:val="0"/>
          <w:numId w:val="28"/>
        </w:numPr>
        <w:spacing w:line="256" w:lineRule="auto"/>
      </w:pPr>
      <w:r>
        <w:t xml:space="preserve">Create a new tab named </w:t>
      </w:r>
      <w:r>
        <w:rPr>
          <w:b/>
          <w:bCs/>
        </w:rPr>
        <w:t>Shape</w:t>
      </w:r>
      <w:r>
        <w:t xml:space="preserve">. In this tab, create a class named </w:t>
      </w:r>
      <w:r>
        <w:rPr>
          <w:b/>
          <w:bCs/>
        </w:rPr>
        <w:t>Shape</w:t>
      </w:r>
    </w:p>
    <w:p w14:paraId="0D9E9614" w14:textId="77777777" w:rsidR="009F75D1" w:rsidRDefault="009F75D1" w:rsidP="009F75D1">
      <w:pPr>
        <w:pStyle w:val="ListParagraph"/>
      </w:pPr>
    </w:p>
    <w:p w14:paraId="17F0395C" w14:textId="77777777" w:rsidR="009F75D1" w:rsidRDefault="009F75D1" w:rsidP="009F75D1">
      <w:pPr>
        <w:pStyle w:val="ListParagraph"/>
        <w:numPr>
          <w:ilvl w:val="0"/>
          <w:numId w:val="28"/>
        </w:numPr>
        <w:spacing w:line="256" w:lineRule="auto"/>
      </w:pPr>
      <w:r>
        <w:t xml:space="preserve">Remove the variables that the </w:t>
      </w:r>
      <w:r>
        <w:rPr>
          <w:b/>
          <w:bCs/>
        </w:rPr>
        <w:t>Circle</w:t>
      </w:r>
      <w:r>
        <w:t xml:space="preserve"> and </w:t>
      </w:r>
      <w:r>
        <w:rPr>
          <w:b/>
          <w:bCs/>
        </w:rPr>
        <w:t>Star</w:t>
      </w:r>
      <w:r>
        <w:t xml:space="preserve"> class have in common and place these into the </w:t>
      </w:r>
      <w:r>
        <w:rPr>
          <w:b/>
          <w:bCs/>
        </w:rPr>
        <w:t>Shape</w:t>
      </w:r>
      <w:r>
        <w:t xml:space="preserve"> class – this will serve as the superclass for the Circle and Star classes</w:t>
      </w:r>
    </w:p>
    <w:p w14:paraId="75D54BD2" w14:textId="77777777" w:rsidR="009F75D1" w:rsidRDefault="009F75D1" w:rsidP="009F75D1">
      <w:pPr>
        <w:pStyle w:val="ListParagraph"/>
      </w:pPr>
    </w:p>
    <w:p w14:paraId="12CAA97C" w14:textId="77777777" w:rsidR="009F75D1" w:rsidRDefault="009F75D1" w:rsidP="009F75D1">
      <w:pPr>
        <w:pStyle w:val="ListParagraph"/>
        <w:numPr>
          <w:ilvl w:val="0"/>
          <w:numId w:val="28"/>
        </w:numPr>
        <w:spacing w:line="256" w:lineRule="auto"/>
      </w:pPr>
      <w:r>
        <w:t xml:space="preserve">Add the relevant code to the top of the </w:t>
      </w:r>
      <w:r>
        <w:rPr>
          <w:b/>
          <w:bCs/>
        </w:rPr>
        <w:t>Circle</w:t>
      </w:r>
      <w:r>
        <w:t xml:space="preserve"> and </w:t>
      </w:r>
      <w:r>
        <w:rPr>
          <w:b/>
          <w:bCs/>
        </w:rPr>
        <w:t>Star</w:t>
      </w:r>
      <w:r>
        <w:t xml:space="preserve"> class so that they both </w:t>
      </w:r>
      <w:r>
        <w:rPr>
          <w:b/>
          <w:bCs/>
        </w:rPr>
        <w:t>extend</w:t>
      </w:r>
      <w:r>
        <w:t xml:space="preserve"> the </w:t>
      </w:r>
      <w:r>
        <w:rPr>
          <w:b/>
          <w:bCs/>
        </w:rPr>
        <w:t>Shape</w:t>
      </w:r>
      <w:r>
        <w:t xml:space="preserve"> class. This will cause </w:t>
      </w:r>
      <w:proofErr w:type="gramStart"/>
      <w:r>
        <w:t>both of these</w:t>
      </w:r>
      <w:proofErr w:type="gramEnd"/>
      <w:r>
        <w:t xml:space="preserve"> classes to inherit any variables and methods in the </w:t>
      </w:r>
      <w:r>
        <w:rPr>
          <w:b/>
          <w:bCs/>
        </w:rPr>
        <w:t>Shape</w:t>
      </w:r>
      <w:r>
        <w:t xml:space="preserve"> class</w:t>
      </w:r>
    </w:p>
    <w:p w14:paraId="03D4A6A2" w14:textId="77777777" w:rsidR="009F75D1" w:rsidRDefault="009F75D1" w:rsidP="009F75D1">
      <w:pPr>
        <w:pStyle w:val="ListParagraph"/>
      </w:pPr>
    </w:p>
    <w:p w14:paraId="10094B41" w14:textId="77777777" w:rsidR="009F75D1" w:rsidRDefault="009F75D1" w:rsidP="009F75D1">
      <w:pPr>
        <w:pStyle w:val="ListParagraph"/>
        <w:numPr>
          <w:ilvl w:val="0"/>
          <w:numId w:val="28"/>
        </w:numPr>
        <w:spacing w:line="256" w:lineRule="auto"/>
      </w:pPr>
      <w:r>
        <w:t xml:space="preserve">Every </w:t>
      </w:r>
      <w:r>
        <w:rPr>
          <w:b/>
          <w:bCs/>
        </w:rPr>
        <w:t>Circle</w:t>
      </w:r>
      <w:r>
        <w:t xml:space="preserve"> and </w:t>
      </w:r>
      <w:r>
        <w:rPr>
          <w:b/>
          <w:bCs/>
        </w:rPr>
        <w:t>Star</w:t>
      </w:r>
      <w:r>
        <w:t xml:space="preserve"> moves in the same way – move the </w:t>
      </w:r>
      <w:r>
        <w:rPr>
          <w:b/>
          <w:bCs/>
        </w:rPr>
        <w:t>move</w:t>
      </w:r>
      <w:r>
        <w:t xml:space="preserve"> method to the Shape superclass and remove these definitions from the </w:t>
      </w:r>
      <w:r>
        <w:rPr>
          <w:b/>
          <w:bCs/>
        </w:rPr>
        <w:t>Circle</w:t>
      </w:r>
      <w:r>
        <w:t xml:space="preserve"> and </w:t>
      </w:r>
      <w:r>
        <w:rPr>
          <w:b/>
          <w:bCs/>
        </w:rPr>
        <w:t>Star</w:t>
      </w:r>
      <w:r>
        <w:t xml:space="preserve"> classes</w:t>
      </w:r>
    </w:p>
    <w:p w14:paraId="4F98AB25" w14:textId="77777777" w:rsidR="009F75D1" w:rsidRDefault="009F75D1" w:rsidP="009F75D1">
      <w:pPr>
        <w:pStyle w:val="ListParagraph"/>
      </w:pPr>
    </w:p>
    <w:p w14:paraId="2EEA7C90" w14:textId="77777777" w:rsidR="009F75D1" w:rsidRDefault="009F75D1" w:rsidP="009F75D1">
      <w:pPr>
        <w:pStyle w:val="ListParagraph"/>
        <w:numPr>
          <w:ilvl w:val="0"/>
          <w:numId w:val="28"/>
        </w:numPr>
        <w:spacing w:line="256" w:lineRule="auto"/>
      </w:pPr>
      <w:r>
        <w:t xml:space="preserve">The update method is also the same for the </w:t>
      </w:r>
      <w:r>
        <w:rPr>
          <w:b/>
          <w:bCs/>
        </w:rPr>
        <w:t>Circle</w:t>
      </w:r>
      <w:r>
        <w:t xml:space="preserve"> and </w:t>
      </w:r>
      <w:r>
        <w:rPr>
          <w:b/>
          <w:bCs/>
        </w:rPr>
        <w:t>Star</w:t>
      </w:r>
      <w:r>
        <w:t xml:space="preserve"> classes – place this method in the superclass and remove it from the subclasses</w:t>
      </w:r>
    </w:p>
    <w:p w14:paraId="74B97D25" w14:textId="77777777" w:rsidR="009F75D1" w:rsidRDefault="009F75D1" w:rsidP="009F75D1">
      <w:pPr>
        <w:pStyle w:val="ListParagraph"/>
      </w:pPr>
    </w:p>
    <w:p w14:paraId="0B02F6AC" w14:textId="77777777" w:rsidR="009F75D1" w:rsidRDefault="009F75D1" w:rsidP="009F75D1">
      <w:pPr>
        <w:pStyle w:val="ListParagraph"/>
        <w:numPr>
          <w:ilvl w:val="0"/>
          <w:numId w:val="28"/>
        </w:numPr>
        <w:spacing w:line="256" w:lineRule="auto"/>
      </w:pPr>
      <w:r>
        <w:t xml:space="preserve">You will notice that the </w:t>
      </w:r>
      <w:r>
        <w:rPr>
          <w:b/>
          <w:bCs/>
        </w:rPr>
        <w:t>Shape</w:t>
      </w:r>
      <w:r>
        <w:t xml:space="preserve"> class does not have a render method, meaning render is underlined red in Processing, since it is not defined in the Shape superclass. Add a </w:t>
      </w:r>
      <w:r>
        <w:rPr>
          <w:b/>
          <w:bCs/>
        </w:rPr>
        <w:t>render</w:t>
      </w:r>
      <w:r>
        <w:t xml:space="preserve"> </w:t>
      </w:r>
      <w:r>
        <w:lastRenderedPageBreak/>
        <w:t xml:space="preserve">method to the </w:t>
      </w:r>
      <w:r>
        <w:rPr>
          <w:b/>
          <w:bCs/>
        </w:rPr>
        <w:t>Shape</w:t>
      </w:r>
      <w:r>
        <w:t xml:space="preserve"> class that does nothing (has an empty body) – we will see how we can improve this later.</w:t>
      </w:r>
    </w:p>
    <w:p w14:paraId="0BBDCC46" w14:textId="77777777" w:rsidR="009F75D1" w:rsidRDefault="009F75D1" w:rsidP="009F75D1">
      <w:pPr>
        <w:pStyle w:val="ListParagraph"/>
      </w:pPr>
    </w:p>
    <w:p w14:paraId="0B525E38" w14:textId="77777777" w:rsidR="009F75D1" w:rsidRDefault="009F75D1" w:rsidP="009F75D1">
      <w:pPr>
        <w:pStyle w:val="ListParagraph"/>
        <w:numPr>
          <w:ilvl w:val="0"/>
          <w:numId w:val="28"/>
        </w:numPr>
        <w:spacing w:line="256" w:lineRule="auto"/>
      </w:pPr>
      <w:r>
        <w:t xml:space="preserve">Add the constructor below to the </w:t>
      </w:r>
      <w:r>
        <w:rPr>
          <w:b/>
          <w:bCs/>
        </w:rPr>
        <w:t>Shape</w:t>
      </w:r>
      <w:r>
        <w:t xml:space="preserve"> class. This constructor will be responsible for initialising a shape object’s x, y, size, and colour variables – something that every Shape has</w:t>
      </w:r>
    </w:p>
    <w:p w14:paraId="71F53413" w14:textId="77777777" w:rsidR="009F75D1" w:rsidRDefault="009F75D1" w:rsidP="009F75D1">
      <w:pPr>
        <w:pStyle w:val="ListParagraph"/>
      </w:pPr>
    </w:p>
    <w:p w14:paraId="66DBC3C5" w14:textId="77777777" w:rsidR="009F75D1" w:rsidRDefault="009F75D1" w:rsidP="009F75D1">
      <w:pPr>
        <w:pStyle w:val="ListParagraph"/>
        <w:rPr>
          <w:rFonts w:ascii="Consolas" w:hAnsi="Consolas"/>
        </w:rPr>
      </w:pPr>
      <w:proofErr w:type="gramStart"/>
      <w:r>
        <w:rPr>
          <w:rFonts w:ascii="Consolas" w:hAnsi="Consolas"/>
        </w:rPr>
        <w:t>Shape( float</w:t>
      </w:r>
      <w:proofErr w:type="gramEnd"/>
      <w:r>
        <w:rPr>
          <w:rFonts w:ascii="Consolas" w:hAnsi="Consolas"/>
        </w:rPr>
        <w:t xml:space="preserve"> x, float y, float size, </w:t>
      </w:r>
      <w:proofErr w:type="spellStart"/>
      <w:r>
        <w:rPr>
          <w:rFonts w:ascii="Consolas" w:hAnsi="Consolas"/>
        </w:rPr>
        <w:t>color</w:t>
      </w:r>
      <w:proofErr w:type="spellEnd"/>
      <w:r>
        <w:rPr>
          <w:rFonts w:ascii="Consolas" w:hAnsi="Consolas"/>
        </w:rPr>
        <w:t xml:space="preserve"> colour) {</w:t>
      </w:r>
    </w:p>
    <w:p w14:paraId="17F25AF9" w14:textId="77777777" w:rsidR="009F75D1" w:rsidRDefault="009F75D1" w:rsidP="009F75D1">
      <w:pPr>
        <w:pStyle w:val="ListParagraph"/>
        <w:ind w:left="993"/>
        <w:rPr>
          <w:rFonts w:ascii="Consolas" w:hAnsi="Consolas"/>
        </w:rPr>
      </w:pPr>
      <w:r>
        <w:rPr>
          <w:rFonts w:ascii="Consolas" w:hAnsi="Consolas"/>
        </w:rPr>
        <w:t xml:space="preserve">    </w:t>
      </w:r>
      <w:proofErr w:type="spellStart"/>
      <w:r>
        <w:rPr>
          <w:rFonts w:ascii="Consolas" w:hAnsi="Consolas"/>
        </w:rPr>
        <w:t>this.x</w:t>
      </w:r>
      <w:proofErr w:type="spellEnd"/>
      <w:r>
        <w:rPr>
          <w:rFonts w:ascii="Consolas" w:hAnsi="Consolas"/>
        </w:rPr>
        <w:t xml:space="preserve"> = </w:t>
      </w:r>
      <w:proofErr w:type="gramStart"/>
      <w:r>
        <w:rPr>
          <w:rFonts w:ascii="Consolas" w:hAnsi="Consolas"/>
        </w:rPr>
        <w:t>x;</w:t>
      </w:r>
      <w:proofErr w:type="gramEnd"/>
    </w:p>
    <w:p w14:paraId="4798C658" w14:textId="77777777" w:rsidR="009F75D1" w:rsidRDefault="009F75D1" w:rsidP="009F75D1">
      <w:pPr>
        <w:pStyle w:val="ListParagraph"/>
        <w:ind w:left="993"/>
        <w:rPr>
          <w:rFonts w:ascii="Consolas" w:hAnsi="Consolas"/>
        </w:rPr>
      </w:pPr>
      <w:r>
        <w:rPr>
          <w:rFonts w:ascii="Consolas" w:hAnsi="Consolas"/>
        </w:rPr>
        <w:t xml:space="preserve">    </w:t>
      </w:r>
      <w:proofErr w:type="spellStart"/>
      <w:proofErr w:type="gramStart"/>
      <w:r>
        <w:rPr>
          <w:rFonts w:ascii="Consolas" w:hAnsi="Consolas"/>
        </w:rPr>
        <w:t>this.y</w:t>
      </w:r>
      <w:proofErr w:type="spellEnd"/>
      <w:proofErr w:type="gramEnd"/>
      <w:r>
        <w:rPr>
          <w:rFonts w:ascii="Consolas" w:hAnsi="Consolas"/>
        </w:rPr>
        <w:t xml:space="preserve"> = y;</w:t>
      </w:r>
    </w:p>
    <w:p w14:paraId="4AFDE72C" w14:textId="77777777" w:rsidR="009F75D1" w:rsidRDefault="009F75D1" w:rsidP="009F75D1">
      <w:pPr>
        <w:pStyle w:val="ListParagraph"/>
        <w:ind w:left="993"/>
        <w:rPr>
          <w:rFonts w:ascii="Consolas" w:hAnsi="Consolas"/>
        </w:rPr>
      </w:pPr>
      <w:r>
        <w:rPr>
          <w:rFonts w:ascii="Consolas" w:hAnsi="Consolas"/>
        </w:rPr>
        <w:t xml:space="preserve">    </w:t>
      </w:r>
      <w:proofErr w:type="spellStart"/>
      <w:proofErr w:type="gramStart"/>
      <w:r>
        <w:rPr>
          <w:rFonts w:ascii="Consolas" w:hAnsi="Consolas"/>
        </w:rPr>
        <w:t>this.size</w:t>
      </w:r>
      <w:proofErr w:type="spellEnd"/>
      <w:proofErr w:type="gramEnd"/>
      <w:r>
        <w:rPr>
          <w:rFonts w:ascii="Consolas" w:hAnsi="Consolas"/>
        </w:rPr>
        <w:t xml:space="preserve"> = size;</w:t>
      </w:r>
    </w:p>
    <w:p w14:paraId="099A6E96" w14:textId="77777777" w:rsidR="009F75D1" w:rsidRDefault="009F75D1" w:rsidP="009F75D1">
      <w:pPr>
        <w:pStyle w:val="ListParagraph"/>
        <w:ind w:left="993"/>
        <w:rPr>
          <w:rFonts w:ascii="Consolas" w:hAnsi="Consolas"/>
        </w:rPr>
      </w:pPr>
      <w:r>
        <w:rPr>
          <w:rFonts w:ascii="Consolas" w:hAnsi="Consolas"/>
        </w:rPr>
        <w:t xml:space="preserve">    </w:t>
      </w:r>
      <w:proofErr w:type="spellStart"/>
      <w:proofErr w:type="gramStart"/>
      <w:r>
        <w:rPr>
          <w:rFonts w:ascii="Consolas" w:hAnsi="Consolas"/>
        </w:rPr>
        <w:t>this.colour</w:t>
      </w:r>
      <w:proofErr w:type="spellEnd"/>
      <w:proofErr w:type="gramEnd"/>
      <w:r>
        <w:rPr>
          <w:rFonts w:ascii="Consolas" w:hAnsi="Consolas"/>
        </w:rPr>
        <w:t xml:space="preserve"> = colour;</w:t>
      </w:r>
    </w:p>
    <w:p w14:paraId="04911DAE" w14:textId="77777777" w:rsidR="009F75D1" w:rsidRDefault="009F75D1" w:rsidP="009F75D1">
      <w:pPr>
        <w:pStyle w:val="ListParagraph"/>
        <w:ind w:left="993"/>
        <w:rPr>
          <w:rFonts w:ascii="Consolas" w:hAnsi="Consolas"/>
        </w:rPr>
      </w:pPr>
      <w:r>
        <w:rPr>
          <w:rFonts w:ascii="Consolas" w:hAnsi="Consolas"/>
        </w:rPr>
        <w:t xml:space="preserve">    // set a target to move towards</w:t>
      </w:r>
    </w:p>
    <w:p w14:paraId="4E2C3DA1" w14:textId="77777777" w:rsidR="009F75D1" w:rsidRDefault="009F75D1" w:rsidP="009F75D1">
      <w:pPr>
        <w:pStyle w:val="ListParagraph"/>
        <w:ind w:left="993"/>
        <w:rPr>
          <w:rFonts w:ascii="Consolas" w:hAnsi="Consolas"/>
        </w:rPr>
      </w:pPr>
      <w:r>
        <w:rPr>
          <w:rFonts w:ascii="Consolas" w:hAnsi="Consolas"/>
        </w:rPr>
        <w:t xml:space="preserve">    </w:t>
      </w:r>
      <w:proofErr w:type="spellStart"/>
      <w:r>
        <w:rPr>
          <w:rFonts w:ascii="Consolas" w:hAnsi="Consolas"/>
        </w:rPr>
        <w:t>xt</w:t>
      </w:r>
      <w:proofErr w:type="spellEnd"/>
      <w:r>
        <w:rPr>
          <w:rFonts w:ascii="Consolas" w:hAnsi="Consolas"/>
        </w:rPr>
        <w:t xml:space="preserve"> = </w:t>
      </w:r>
      <w:proofErr w:type="gramStart"/>
      <w:r>
        <w:rPr>
          <w:rFonts w:ascii="Consolas" w:hAnsi="Consolas"/>
        </w:rPr>
        <w:t>x;</w:t>
      </w:r>
      <w:proofErr w:type="gramEnd"/>
    </w:p>
    <w:p w14:paraId="124523C8" w14:textId="77777777" w:rsidR="009F75D1" w:rsidRDefault="009F75D1" w:rsidP="009F75D1">
      <w:pPr>
        <w:pStyle w:val="ListParagraph"/>
        <w:ind w:left="993"/>
        <w:rPr>
          <w:rFonts w:ascii="Consolas" w:hAnsi="Consolas"/>
        </w:rPr>
      </w:pPr>
      <w:r>
        <w:rPr>
          <w:rFonts w:ascii="Consolas" w:hAnsi="Consolas"/>
        </w:rPr>
        <w:t xml:space="preserve">    </w:t>
      </w:r>
      <w:proofErr w:type="spellStart"/>
      <w:r>
        <w:rPr>
          <w:rFonts w:ascii="Consolas" w:hAnsi="Consolas"/>
        </w:rPr>
        <w:t>yt</w:t>
      </w:r>
      <w:proofErr w:type="spellEnd"/>
      <w:r>
        <w:rPr>
          <w:rFonts w:ascii="Consolas" w:hAnsi="Consolas"/>
        </w:rPr>
        <w:t xml:space="preserve"> = </w:t>
      </w:r>
      <w:proofErr w:type="gramStart"/>
      <w:r>
        <w:rPr>
          <w:rFonts w:ascii="Consolas" w:hAnsi="Consolas"/>
        </w:rPr>
        <w:t>y;</w:t>
      </w:r>
      <w:proofErr w:type="gramEnd"/>
    </w:p>
    <w:p w14:paraId="017A5E6A" w14:textId="77777777" w:rsidR="009F75D1" w:rsidRDefault="009F75D1" w:rsidP="009F75D1">
      <w:pPr>
        <w:pStyle w:val="ListParagraph"/>
        <w:rPr>
          <w:rFonts w:ascii="Consolas" w:hAnsi="Consolas"/>
        </w:rPr>
      </w:pPr>
      <w:r>
        <w:rPr>
          <w:rFonts w:ascii="Consolas" w:hAnsi="Consolas"/>
        </w:rPr>
        <w:t xml:space="preserve">  }</w:t>
      </w:r>
    </w:p>
    <w:p w14:paraId="4E84C92C" w14:textId="77777777" w:rsidR="009F75D1" w:rsidRDefault="009F75D1" w:rsidP="009F75D1">
      <w:pPr>
        <w:pStyle w:val="ListParagraph"/>
        <w:rPr>
          <w:rFonts w:ascii="Consolas" w:hAnsi="Consolas"/>
        </w:rPr>
      </w:pPr>
    </w:p>
    <w:p w14:paraId="57266D75" w14:textId="77777777" w:rsidR="009F75D1" w:rsidRDefault="009F75D1" w:rsidP="009F75D1">
      <w:pPr>
        <w:pStyle w:val="ListParagraph"/>
        <w:numPr>
          <w:ilvl w:val="0"/>
          <w:numId w:val="28"/>
        </w:numPr>
        <w:spacing w:line="256" w:lineRule="auto"/>
      </w:pPr>
      <w:r>
        <w:t xml:space="preserve">We can now modify the constructors in the </w:t>
      </w:r>
      <w:r>
        <w:rPr>
          <w:b/>
          <w:bCs/>
        </w:rPr>
        <w:t>Circle</w:t>
      </w:r>
      <w:r>
        <w:t xml:space="preserve"> and </w:t>
      </w:r>
      <w:r>
        <w:rPr>
          <w:b/>
          <w:bCs/>
        </w:rPr>
        <w:t xml:space="preserve">Star </w:t>
      </w:r>
      <w:r>
        <w:t xml:space="preserve">classes. Recall from the lecture that a class can call the constructor of its immediate superclass via the </w:t>
      </w:r>
      <w:r>
        <w:rPr>
          <w:b/>
          <w:bCs/>
        </w:rPr>
        <w:t>super</w:t>
      </w:r>
      <w:r>
        <w:t xml:space="preserve"> keyword. In our case, the superclass constructor deals with x, y, size, and colour</w:t>
      </w:r>
    </w:p>
    <w:p w14:paraId="784209F3" w14:textId="77777777" w:rsidR="009F75D1" w:rsidRDefault="009F75D1" w:rsidP="009F75D1">
      <w:pPr>
        <w:pStyle w:val="ListParagraph"/>
        <w:numPr>
          <w:ilvl w:val="1"/>
          <w:numId w:val="28"/>
        </w:numPr>
        <w:spacing w:line="256" w:lineRule="auto"/>
      </w:pPr>
      <w:r>
        <w:rPr>
          <w:b/>
          <w:bCs/>
        </w:rPr>
        <w:t xml:space="preserve">Circle </w:t>
      </w:r>
      <w:r>
        <w:t xml:space="preserve">class – replace the code in the </w:t>
      </w:r>
      <w:r>
        <w:rPr>
          <w:b/>
          <w:bCs/>
        </w:rPr>
        <w:t>Circle</w:t>
      </w:r>
      <w:r>
        <w:t xml:space="preserve"> constructor with a single line of code that calls the superclass’ (Shape) constructor</w:t>
      </w:r>
    </w:p>
    <w:p w14:paraId="367D85B9" w14:textId="311177CF" w:rsidR="009F75D1" w:rsidRDefault="009F75D1" w:rsidP="009F75D1">
      <w:pPr>
        <w:pStyle w:val="ListParagraph"/>
        <w:numPr>
          <w:ilvl w:val="1"/>
          <w:numId w:val="28"/>
        </w:numPr>
        <w:spacing w:line="256" w:lineRule="auto"/>
      </w:pPr>
      <w:r>
        <w:rPr>
          <w:b/>
          <w:bCs/>
        </w:rPr>
        <w:t xml:space="preserve">Star </w:t>
      </w:r>
      <w:r>
        <w:t xml:space="preserve">class – replace the code in the </w:t>
      </w:r>
      <w:r>
        <w:rPr>
          <w:b/>
          <w:bCs/>
        </w:rPr>
        <w:t>Star</w:t>
      </w:r>
      <w:r>
        <w:t xml:space="preserve"> constructor with a line of code that calls the superclass’ constructor – your </w:t>
      </w:r>
      <w:r>
        <w:rPr>
          <w:b/>
          <w:bCs/>
        </w:rPr>
        <w:t>Star</w:t>
      </w:r>
      <w:r>
        <w:t xml:space="preserve"> constructor should take care of initialising </w:t>
      </w:r>
      <w:proofErr w:type="spellStart"/>
      <w:r w:rsidRPr="00DB2A1E">
        <w:rPr>
          <w:b/>
          <w:bCs/>
        </w:rPr>
        <w:t>numPoints</w:t>
      </w:r>
      <w:proofErr w:type="spellEnd"/>
      <w:r>
        <w:t xml:space="preserve"> still – since not every Shape has that</w:t>
      </w:r>
    </w:p>
    <w:p w14:paraId="087FDBBC" w14:textId="6EA93749" w:rsidR="009F75D1" w:rsidRDefault="009F75D1" w:rsidP="009F75D1">
      <w:r>
        <w:t xml:space="preserve">At this point, your program should resemble the UML diagram depicted in </w:t>
      </w:r>
      <w:r w:rsidR="001C637E">
        <w:fldChar w:fldCharType="begin"/>
      </w:r>
      <w:r w:rsidR="001C637E">
        <w:instrText xml:space="preserve"> REF _Ref120476192 \h </w:instrText>
      </w:r>
      <w:r w:rsidR="001C637E">
        <w:fldChar w:fldCharType="separate"/>
      </w:r>
      <w:r w:rsidR="00BE55A4">
        <w:t xml:space="preserve">Figure </w:t>
      </w:r>
      <w:r w:rsidR="00BE55A4">
        <w:rPr>
          <w:noProof/>
        </w:rPr>
        <w:t>6</w:t>
      </w:r>
      <w:r w:rsidR="001C637E">
        <w:fldChar w:fldCharType="end"/>
      </w:r>
      <w:r w:rsidR="001C637E">
        <w:t>.</w:t>
      </w:r>
    </w:p>
    <w:p w14:paraId="3897C851" w14:textId="77777777" w:rsidR="001C637E" w:rsidRDefault="009F75D1" w:rsidP="001C637E">
      <w:pPr>
        <w:keepNext/>
        <w:jc w:val="center"/>
      </w:pPr>
      <w:r>
        <w:rPr>
          <w:noProof/>
        </w:rPr>
        <w:drawing>
          <wp:inline distT="0" distB="0" distL="0" distR="0" wp14:anchorId="6C268FCE" wp14:editId="5CB983BB">
            <wp:extent cx="4432246" cy="3718255"/>
            <wp:effectExtent l="0" t="0" r="698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8197" cy="3723247"/>
                    </a:xfrm>
                    <a:prstGeom prst="rect">
                      <a:avLst/>
                    </a:prstGeom>
                    <a:noFill/>
                    <a:ln>
                      <a:noFill/>
                    </a:ln>
                  </pic:spPr>
                </pic:pic>
              </a:graphicData>
            </a:graphic>
          </wp:inline>
        </w:drawing>
      </w:r>
    </w:p>
    <w:p w14:paraId="2C1D6063" w14:textId="2F9B052D" w:rsidR="009F75D1" w:rsidRDefault="001C637E" w:rsidP="001C637E">
      <w:pPr>
        <w:pStyle w:val="Caption"/>
        <w:jc w:val="center"/>
      </w:pPr>
      <w:bookmarkStart w:id="9" w:name="_Ref120476192"/>
      <w:r>
        <w:t xml:space="preserve">Figure </w:t>
      </w:r>
      <w:r w:rsidR="003F2C6C">
        <w:fldChar w:fldCharType="begin"/>
      </w:r>
      <w:r w:rsidR="003F2C6C">
        <w:instrText xml:space="preserve"> SEQ Figure \* ARABIC </w:instrText>
      </w:r>
      <w:r w:rsidR="003F2C6C">
        <w:fldChar w:fldCharType="separate"/>
      </w:r>
      <w:r w:rsidR="00BE55A4">
        <w:rPr>
          <w:noProof/>
        </w:rPr>
        <w:t>6</w:t>
      </w:r>
      <w:r w:rsidR="003F2C6C">
        <w:rPr>
          <w:noProof/>
        </w:rPr>
        <w:fldChar w:fldCharType="end"/>
      </w:r>
      <w:bookmarkEnd w:id="9"/>
      <w:r>
        <w:t xml:space="preserve"> </w:t>
      </w:r>
      <w:proofErr w:type="spellStart"/>
      <w:r w:rsidRPr="006475E4">
        <w:t>RandomShapes</w:t>
      </w:r>
      <w:proofErr w:type="spellEnd"/>
      <w:r w:rsidRPr="006475E4">
        <w:t xml:space="preserve"> Inheritance Design</w:t>
      </w:r>
    </w:p>
    <w:p w14:paraId="65C72FA6" w14:textId="2112BD0A" w:rsidR="00315EFC" w:rsidRDefault="005A7F95" w:rsidP="005A7F95">
      <w:pPr>
        <w:pStyle w:val="Heading2"/>
        <w:rPr>
          <w:noProof/>
        </w:rPr>
      </w:pPr>
      <w:r>
        <w:rPr>
          <w:noProof/>
        </w:rPr>
        <w:lastRenderedPageBreak/>
        <w:t xml:space="preserve">Exercise </w:t>
      </w:r>
      <w:r w:rsidR="00644749">
        <w:rPr>
          <w:noProof/>
        </w:rPr>
        <w:t>3.2</w:t>
      </w:r>
      <w:r>
        <w:rPr>
          <w:noProof/>
        </w:rPr>
        <w:t xml:space="preserve"> – Square Class</w:t>
      </w:r>
    </w:p>
    <w:p w14:paraId="0D34231C" w14:textId="2FC804FC" w:rsidR="009A1217" w:rsidRDefault="001A7BDC" w:rsidP="009A1217">
      <w:pPr>
        <w:pStyle w:val="H2Body0"/>
      </w:pPr>
      <w:r>
        <w:rPr>
          <w:noProof/>
        </w:rPr>
        <mc:AlternateContent>
          <mc:Choice Requires="wpg">
            <w:drawing>
              <wp:anchor distT="0" distB="0" distL="114300" distR="114300" simplePos="0" relativeHeight="251773952" behindDoc="0" locked="0" layoutInCell="1" allowOverlap="1" wp14:anchorId="1219B7E6" wp14:editId="6C3CDDC7">
                <wp:simplePos x="0" y="0"/>
                <wp:positionH relativeFrom="column">
                  <wp:posOffset>3276600</wp:posOffset>
                </wp:positionH>
                <wp:positionV relativeFrom="page">
                  <wp:posOffset>1250899</wp:posOffset>
                </wp:positionV>
                <wp:extent cx="2947035" cy="1485900"/>
                <wp:effectExtent l="0" t="0" r="5715" b="0"/>
                <wp:wrapSquare wrapText="bothSides"/>
                <wp:docPr id="304" name="Group 304"/>
                <wp:cNvGraphicFramePr/>
                <a:graphic xmlns:a="http://schemas.openxmlformats.org/drawingml/2006/main">
                  <a:graphicData uri="http://schemas.microsoft.com/office/word/2010/wordprocessingGroup">
                    <wpg:wgp>
                      <wpg:cNvGrpSpPr/>
                      <wpg:grpSpPr>
                        <a:xfrm>
                          <a:off x="0" y="0"/>
                          <a:ext cx="2947035" cy="1485900"/>
                          <a:chOff x="0" y="0"/>
                          <a:chExt cx="2947188" cy="1485900"/>
                        </a:xfrm>
                      </wpg:grpSpPr>
                      <wps:wsp>
                        <wps:cNvPr id="305" name="Rectangle: Rounded Corners 4"/>
                        <wps:cNvSpPr/>
                        <wps:spPr>
                          <a:xfrm>
                            <a:off x="270663" y="0"/>
                            <a:ext cx="2676525" cy="1485900"/>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943E91" w14:textId="77777777" w:rsidR="001A7BDC" w:rsidRPr="001B2C37" w:rsidRDefault="001A7BDC" w:rsidP="001A7BDC">
                              <w:pPr>
                                <w:ind w:left="-426" w:right="-64"/>
                                <w:rPr>
                                  <w:rFonts w:hAnsi="Calibri"/>
                                  <w:color w:val="000000"/>
                                  <w:kern w:val="24"/>
                                </w:rPr>
                              </w:pPr>
                              <w:r>
                                <w:rPr>
                                  <w:rFonts w:hAnsi="Calibri"/>
                                  <w:b/>
                                  <w:bCs/>
                                  <w:color w:val="000000"/>
                                  <w:kern w:val="24"/>
                                </w:rPr>
                                <w:t>Good Programming Practice</w:t>
                              </w:r>
                              <w:r>
                                <w:rPr>
                                  <w:rFonts w:hAnsi="Calibri"/>
                                  <w:b/>
                                  <w:bCs/>
                                  <w:color w:val="000000"/>
                                  <w:kern w:val="24"/>
                                </w:rPr>
                                <w:br/>
                              </w:r>
                              <w:r>
                                <w:rPr>
                                  <w:color w:val="000000" w:themeColor="text1"/>
                                </w:rPr>
                                <w:t>Although the @Override annotation is optional, it is good practice to use it. The compiler will check that the method you are overriding exists in the superclass to ensure you are overriding an inherited method.</w:t>
                              </w:r>
                            </w:p>
                          </w:txbxContent>
                        </wps:txbx>
                        <wps:bodyPr wrap="square" lIns="576000" tIns="0" rIns="36000" bIns="0" rtlCol="0" anchor="ctr" anchorCtr="0">
                          <a:noAutofit/>
                        </wps:bodyPr>
                      </wps:wsp>
                      <wpg:grpSp>
                        <wpg:cNvPr id="306" name="Group 306"/>
                        <wpg:cNvGrpSpPr/>
                        <wpg:grpSpPr>
                          <a:xfrm>
                            <a:off x="0" y="424281"/>
                            <a:ext cx="601980" cy="633095"/>
                            <a:chOff x="0" y="0"/>
                            <a:chExt cx="602380" cy="633552"/>
                          </a:xfrm>
                        </wpg:grpSpPr>
                        <wps:wsp>
                          <wps:cNvPr id="307" name="Rectangle: Rounded Corners 5"/>
                          <wps:cNvSpPr/>
                          <wps:spPr>
                            <a:xfrm>
                              <a:off x="0" y="0"/>
                              <a:ext cx="602380" cy="633552"/>
                            </a:xfrm>
                            <a:prstGeom prst="round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08" name="Picture 4" descr="Thumbs up sign with solid fill"/>
                            <pic:cNvPicPr>
                              <a:picLocks/>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a:stretch/>
                          </pic:blipFill>
                          <pic:spPr>
                            <a:xfrm>
                              <a:off x="41564" y="55418"/>
                              <a:ext cx="521970" cy="521970"/>
                            </a:xfrm>
                            <a:prstGeom prst="rect">
                              <a:avLst/>
                            </a:prstGeom>
                          </pic:spPr>
                        </pic:pic>
                      </wpg:grpSp>
                    </wpg:wgp>
                  </a:graphicData>
                </a:graphic>
              </wp:anchor>
            </w:drawing>
          </mc:Choice>
          <mc:Fallback>
            <w:pict>
              <v:group w14:anchorId="1219B7E6" id="Group 304" o:spid="_x0000_s1052" style="position:absolute;left:0;text-align:left;margin-left:258pt;margin-top:98.5pt;width:232.05pt;height:117pt;z-index:251773952;mso-position-vertical-relative:page" coordsize="29471,1485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">
                <v:roundrect id="Rectangle: Rounded Corners 4" o:spid="_x0000_s1053" style="position:absolute;left:2706;width:26765;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" fillcolor="#e2efd9 [665]" stroked="f" strokeweight="1pt">
                  <v:stroke joinstyle="miter"/>
                  <v:textbox inset="16mm,0,1mm,0">
                    <w:txbxContent>
                      <w:p w14:paraId="7A943E91" w14:textId="77777777" w:rsidR="001A7BDC" w:rsidRPr="001B2C37" w:rsidRDefault="001A7BDC" w:rsidP="001A7BDC">
                        <w:pPr>
                          <w:ind w:left="-426" w:right="-64"/>
                          <w:rPr>
                            <w:rFonts w:hAnsi="Calibri"/>
                            <w:color w:val="000000"/>
                            <w:kern w:val="24"/>
                          </w:rPr>
                        </w:pPr>
                        <w:r>
                          <w:rPr>
                            <w:rFonts w:hAnsi="Calibri"/>
                            <w:b/>
                            <w:bCs/>
                            <w:color w:val="000000"/>
                            <w:kern w:val="24"/>
                          </w:rPr>
                          <w:t>Good Programming Practice</w:t>
                        </w:r>
                        <w:r>
                          <w:rPr>
                            <w:rFonts w:hAnsi="Calibri"/>
                            <w:b/>
                            <w:bCs/>
                            <w:color w:val="000000"/>
                            <w:kern w:val="24"/>
                          </w:rPr>
                          <w:br/>
                        </w:r>
                        <w:r>
                          <w:rPr>
                            <w:color w:val="000000" w:themeColor="text1"/>
                          </w:rPr>
                          <w:t>Although the @Override annotation is optional, it is good practice to use it. The compiler will check that the method you are overriding exists in the superclass to ensure you are overriding an inherited method.</w:t>
                        </w:r>
                      </w:p>
                    </w:txbxContent>
                  </v:textbox>
                </v:roundrect>
                <v:group id="Group 306" o:spid="_x0000_s1054" style="position:absolute;top:4242;width:6019;height:6331" coordsize="602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oundrect id="Rectangle: Rounded Corners 5" o:spid="_x0000_s1055" style="position:absolute;width:6023;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" fillcolor="#c5e0b3 [1305]" stroked="f" strokeweight="1pt">
                    <v:stroke joinstyle="miter"/>
                  </v:roundrect>
                  <v:shape id="Picture 4" o:spid="_x0000_s1056" type="#_x0000_t75" alt="Thumbs up sign with solid fill" style="position:absolute;left:415;top:554;width:5220;height: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">
                    <v:imagedata r:id="rId34" o:title="Thumbs up sign with solid fill"/>
                    <o:lock v:ext="edit" aspectratio="f"/>
                  </v:shape>
                </v:group>
                <w10:wrap type="square" anchory="page"/>
              </v:group>
            </w:pict>
          </mc:Fallback>
        </mc:AlternateContent>
      </w:r>
      <w:r w:rsidR="009A1217">
        <w:t xml:space="preserve">We will now create a new class which will inherit from the </w:t>
      </w:r>
      <w:r w:rsidR="009A1217">
        <w:rPr>
          <w:b/>
          <w:bCs/>
        </w:rPr>
        <w:t>Shape</w:t>
      </w:r>
      <w:r w:rsidR="009A1217">
        <w:t xml:space="preserve"> class. </w:t>
      </w:r>
    </w:p>
    <w:p w14:paraId="2433B467" w14:textId="4F3AF3FB" w:rsidR="009A1217" w:rsidRDefault="009A1217" w:rsidP="009A1217">
      <w:pPr>
        <w:pStyle w:val="H2Body0"/>
        <w:numPr>
          <w:ilvl w:val="0"/>
          <w:numId w:val="29"/>
        </w:numPr>
        <w:ind w:left="993"/>
      </w:pPr>
      <w:r>
        <w:t xml:space="preserve">Create a new tab named </w:t>
      </w:r>
      <w:r>
        <w:rPr>
          <w:b/>
          <w:bCs/>
        </w:rPr>
        <w:t xml:space="preserve">Square </w:t>
      </w:r>
      <w:r>
        <w:t xml:space="preserve">and class named </w:t>
      </w:r>
      <w:r>
        <w:rPr>
          <w:b/>
          <w:bCs/>
        </w:rPr>
        <w:t xml:space="preserve">Square </w:t>
      </w:r>
      <w:r>
        <w:t xml:space="preserve">that </w:t>
      </w:r>
      <w:r>
        <w:rPr>
          <w:i/>
          <w:iCs/>
        </w:rPr>
        <w:t>extends</w:t>
      </w:r>
      <w:r>
        <w:t xml:space="preserve"> the </w:t>
      </w:r>
      <w:r>
        <w:rPr>
          <w:b/>
          <w:bCs/>
        </w:rPr>
        <w:t>Shape</w:t>
      </w:r>
      <w:r>
        <w:t xml:space="preserve"> class.</w:t>
      </w:r>
    </w:p>
    <w:p w14:paraId="6E9C94FA" w14:textId="26123A36" w:rsidR="009A1217" w:rsidRDefault="009A1217" w:rsidP="009A1217">
      <w:pPr>
        <w:pStyle w:val="H2Body0"/>
        <w:numPr>
          <w:ilvl w:val="0"/>
          <w:numId w:val="29"/>
        </w:numPr>
        <w:ind w:left="993"/>
      </w:pPr>
      <w:r>
        <w:t>Define a constructor that accepts floats for x, y, size, colour (this constructor should call the superclass constructor)</w:t>
      </w:r>
      <w:r w:rsidR="002D069F">
        <w:t>.</w:t>
      </w:r>
    </w:p>
    <w:p w14:paraId="080C388E" w14:textId="3E1E69A7" w:rsidR="009A1217" w:rsidRDefault="009A1217" w:rsidP="009A1217">
      <w:pPr>
        <w:pStyle w:val="H2Body0"/>
        <w:numPr>
          <w:ilvl w:val="0"/>
          <w:numId w:val="29"/>
        </w:numPr>
        <w:ind w:left="993"/>
      </w:pPr>
      <w:r>
        <w:t xml:space="preserve">Override the inherited </w:t>
      </w:r>
      <w:r>
        <w:rPr>
          <w:b/>
          <w:bCs/>
        </w:rPr>
        <w:t>render</w:t>
      </w:r>
      <w:r>
        <w:t xml:space="preserve"> method so that it draws a square (you could either use the built-in square command or </w:t>
      </w:r>
      <w:proofErr w:type="spellStart"/>
      <w:r>
        <w:t>rect</w:t>
      </w:r>
      <w:proofErr w:type="spellEnd"/>
      <w:r>
        <w:t>)</w:t>
      </w:r>
      <w:r w:rsidR="002D069F">
        <w:t>.</w:t>
      </w:r>
      <w:r w:rsidR="001A7BDC" w:rsidRPr="001A7BDC">
        <w:rPr>
          <w:noProof/>
        </w:rPr>
        <w:t xml:space="preserve"> </w:t>
      </w:r>
    </w:p>
    <w:p w14:paraId="57E24B45" w14:textId="2B98FD13" w:rsidR="009A1217" w:rsidRDefault="009A1217" w:rsidP="009A1217">
      <w:pPr>
        <w:pStyle w:val="H2Body0"/>
        <w:numPr>
          <w:ilvl w:val="0"/>
          <w:numId w:val="29"/>
        </w:numPr>
        <w:ind w:left="993"/>
      </w:pPr>
      <w:r>
        <w:t xml:space="preserve">Override the inherited </w:t>
      </w:r>
      <w:r>
        <w:rPr>
          <w:b/>
          <w:bCs/>
        </w:rPr>
        <w:t>move</w:t>
      </w:r>
      <w:r>
        <w:t xml:space="preserve"> method so that the movement of a square differs to that of a </w:t>
      </w:r>
      <w:r>
        <w:rPr>
          <w:b/>
          <w:bCs/>
        </w:rPr>
        <w:t>Circle</w:t>
      </w:r>
      <w:r>
        <w:t xml:space="preserve"> or </w:t>
      </w:r>
      <w:r>
        <w:rPr>
          <w:b/>
          <w:bCs/>
        </w:rPr>
        <w:t>Star</w:t>
      </w:r>
      <w:r>
        <w:t xml:space="preserve"> (</w:t>
      </w:r>
      <w:proofErr w:type="gramStart"/>
      <w:r>
        <w:t>e.g.</w:t>
      </w:r>
      <w:proofErr w:type="gramEnd"/>
      <w:r>
        <w:t xml:space="preserve"> you can move the x and y by random values)</w:t>
      </w:r>
      <w:r w:rsidR="002D069F">
        <w:t>.</w:t>
      </w:r>
    </w:p>
    <w:p w14:paraId="1F6E6BF0" w14:textId="273196CC" w:rsidR="009A1217" w:rsidRDefault="009A1217" w:rsidP="009A1217">
      <w:pPr>
        <w:pStyle w:val="ListParagraph"/>
        <w:numPr>
          <w:ilvl w:val="0"/>
          <w:numId w:val="29"/>
        </w:numPr>
        <w:spacing w:line="256" w:lineRule="auto"/>
        <w:ind w:left="993"/>
      </w:pPr>
      <w:r>
        <w:t>Create an array of 50 squares in the main tab, create the objects using a for loop within setup, and then use a loop within draw to render the squares</w:t>
      </w:r>
      <w:r w:rsidR="002D069F">
        <w:t>.</w:t>
      </w:r>
    </w:p>
    <w:p w14:paraId="70FFCB21" w14:textId="5D8ED2E0" w:rsidR="009E4162" w:rsidRDefault="009E4162" w:rsidP="009E4162">
      <w:pPr>
        <w:pStyle w:val="Heading2"/>
        <w:rPr>
          <w:noProof/>
        </w:rPr>
      </w:pPr>
      <w:r>
        <w:rPr>
          <w:noProof/>
        </w:rPr>
        <w:t xml:space="preserve">Exercise </w:t>
      </w:r>
      <w:r w:rsidR="00644749">
        <w:rPr>
          <w:noProof/>
        </w:rPr>
        <w:t>3</w:t>
      </w:r>
      <w:r>
        <w:rPr>
          <w:noProof/>
        </w:rPr>
        <w:t>.3 – Declaring abstractness</w:t>
      </w:r>
    </w:p>
    <w:p w14:paraId="62C463E9" w14:textId="77777777" w:rsidR="009E4162" w:rsidRDefault="009E4162" w:rsidP="009E4162">
      <w:pPr>
        <w:pStyle w:val="H2Body0"/>
      </w:pPr>
      <w:r>
        <w:t xml:space="preserve">Currently, the </w:t>
      </w:r>
      <w:r>
        <w:rPr>
          <w:b/>
          <w:bCs/>
        </w:rPr>
        <w:t>render</w:t>
      </w:r>
      <w:r>
        <w:t xml:space="preserve"> method of the </w:t>
      </w:r>
      <w:r>
        <w:rPr>
          <w:b/>
          <w:bCs/>
        </w:rPr>
        <w:t>Shape</w:t>
      </w:r>
      <w:r>
        <w:t xml:space="preserve"> class has an empty body. Every subclass of the </w:t>
      </w:r>
      <w:r>
        <w:rPr>
          <w:b/>
          <w:bCs/>
        </w:rPr>
        <w:t>Shape</w:t>
      </w:r>
      <w:r>
        <w:t xml:space="preserve"> class overrides this method – which makes sense since every type of Shape </w:t>
      </w:r>
      <w:r>
        <w:rPr>
          <w:i/>
          <w:iCs/>
        </w:rPr>
        <w:t>looks</w:t>
      </w:r>
      <w:r>
        <w:t xml:space="preserve"> different – but what exactly does a </w:t>
      </w:r>
      <w:r>
        <w:rPr>
          <w:b/>
          <w:bCs/>
        </w:rPr>
        <w:t>Shape</w:t>
      </w:r>
      <w:r>
        <w:t xml:space="preserve"> </w:t>
      </w:r>
      <w:r>
        <w:rPr>
          <w:i/>
          <w:iCs/>
        </w:rPr>
        <w:t>look</w:t>
      </w:r>
      <w:r>
        <w:t xml:space="preserve"> like?</w:t>
      </w:r>
    </w:p>
    <w:p w14:paraId="2339D736" w14:textId="77777777" w:rsidR="009E4162" w:rsidRDefault="009E4162" w:rsidP="009E4162">
      <w:pPr>
        <w:pStyle w:val="H2Body0"/>
      </w:pPr>
      <w:r>
        <w:t xml:space="preserve">Since the render method of the Shape class does not provide a concrete implementation, we can declare it as </w:t>
      </w:r>
      <w:r>
        <w:rPr>
          <w:b/>
          <w:bCs/>
        </w:rPr>
        <w:t xml:space="preserve">abstract. </w:t>
      </w:r>
      <w:r>
        <w:t>The moment you declare any method in a class as being abstract, the entire class must be declared abstract – as the class contains some incomplete implementation.</w:t>
      </w:r>
    </w:p>
    <w:p w14:paraId="7D01E5DD" w14:textId="77777777" w:rsidR="009E4162" w:rsidRDefault="009E4162" w:rsidP="009E4162">
      <w:pPr>
        <w:pStyle w:val="H2Body0"/>
      </w:pPr>
      <w:r>
        <w:t xml:space="preserve">Replace the empty </w:t>
      </w:r>
      <w:r>
        <w:rPr>
          <w:b/>
          <w:bCs/>
        </w:rPr>
        <w:t>render</w:t>
      </w:r>
      <w:r>
        <w:t xml:space="preserve"> method in the </w:t>
      </w:r>
      <w:r>
        <w:rPr>
          <w:b/>
          <w:bCs/>
        </w:rPr>
        <w:t>Shape</w:t>
      </w:r>
      <w:r>
        <w:t xml:space="preserve"> class with the line of code below:</w:t>
      </w:r>
    </w:p>
    <w:p w14:paraId="4CDC58C7" w14:textId="77777777" w:rsidR="009E4162" w:rsidRDefault="009E4162" w:rsidP="009E4162">
      <w:pPr>
        <w:pStyle w:val="H2Body0"/>
        <w:jc w:val="center"/>
        <w:rPr>
          <w:rFonts w:ascii="Consolas" w:hAnsi="Consolas"/>
        </w:rPr>
      </w:pPr>
      <w:r>
        <w:rPr>
          <w:rFonts w:ascii="Consolas" w:hAnsi="Consolas"/>
          <w:b/>
          <w:bCs/>
          <w:color w:val="00B050"/>
        </w:rPr>
        <w:t>abstract void</w:t>
      </w:r>
      <w:r>
        <w:rPr>
          <w:rFonts w:ascii="Consolas" w:hAnsi="Consolas"/>
          <w:color w:val="00B050"/>
        </w:rPr>
        <w:t xml:space="preserve"> </w:t>
      </w:r>
      <w:proofErr w:type="gramStart"/>
      <w:r>
        <w:rPr>
          <w:rFonts w:ascii="Consolas" w:hAnsi="Consolas"/>
        </w:rPr>
        <w:t>render(</w:t>
      </w:r>
      <w:proofErr w:type="gramEnd"/>
      <w:r>
        <w:rPr>
          <w:rFonts w:ascii="Consolas" w:hAnsi="Consolas"/>
        </w:rPr>
        <w:t>);</w:t>
      </w:r>
    </w:p>
    <w:p w14:paraId="3C46B01F" w14:textId="473F62B9" w:rsidR="009E4162" w:rsidRDefault="009E4162" w:rsidP="009E4162">
      <w:pPr>
        <w:pStyle w:val="H2Body0"/>
      </w:pPr>
      <w:r>
        <w:t>Since abstract methods do not provide implementations</w:t>
      </w:r>
      <w:r w:rsidR="00F90246">
        <w:t>,</w:t>
      </w:r>
      <w:r>
        <w:t xml:space="preserve"> they do not have bodies</w:t>
      </w:r>
      <w:r w:rsidR="006271EC">
        <w:t>,</w:t>
      </w:r>
      <w:r w:rsidR="00F90246">
        <w:t xml:space="preserve"> meaning</w:t>
      </w:r>
      <w:r>
        <w:t xml:space="preserve"> we only provide the method header, followed by a semi-colon. It will be up to the subclasses of the Shape class to provide implementation details for this method (which </w:t>
      </w:r>
      <w:proofErr w:type="gramStart"/>
      <w:r>
        <w:t>all of</w:t>
      </w:r>
      <w:proofErr w:type="gramEnd"/>
      <w:r>
        <w:t xml:space="preserve"> our subclasses do).</w:t>
      </w:r>
    </w:p>
    <w:p w14:paraId="7EDF6954" w14:textId="77777777" w:rsidR="009E4162" w:rsidRDefault="009E4162" w:rsidP="009E4162">
      <w:pPr>
        <w:pStyle w:val="H2Body0"/>
        <w:rPr>
          <w:rFonts w:cstheme="minorHAnsi"/>
        </w:rPr>
      </w:pPr>
      <w:r>
        <w:t>As mentioned earlier, the moment we declare a method as abstract, we must declare the entire class as abstract - because the class now contains some incomplete implementation. Add the abstract keyword before the class keyword:</w:t>
      </w:r>
    </w:p>
    <w:p w14:paraId="5BD8B413" w14:textId="77777777" w:rsidR="009E4162" w:rsidRDefault="009E4162" w:rsidP="009E4162">
      <w:pPr>
        <w:pStyle w:val="H2Body0"/>
        <w:jc w:val="center"/>
        <w:rPr>
          <w:rFonts w:ascii="Consolas" w:hAnsi="Consolas"/>
        </w:rPr>
      </w:pPr>
      <w:r>
        <w:rPr>
          <w:rFonts w:ascii="Consolas" w:hAnsi="Consolas"/>
          <w:b/>
          <w:bCs/>
          <w:color w:val="00B050"/>
        </w:rPr>
        <w:t>abstract class</w:t>
      </w:r>
      <w:r>
        <w:rPr>
          <w:rFonts w:ascii="Consolas" w:hAnsi="Consolas"/>
          <w:color w:val="00B050"/>
        </w:rPr>
        <w:t xml:space="preserve"> </w:t>
      </w:r>
      <w:r>
        <w:rPr>
          <w:rFonts w:ascii="Consolas" w:hAnsi="Consolas"/>
        </w:rPr>
        <w:t>Shape</w:t>
      </w:r>
    </w:p>
    <w:p w14:paraId="238120C9" w14:textId="36AB2CD1" w:rsidR="00323283" w:rsidRDefault="009E4162" w:rsidP="009E4162">
      <w:pPr>
        <w:pStyle w:val="H2Body0"/>
        <w:rPr>
          <w:rFonts w:cstheme="minorHAnsi"/>
        </w:rPr>
      </w:pPr>
      <w:r>
        <w:rPr>
          <w:rFonts w:cstheme="minorHAnsi"/>
        </w:rPr>
        <w:t>What happens If you try to create an object of the Shape class now?</w:t>
      </w:r>
    </w:p>
    <w:p w14:paraId="35309227" w14:textId="01C62C35" w:rsidR="00323283" w:rsidRDefault="00323283">
      <w:pPr>
        <w:rPr>
          <w:rFonts w:cstheme="minorHAnsi"/>
        </w:rPr>
      </w:pPr>
      <w:r>
        <w:rPr>
          <w:rFonts w:cstheme="minorHAnsi"/>
        </w:rPr>
        <w:br w:type="page"/>
      </w:r>
    </w:p>
    <w:p w14:paraId="144B3E49" w14:textId="5FE32D02" w:rsidR="009E4162" w:rsidRDefault="00323283" w:rsidP="009E4162">
      <w:pPr>
        <w:pStyle w:val="H2Body0"/>
        <w:rPr>
          <w:rFonts w:cstheme="minorHAnsi"/>
        </w:rPr>
      </w:pPr>
      <w:r>
        <w:rPr>
          <w:b/>
          <w:bCs/>
          <w:noProof/>
        </w:rPr>
        <w:lastRenderedPageBreak/>
        <mc:AlternateContent>
          <mc:Choice Requires="wpg">
            <w:drawing>
              <wp:anchor distT="0" distB="0" distL="114300" distR="114300" simplePos="0" relativeHeight="251776000" behindDoc="0" locked="0" layoutInCell="1" allowOverlap="1" wp14:anchorId="0C104DA8" wp14:editId="7DF7C33B">
                <wp:simplePos x="0" y="0"/>
                <wp:positionH relativeFrom="column">
                  <wp:posOffset>-657530</wp:posOffset>
                </wp:positionH>
                <wp:positionV relativeFrom="paragraph">
                  <wp:posOffset>203200</wp:posOffset>
                </wp:positionV>
                <wp:extent cx="539750" cy="539750"/>
                <wp:effectExtent l="0" t="0" r="0" b="0"/>
                <wp:wrapNone/>
                <wp:docPr id="5" name="Group 5"/>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6" name="Rectangle: Rounded Corners 5"/>
                        <wps:cNvSpPr/>
                        <wps:spPr>
                          <a:xfrm>
                            <a:off x="0" y="0"/>
                            <a:ext cx="540000" cy="5400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xmlns:oel="http://schemas.microsoft.com/office/2019/extlst">
            <w:pict>
              <v:group w14:anchorId="4817D69D" id="Group 5" o:spid="_x0000_s1026" style="position:absolute;margin-left:-51.75pt;margin-top:16pt;width:42.5pt;height:42.5pt;z-index:251776000"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" fillcolor="#ffd966 [1943]"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">
                  <v:imagedata r:id="rId15" o:title="Web design with solid fill"/>
                  <o:lock v:ext="edit" aspectratio="f"/>
                </v:shape>
              </v:group>
            </w:pict>
          </mc:Fallback>
        </mc:AlternateContent>
      </w:r>
    </w:p>
    <w:p w14:paraId="2FA6F83D" w14:textId="523D6630" w:rsidR="00490A11" w:rsidRDefault="00490A11" w:rsidP="00490A11">
      <w:pPr>
        <w:pStyle w:val="Heading1"/>
        <w:rPr>
          <w:noProof/>
        </w:rPr>
      </w:pPr>
      <w:r>
        <w:rPr>
          <w:noProof/>
        </w:rPr>
        <w:t>Extension Exercise – Overriding an Object’s toString() method</w:t>
      </w:r>
    </w:p>
    <w:p w14:paraId="3765A4A4" w14:textId="77777777" w:rsidR="00C044E4" w:rsidRDefault="00826628" w:rsidP="00C044E4">
      <w:pPr>
        <w:pStyle w:val="H1Body0"/>
        <w:rPr>
          <w:noProof/>
        </w:rPr>
      </w:pPr>
      <w:r>
        <w:rPr>
          <w:noProof/>
        </w:rPr>
        <w:t>This extension exercise will require you to revis</w:t>
      </w:r>
      <w:r w:rsidR="00795981">
        <w:rPr>
          <w:noProof/>
        </w:rPr>
        <w:t>i</w:t>
      </w:r>
      <w:r>
        <w:rPr>
          <w:noProof/>
        </w:rPr>
        <w:t>t your program from Exercise 2 (the weapon inheritance hierarchy).</w:t>
      </w:r>
    </w:p>
    <w:p w14:paraId="58818DE2" w14:textId="32423E6F" w:rsidR="006271EC" w:rsidRDefault="0060556A" w:rsidP="00C044E4">
      <w:pPr>
        <w:pStyle w:val="H1Body0"/>
        <w:rPr>
          <w:noProof/>
        </w:rPr>
      </w:pPr>
      <w:r>
        <w:rPr>
          <w:noProof/>
        </w:rPr>
        <w:t>In the main method, a</w:t>
      </w:r>
      <w:r w:rsidR="006271EC">
        <w:rPr>
          <w:noProof/>
        </w:rPr>
        <w:t>dd some print statements that print each of the weapons</w:t>
      </w:r>
      <w:r w:rsidR="00163A40">
        <w:rPr>
          <w:noProof/>
        </w:rPr>
        <w:t xml:space="preserve"> (i.e pass the variable name of the object into a System.out.println)</w:t>
      </w:r>
      <w:r w:rsidR="00D96AFA">
        <w:rPr>
          <w:noProof/>
        </w:rPr>
        <w:t xml:space="preserve">. </w:t>
      </w:r>
      <w:r>
        <w:rPr>
          <w:noProof/>
        </w:rPr>
        <w:t xml:space="preserve">E.g if you have a weapon named </w:t>
      </w:r>
      <w:r>
        <w:rPr>
          <w:b/>
          <w:bCs/>
          <w:noProof/>
        </w:rPr>
        <w:t>sword1</w:t>
      </w:r>
      <w:r w:rsidR="00D507CE">
        <w:rPr>
          <w:b/>
          <w:bCs/>
          <w:noProof/>
        </w:rPr>
        <w:t xml:space="preserve">, </w:t>
      </w:r>
      <w:r w:rsidR="00D507CE">
        <w:rPr>
          <w:noProof/>
        </w:rPr>
        <w:t xml:space="preserve">your print statement will read </w:t>
      </w:r>
      <w:r w:rsidR="00D507CE">
        <w:rPr>
          <w:b/>
          <w:bCs/>
          <w:noProof/>
        </w:rPr>
        <w:t xml:space="preserve">System.out.println(sword1); </w:t>
      </w:r>
      <w:r w:rsidR="00D96AFA">
        <w:rPr>
          <w:noProof/>
        </w:rPr>
        <w:t xml:space="preserve">You should see output that resembles that </w:t>
      </w:r>
      <w:r w:rsidR="00323725">
        <w:rPr>
          <w:noProof/>
        </w:rPr>
        <w:t>of</w:t>
      </w:r>
      <w:r w:rsidR="00D96AFA">
        <w:rPr>
          <w:noProof/>
        </w:rPr>
        <w:t xml:space="preserve"> </w:t>
      </w:r>
      <w:r w:rsidR="00163A40">
        <w:rPr>
          <w:noProof/>
        </w:rPr>
        <w:fldChar w:fldCharType="begin"/>
      </w:r>
      <w:r w:rsidR="00163A40">
        <w:rPr>
          <w:noProof/>
        </w:rPr>
        <w:instrText xml:space="preserve"> REF _Ref120475135 \h </w:instrText>
      </w:r>
      <w:r w:rsidR="00163A40">
        <w:rPr>
          <w:noProof/>
        </w:rPr>
      </w:r>
      <w:r w:rsidR="00163A40">
        <w:rPr>
          <w:noProof/>
        </w:rPr>
        <w:fldChar w:fldCharType="separate"/>
      </w:r>
      <w:r w:rsidR="00BE55A4">
        <w:t xml:space="preserve">Figure </w:t>
      </w:r>
      <w:r w:rsidR="00BE55A4">
        <w:rPr>
          <w:noProof/>
        </w:rPr>
        <w:t>7</w:t>
      </w:r>
      <w:r w:rsidR="00163A40">
        <w:rPr>
          <w:noProof/>
        </w:rPr>
        <w:fldChar w:fldCharType="end"/>
      </w:r>
      <w:r w:rsidR="00D507CE">
        <w:rPr>
          <w:noProof/>
        </w:rPr>
        <w:t xml:space="preserve"> – where the Class name is printed (Sword or Bow), followed by an @ symbol and a code</w:t>
      </w:r>
      <w:r w:rsidR="00D96AFA">
        <w:rPr>
          <w:noProof/>
        </w:rPr>
        <w:t>.</w:t>
      </w:r>
    </w:p>
    <w:p w14:paraId="2FF92B34" w14:textId="77777777" w:rsidR="00D96AFA" w:rsidRDefault="00D96AFA" w:rsidP="00D96AFA">
      <w:pPr>
        <w:pStyle w:val="H1Body"/>
        <w:keepNext/>
        <w:jc w:val="center"/>
      </w:pPr>
      <w:r w:rsidRPr="00D96AFA">
        <w:rPr>
          <w:noProof/>
        </w:rPr>
        <w:drawing>
          <wp:inline distT="0" distB="0" distL="0" distR="0" wp14:anchorId="36030148" wp14:editId="640A9AEA">
            <wp:extent cx="4647667" cy="2133100"/>
            <wp:effectExtent l="19050" t="19050" r="19685" b="19685"/>
            <wp:docPr id="301" name="Picture 30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descr="Graphical user interface, text, application&#10;&#10;Description automatically generated"/>
                    <pic:cNvPicPr/>
                  </pic:nvPicPr>
                  <pic:blipFill>
                    <a:blip r:embed="rId35"/>
                    <a:stretch>
                      <a:fillRect/>
                    </a:stretch>
                  </pic:blipFill>
                  <pic:spPr>
                    <a:xfrm>
                      <a:off x="0" y="0"/>
                      <a:ext cx="4658451" cy="2138049"/>
                    </a:xfrm>
                    <a:prstGeom prst="rect">
                      <a:avLst/>
                    </a:prstGeom>
                    <a:ln w="19050">
                      <a:solidFill>
                        <a:schemeClr val="tx1"/>
                      </a:solidFill>
                    </a:ln>
                  </pic:spPr>
                </pic:pic>
              </a:graphicData>
            </a:graphic>
          </wp:inline>
        </w:drawing>
      </w:r>
    </w:p>
    <w:p w14:paraId="41EAB286" w14:textId="391C191C" w:rsidR="00826628" w:rsidRDefault="00D96AFA" w:rsidP="00C044E4">
      <w:pPr>
        <w:pStyle w:val="Caption"/>
        <w:jc w:val="center"/>
        <w:rPr>
          <w:noProof/>
        </w:rPr>
      </w:pPr>
      <w:bookmarkStart w:id="10" w:name="_Ref120475135"/>
      <w:r>
        <w:t xml:space="preserve">Figure </w:t>
      </w:r>
      <w:r w:rsidR="003F2C6C">
        <w:fldChar w:fldCharType="begin"/>
      </w:r>
      <w:r w:rsidR="003F2C6C">
        <w:instrText xml:space="preserve"> SEQ Figure \* ARABIC </w:instrText>
      </w:r>
      <w:r w:rsidR="003F2C6C">
        <w:fldChar w:fldCharType="separate"/>
      </w:r>
      <w:r w:rsidR="00BE55A4">
        <w:rPr>
          <w:noProof/>
        </w:rPr>
        <w:t>7</w:t>
      </w:r>
      <w:r w:rsidR="003F2C6C">
        <w:rPr>
          <w:noProof/>
        </w:rPr>
        <w:fldChar w:fldCharType="end"/>
      </w:r>
      <w:bookmarkEnd w:id="10"/>
      <w:r>
        <w:t xml:space="preserve"> Result of printing out object references</w:t>
      </w:r>
    </w:p>
    <w:p w14:paraId="0818058D" w14:textId="6BAF5C0A" w:rsidR="00F37442" w:rsidRDefault="00490A11" w:rsidP="00490A11">
      <w:pPr>
        <w:pStyle w:val="H1Body"/>
        <w:rPr>
          <w:noProof/>
        </w:rPr>
      </w:pPr>
      <w:r>
        <w:rPr>
          <w:noProof/>
        </w:rPr>
        <w:t>Every</w:t>
      </w:r>
      <w:r w:rsidR="00AB333F">
        <w:rPr>
          <w:noProof/>
        </w:rPr>
        <w:t xml:space="preserve"> class in Java – whether we are the ones who created it or not – extends from a class called </w:t>
      </w:r>
      <w:r w:rsidR="00AB333F">
        <w:rPr>
          <w:b/>
          <w:bCs/>
          <w:noProof/>
        </w:rPr>
        <w:t>Object</w:t>
      </w:r>
      <w:r w:rsidR="00AB333F">
        <w:rPr>
          <w:noProof/>
        </w:rPr>
        <w:t xml:space="preserve">. This </w:t>
      </w:r>
      <w:r w:rsidR="00775196">
        <w:rPr>
          <w:b/>
          <w:bCs/>
          <w:noProof/>
        </w:rPr>
        <w:t xml:space="preserve">Object </w:t>
      </w:r>
      <w:r w:rsidR="00AB333F">
        <w:rPr>
          <w:noProof/>
        </w:rPr>
        <w:t>class sits at the very top of the inheritance hierarchy</w:t>
      </w:r>
      <w:r w:rsidR="00323725">
        <w:rPr>
          <w:noProof/>
        </w:rPr>
        <w:t xml:space="preserve">. Although the direct superclass of our </w:t>
      </w:r>
      <w:r w:rsidR="00C614F3">
        <w:rPr>
          <w:b/>
          <w:bCs/>
          <w:noProof/>
        </w:rPr>
        <w:t>Sword</w:t>
      </w:r>
      <w:r w:rsidR="00C614F3">
        <w:rPr>
          <w:noProof/>
        </w:rPr>
        <w:t xml:space="preserve"> and </w:t>
      </w:r>
      <w:r w:rsidR="00C614F3">
        <w:rPr>
          <w:b/>
          <w:bCs/>
          <w:noProof/>
        </w:rPr>
        <w:t>Bow</w:t>
      </w:r>
      <w:r w:rsidR="00C614F3">
        <w:rPr>
          <w:noProof/>
        </w:rPr>
        <w:t xml:space="preserve"> classes </w:t>
      </w:r>
      <w:r w:rsidR="00FC3A7F">
        <w:rPr>
          <w:noProof/>
        </w:rPr>
        <w:t>is</w:t>
      </w:r>
      <w:r w:rsidR="00C614F3">
        <w:rPr>
          <w:noProof/>
        </w:rPr>
        <w:t xml:space="preserve"> </w:t>
      </w:r>
      <w:r w:rsidR="00C614F3">
        <w:rPr>
          <w:b/>
          <w:bCs/>
          <w:noProof/>
        </w:rPr>
        <w:t>Weapon</w:t>
      </w:r>
      <w:r w:rsidR="00C614F3">
        <w:rPr>
          <w:noProof/>
        </w:rPr>
        <w:t>, their indi</w:t>
      </w:r>
      <w:r w:rsidR="00F37442">
        <w:rPr>
          <w:noProof/>
        </w:rPr>
        <w:t xml:space="preserve">rect superclass is the </w:t>
      </w:r>
      <w:r w:rsidR="00F37442">
        <w:rPr>
          <w:b/>
          <w:bCs/>
          <w:noProof/>
        </w:rPr>
        <w:t>Object</w:t>
      </w:r>
      <w:r w:rsidR="00F37442">
        <w:rPr>
          <w:noProof/>
        </w:rPr>
        <w:t xml:space="preserve"> class. The </w:t>
      </w:r>
      <w:r w:rsidR="00F37442">
        <w:rPr>
          <w:b/>
          <w:bCs/>
          <w:noProof/>
        </w:rPr>
        <w:t>Weapon</w:t>
      </w:r>
      <w:r w:rsidR="00F37442">
        <w:rPr>
          <w:noProof/>
        </w:rPr>
        <w:t xml:space="preserve">’s direct superclass is also </w:t>
      </w:r>
      <w:r w:rsidR="00F37442">
        <w:rPr>
          <w:b/>
          <w:bCs/>
          <w:noProof/>
        </w:rPr>
        <w:t>Object</w:t>
      </w:r>
      <w:r w:rsidR="00FC3A7F">
        <w:rPr>
          <w:noProof/>
        </w:rPr>
        <w:t>.</w:t>
      </w:r>
    </w:p>
    <w:p w14:paraId="70E17573" w14:textId="20D11FAB" w:rsidR="00FC3A7F" w:rsidRDefault="00FC3A7F" w:rsidP="00FC3A7F">
      <w:pPr>
        <w:pStyle w:val="Heading2"/>
        <w:rPr>
          <w:noProof/>
        </w:rPr>
      </w:pPr>
      <w:r>
        <w:rPr>
          <w:noProof/>
        </w:rPr>
        <w:t>The Object Superclass</w:t>
      </w:r>
    </w:p>
    <w:p w14:paraId="11B8A6EF" w14:textId="40265585" w:rsidR="00FC3A7F" w:rsidRDefault="00FC3A7F" w:rsidP="00FC3A7F">
      <w:pPr>
        <w:pStyle w:val="H2Body"/>
      </w:pPr>
      <w:r>
        <w:t xml:space="preserve">The object superclass has </w:t>
      </w:r>
      <w:r w:rsidR="00C20338">
        <w:t>quite a few methods declared in it</w:t>
      </w:r>
      <w:r w:rsidR="002F3090">
        <w:t xml:space="preserve">, one of which </w:t>
      </w:r>
      <w:r w:rsidR="001F47E1">
        <w:t>is</w:t>
      </w:r>
      <w:r w:rsidR="002F3090">
        <w:t xml:space="preserve"> a </w:t>
      </w:r>
      <w:r w:rsidR="001F47E1">
        <w:t xml:space="preserve">method called </w:t>
      </w:r>
      <w:proofErr w:type="spellStart"/>
      <w:r w:rsidR="001F47E1">
        <w:rPr>
          <w:b/>
          <w:bCs/>
        </w:rPr>
        <w:t>toString</w:t>
      </w:r>
      <w:proofErr w:type="spellEnd"/>
      <w:r w:rsidR="005C6940">
        <w:rPr>
          <w:b/>
          <w:bCs/>
        </w:rPr>
        <w:t>,</w:t>
      </w:r>
      <w:r w:rsidR="002F3090">
        <w:t xml:space="preserve"> which returns a </w:t>
      </w:r>
      <w:r w:rsidR="001F47E1">
        <w:t>S</w:t>
      </w:r>
      <w:r w:rsidR="002F3090">
        <w:t>tring</w:t>
      </w:r>
      <w:r w:rsidR="005C6940">
        <w:t xml:space="preserve"> representation of an object</w:t>
      </w:r>
      <w:r w:rsidR="002F3090">
        <w:t>. Whenever we print a variable to the console that points to an object (</w:t>
      </w:r>
      <w:proofErr w:type="gramStart"/>
      <w:r w:rsidR="002F3090">
        <w:t>i.e.</w:t>
      </w:r>
      <w:proofErr w:type="gramEnd"/>
      <w:r w:rsidR="002F3090">
        <w:t xml:space="preserve"> a reference), the object’s </w:t>
      </w:r>
      <w:proofErr w:type="spellStart"/>
      <w:r w:rsidR="002F3090" w:rsidRPr="00E37D37">
        <w:rPr>
          <w:b/>
          <w:bCs/>
        </w:rPr>
        <w:t>toString</w:t>
      </w:r>
      <w:proofErr w:type="spellEnd"/>
      <w:r w:rsidR="002F3090">
        <w:t xml:space="preserve"> method is </w:t>
      </w:r>
      <w:r w:rsidR="001F47E1">
        <w:t>implicitly</w:t>
      </w:r>
      <w:r w:rsidR="002F3090">
        <w:t xml:space="preserve"> called. The default implementation </w:t>
      </w:r>
      <w:r w:rsidR="00E47D07">
        <w:t>of</w:t>
      </w:r>
      <w:r w:rsidR="002F3090">
        <w:t xml:space="preserve"> this </w:t>
      </w:r>
      <w:r w:rsidR="00E47D07">
        <w:t xml:space="preserve">method is to </w:t>
      </w:r>
      <w:r w:rsidR="006F2834" w:rsidRPr="006F2834">
        <w:t>show the object</w:t>
      </w:r>
      <w:r w:rsidR="006F2834">
        <w:t>’s</w:t>
      </w:r>
      <w:r w:rsidR="006F2834" w:rsidRPr="006F2834">
        <w:t xml:space="preserve"> class</w:t>
      </w:r>
      <w:r w:rsidR="00860660">
        <w:t xml:space="preserve"> name</w:t>
      </w:r>
      <w:r w:rsidR="006F2834" w:rsidRPr="006F2834">
        <w:t xml:space="preserve"> and its hash code</w:t>
      </w:r>
      <w:r w:rsidR="00860660">
        <w:t xml:space="preserve"> (memory address).</w:t>
      </w:r>
    </w:p>
    <w:p w14:paraId="5057CDF3" w14:textId="2DA2818B" w:rsidR="00006E10" w:rsidRDefault="00006E10" w:rsidP="00006E10">
      <w:pPr>
        <w:pStyle w:val="H2Body"/>
        <w:numPr>
          <w:ilvl w:val="0"/>
          <w:numId w:val="34"/>
        </w:numPr>
      </w:pPr>
      <w:r>
        <w:t xml:space="preserve">Override the </w:t>
      </w:r>
      <w:proofErr w:type="spellStart"/>
      <w:r>
        <w:rPr>
          <w:b/>
          <w:bCs/>
        </w:rPr>
        <w:t>toString</w:t>
      </w:r>
      <w:proofErr w:type="spellEnd"/>
      <w:r>
        <w:t xml:space="preserve"> method in the </w:t>
      </w:r>
      <w:r>
        <w:rPr>
          <w:b/>
          <w:bCs/>
        </w:rPr>
        <w:t xml:space="preserve">Weapon </w:t>
      </w:r>
      <w:r>
        <w:t>class so that the method returns a String</w:t>
      </w:r>
      <w:r w:rsidR="00072409">
        <w:t xml:space="preserve"> representation of the object (the </w:t>
      </w:r>
      <w:r w:rsidR="00072409" w:rsidRPr="00072409">
        <w:rPr>
          <w:b/>
          <w:bCs/>
        </w:rPr>
        <w:t>name</w:t>
      </w:r>
      <w:r w:rsidR="00072409">
        <w:t xml:space="preserve">, </w:t>
      </w:r>
      <w:proofErr w:type="spellStart"/>
      <w:r w:rsidR="00072409" w:rsidRPr="00072409">
        <w:rPr>
          <w:b/>
          <w:bCs/>
        </w:rPr>
        <w:t>minDamage</w:t>
      </w:r>
      <w:proofErr w:type="spellEnd"/>
      <w:r w:rsidR="00072409">
        <w:t xml:space="preserve">, and </w:t>
      </w:r>
      <w:proofErr w:type="spellStart"/>
      <w:r w:rsidR="00072409" w:rsidRPr="00072409">
        <w:rPr>
          <w:b/>
          <w:bCs/>
        </w:rPr>
        <w:t>maxDamage</w:t>
      </w:r>
      <w:proofErr w:type="spellEnd"/>
      <w:r w:rsidR="00072409">
        <w:t>)</w:t>
      </w:r>
      <w:r w:rsidR="00E37D37">
        <w:t xml:space="preserve">. This should be </w:t>
      </w:r>
      <w:proofErr w:type="gramStart"/>
      <w:r w:rsidR="00E37D37">
        <w:t>similar to</w:t>
      </w:r>
      <w:proofErr w:type="gramEnd"/>
      <w:r w:rsidR="00E37D37">
        <w:t xml:space="preserve"> that of the output in </w:t>
      </w:r>
      <w:r w:rsidR="00AA315D">
        <w:fldChar w:fldCharType="begin"/>
      </w:r>
      <w:r w:rsidR="00AA315D">
        <w:instrText xml:space="preserve"> REF _Ref120476002 \h </w:instrText>
      </w:r>
      <w:r w:rsidR="00AA315D">
        <w:fldChar w:fldCharType="separate"/>
      </w:r>
      <w:r w:rsidR="00BE55A4">
        <w:t xml:space="preserve">Figure </w:t>
      </w:r>
      <w:r w:rsidR="00BE55A4">
        <w:rPr>
          <w:noProof/>
        </w:rPr>
        <w:t>8</w:t>
      </w:r>
      <w:r w:rsidR="00AA315D">
        <w:fldChar w:fldCharType="end"/>
      </w:r>
      <w:r w:rsidR="00E37D37">
        <w:t>.</w:t>
      </w:r>
    </w:p>
    <w:p w14:paraId="04509ECD" w14:textId="0EC54FD4" w:rsidR="007F403C" w:rsidRDefault="007F403C" w:rsidP="00006E10">
      <w:pPr>
        <w:pStyle w:val="H2Body"/>
        <w:numPr>
          <w:ilvl w:val="0"/>
          <w:numId w:val="34"/>
        </w:numPr>
      </w:pPr>
      <w:r>
        <w:t xml:space="preserve">Override the </w:t>
      </w:r>
      <w:proofErr w:type="spellStart"/>
      <w:r>
        <w:rPr>
          <w:b/>
          <w:bCs/>
        </w:rPr>
        <w:t>toString</w:t>
      </w:r>
      <w:proofErr w:type="spellEnd"/>
      <w:r>
        <w:t xml:space="preserve"> method in the </w:t>
      </w:r>
      <w:r>
        <w:rPr>
          <w:b/>
          <w:bCs/>
        </w:rPr>
        <w:t>Sword</w:t>
      </w:r>
      <w:r>
        <w:t xml:space="preserve"> class. This should make a call to its superclass’ </w:t>
      </w:r>
      <w:proofErr w:type="spellStart"/>
      <w:r>
        <w:rPr>
          <w:b/>
          <w:bCs/>
        </w:rPr>
        <w:t>toString</w:t>
      </w:r>
      <w:proofErr w:type="spellEnd"/>
      <w:r>
        <w:t xml:space="preserve"> method (Weapon), and concatenate (+) </w:t>
      </w:r>
      <w:r w:rsidR="003D26E1">
        <w:t>the things that a sword has (</w:t>
      </w:r>
      <w:proofErr w:type="spellStart"/>
      <w:r w:rsidR="003D26E1" w:rsidRPr="001C637E">
        <w:rPr>
          <w:b/>
          <w:bCs/>
        </w:rPr>
        <w:t>hiltLength</w:t>
      </w:r>
      <w:proofErr w:type="spellEnd"/>
      <w:r w:rsidR="003D26E1">
        <w:t>)</w:t>
      </w:r>
      <w:r w:rsidR="001C637E">
        <w:t>.</w:t>
      </w:r>
    </w:p>
    <w:p w14:paraId="6A8B1FC1" w14:textId="41CA73B2" w:rsidR="003D26E1" w:rsidRDefault="003D26E1" w:rsidP="00006E10">
      <w:pPr>
        <w:pStyle w:val="H2Body"/>
        <w:numPr>
          <w:ilvl w:val="0"/>
          <w:numId w:val="34"/>
        </w:numPr>
      </w:pPr>
      <w:r>
        <w:t xml:space="preserve">Override the </w:t>
      </w:r>
      <w:proofErr w:type="spellStart"/>
      <w:r>
        <w:rPr>
          <w:b/>
          <w:bCs/>
        </w:rPr>
        <w:t>toString</w:t>
      </w:r>
      <w:proofErr w:type="spellEnd"/>
      <w:r>
        <w:t xml:space="preserve"> method in the </w:t>
      </w:r>
      <w:r>
        <w:rPr>
          <w:b/>
          <w:bCs/>
        </w:rPr>
        <w:t>Bow</w:t>
      </w:r>
      <w:r>
        <w:t xml:space="preserve"> class. This should make a call to its superclass’ </w:t>
      </w:r>
      <w:proofErr w:type="spellStart"/>
      <w:r>
        <w:rPr>
          <w:b/>
          <w:bCs/>
        </w:rPr>
        <w:t>toString</w:t>
      </w:r>
      <w:proofErr w:type="spellEnd"/>
      <w:r>
        <w:t xml:space="preserve"> method (</w:t>
      </w:r>
      <w:r w:rsidRPr="001C637E">
        <w:rPr>
          <w:b/>
          <w:bCs/>
        </w:rPr>
        <w:t>Weapon</w:t>
      </w:r>
      <w:r>
        <w:t>), and concatenate (+) the things that a bow has (</w:t>
      </w:r>
      <w:r w:rsidR="001C637E" w:rsidRPr="001C637E">
        <w:rPr>
          <w:b/>
          <w:bCs/>
        </w:rPr>
        <w:t>wood</w:t>
      </w:r>
      <w:r w:rsidR="001C637E">
        <w:t xml:space="preserve">, and </w:t>
      </w:r>
      <w:proofErr w:type="spellStart"/>
      <w:r w:rsidR="001C637E" w:rsidRPr="001C637E">
        <w:rPr>
          <w:b/>
          <w:bCs/>
        </w:rPr>
        <w:t>bowStringLength</w:t>
      </w:r>
      <w:proofErr w:type="spellEnd"/>
      <w:r w:rsidR="001C637E">
        <w:t>).</w:t>
      </w:r>
    </w:p>
    <w:p w14:paraId="0C624D80" w14:textId="3243CDB8" w:rsidR="00E37D37" w:rsidRDefault="00E37D37" w:rsidP="00E37D37">
      <w:pPr>
        <w:pStyle w:val="H2Body"/>
      </w:pPr>
    </w:p>
    <w:p w14:paraId="35BCABF7" w14:textId="77777777" w:rsidR="00E37D37" w:rsidRDefault="00E37D37" w:rsidP="00E37D37">
      <w:pPr>
        <w:pStyle w:val="H1Body0"/>
        <w:keepNext/>
        <w:jc w:val="center"/>
      </w:pPr>
      <w:r>
        <w:rPr>
          <w:noProof/>
        </w:rPr>
        <w:lastRenderedPageBreak/>
        <w:drawing>
          <wp:inline distT="0" distB="0" distL="0" distR="0" wp14:anchorId="38856D68" wp14:editId="245B349F">
            <wp:extent cx="4224416" cy="4552035"/>
            <wp:effectExtent l="19050" t="19050" r="24130" b="20320"/>
            <wp:docPr id="302" name="Picture 30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Graphical user interface, text, application, email&#10;&#10;Description automatically generated"/>
                    <pic:cNvPicPr/>
                  </pic:nvPicPr>
                  <pic:blipFill>
                    <a:blip r:embed="rId36"/>
                    <a:stretch>
                      <a:fillRect/>
                    </a:stretch>
                  </pic:blipFill>
                  <pic:spPr>
                    <a:xfrm>
                      <a:off x="0" y="0"/>
                      <a:ext cx="4231291" cy="4559443"/>
                    </a:xfrm>
                    <a:prstGeom prst="rect">
                      <a:avLst/>
                    </a:prstGeom>
                    <a:ln w="19050">
                      <a:solidFill>
                        <a:schemeClr val="tx1"/>
                      </a:solidFill>
                    </a:ln>
                  </pic:spPr>
                </pic:pic>
              </a:graphicData>
            </a:graphic>
          </wp:inline>
        </w:drawing>
      </w:r>
    </w:p>
    <w:p w14:paraId="0A30A3C6" w14:textId="14266BBD" w:rsidR="001C5DBC" w:rsidRPr="00E437EA" w:rsidRDefault="00E37D37" w:rsidP="00323283">
      <w:pPr>
        <w:pStyle w:val="Caption"/>
        <w:jc w:val="center"/>
      </w:pPr>
      <w:bookmarkStart w:id="11" w:name="_Ref120476002"/>
      <w:r>
        <w:t xml:space="preserve">Figure </w:t>
      </w:r>
      <w:r w:rsidR="003F2C6C">
        <w:fldChar w:fldCharType="begin"/>
      </w:r>
      <w:r w:rsidR="003F2C6C">
        <w:instrText xml:space="preserve"> SEQ Figure \* ARABIC </w:instrText>
      </w:r>
      <w:r w:rsidR="003F2C6C">
        <w:fldChar w:fldCharType="separate"/>
      </w:r>
      <w:r w:rsidR="00BE55A4">
        <w:rPr>
          <w:noProof/>
        </w:rPr>
        <w:t>8</w:t>
      </w:r>
      <w:r w:rsidR="003F2C6C">
        <w:rPr>
          <w:noProof/>
        </w:rPr>
        <w:fldChar w:fldCharType="end"/>
      </w:r>
      <w:bookmarkEnd w:id="11"/>
      <w:r>
        <w:t xml:space="preserve"> Result of printing objects after overriding </w:t>
      </w:r>
      <w:proofErr w:type="spellStart"/>
      <w:r>
        <w:t>toString</w:t>
      </w:r>
      <w:proofErr w:type="spellEnd"/>
      <w:r>
        <w:t xml:space="preserve"> method</w:t>
      </w:r>
      <w:bookmarkEnd w:id="0"/>
      <w:bookmarkEnd w:id="2"/>
    </w:p>
    <w:sectPr w:rsidR="001C5DBC" w:rsidRPr="00E437EA">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1D16A" w14:textId="77777777" w:rsidR="003F2C6C" w:rsidRDefault="003F2C6C" w:rsidP="00DB5310">
      <w:pPr>
        <w:spacing w:after="0" w:line="240" w:lineRule="auto"/>
      </w:pPr>
      <w:r>
        <w:separator/>
      </w:r>
    </w:p>
  </w:endnote>
  <w:endnote w:type="continuationSeparator" w:id="0">
    <w:p w14:paraId="3336467B" w14:textId="77777777" w:rsidR="003F2C6C" w:rsidRDefault="003F2C6C" w:rsidP="00DB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06930"/>
      <w:docPartObj>
        <w:docPartGallery w:val="Page Numbers (Bottom of Page)"/>
        <w:docPartUnique/>
      </w:docPartObj>
    </w:sdtPr>
    <w:sdtEndPr/>
    <w:sdtContent>
      <w:sdt>
        <w:sdtPr>
          <w:id w:val="-1769616900"/>
          <w:docPartObj>
            <w:docPartGallery w:val="Page Numbers (Top of Page)"/>
            <w:docPartUnique/>
          </w:docPartObj>
        </w:sdtPr>
        <w:sdtEndPr/>
        <w:sdtContent>
          <w:p w14:paraId="044D6350" w14:textId="3EB71828" w:rsidR="00BF7461" w:rsidRDefault="003F2C6C" w:rsidP="00701A76">
            <w:pPr>
              <w:pStyle w:val="Footer"/>
              <w:jc w:val="center"/>
            </w:pPr>
            <w:sdt>
              <w:sdtPr>
                <w:alias w:val="Title"/>
                <w:tag w:val=""/>
                <w:id w:val="-1949687043"/>
                <w:placeholder>
                  <w:docPart w:val="DE2B2B987DB74CC781138E1D1E85E686"/>
                </w:placeholder>
                <w:dataBinding w:prefixMappings="xmlns:ns0='http://purl.org/dc/elements/1.1/' xmlns:ns1='http://schemas.openxmlformats.org/package/2006/metadata/core-properties' " w:xpath="/ns1:coreProperties[1]/ns0:title[1]" w:storeItemID="{6C3C8BC8-F283-45AE-878A-BAB7291924A1}"/>
                <w:text/>
              </w:sdtPr>
              <w:sdtEndPr/>
              <w:sdtContent>
                <w:r w:rsidR="00656946">
                  <w:t>Week 9 Lab – Inheritance</w:t>
                </w:r>
              </w:sdtContent>
            </w:sdt>
            <w:r w:rsidR="00BF7461">
              <w:tab/>
            </w:r>
            <w:r w:rsidR="00BF7461">
              <w:tab/>
              <w:t xml:space="preserve">Page </w:t>
            </w:r>
            <w:r w:rsidR="00BF7461">
              <w:rPr>
                <w:b/>
                <w:bCs/>
                <w:sz w:val="24"/>
                <w:szCs w:val="24"/>
              </w:rPr>
              <w:fldChar w:fldCharType="begin"/>
            </w:r>
            <w:r w:rsidR="00BF7461">
              <w:rPr>
                <w:b/>
                <w:bCs/>
              </w:rPr>
              <w:instrText xml:space="preserve"> PAGE </w:instrText>
            </w:r>
            <w:r w:rsidR="00BF7461">
              <w:rPr>
                <w:b/>
                <w:bCs/>
                <w:sz w:val="24"/>
                <w:szCs w:val="24"/>
              </w:rPr>
              <w:fldChar w:fldCharType="separate"/>
            </w:r>
            <w:r w:rsidR="00BF7461">
              <w:rPr>
                <w:b/>
                <w:bCs/>
                <w:noProof/>
              </w:rPr>
              <w:t>2</w:t>
            </w:r>
            <w:r w:rsidR="00BF7461">
              <w:rPr>
                <w:b/>
                <w:bCs/>
                <w:sz w:val="24"/>
                <w:szCs w:val="24"/>
              </w:rPr>
              <w:fldChar w:fldCharType="end"/>
            </w:r>
            <w:r w:rsidR="00BF7461">
              <w:t xml:space="preserve"> of </w:t>
            </w:r>
            <w:r w:rsidR="00BF7461">
              <w:rPr>
                <w:b/>
                <w:bCs/>
                <w:sz w:val="24"/>
                <w:szCs w:val="24"/>
              </w:rPr>
              <w:fldChar w:fldCharType="begin"/>
            </w:r>
            <w:r w:rsidR="00BF7461">
              <w:rPr>
                <w:b/>
                <w:bCs/>
              </w:rPr>
              <w:instrText xml:space="preserve"> NUMPAGES  </w:instrText>
            </w:r>
            <w:r w:rsidR="00BF7461">
              <w:rPr>
                <w:b/>
                <w:bCs/>
                <w:sz w:val="24"/>
                <w:szCs w:val="24"/>
              </w:rPr>
              <w:fldChar w:fldCharType="separate"/>
            </w:r>
            <w:r w:rsidR="00BF7461">
              <w:rPr>
                <w:b/>
                <w:bCs/>
                <w:noProof/>
              </w:rPr>
              <w:t>2</w:t>
            </w:r>
            <w:r w:rsidR="00BF7461">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0D81F" w14:textId="77777777" w:rsidR="003F2C6C" w:rsidRDefault="003F2C6C" w:rsidP="00DB5310">
      <w:pPr>
        <w:spacing w:after="0" w:line="240" w:lineRule="auto"/>
      </w:pPr>
      <w:r>
        <w:separator/>
      </w:r>
    </w:p>
  </w:footnote>
  <w:footnote w:type="continuationSeparator" w:id="0">
    <w:p w14:paraId="578367D4" w14:textId="77777777" w:rsidR="003F2C6C" w:rsidRDefault="003F2C6C" w:rsidP="00DB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D37A" w14:textId="77777777" w:rsidR="00DB5310" w:rsidRDefault="00073684" w:rsidP="00DB5310">
    <w:pPr>
      <w:pStyle w:val="Header"/>
      <w:jc w:val="right"/>
    </w:pPr>
    <w:r>
      <w:rPr>
        <w:noProof/>
      </w:rPr>
      <w:drawing>
        <wp:anchor distT="0" distB="0" distL="114300" distR="114300" simplePos="0" relativeHeight="251658240" behindDoc="0" locked="0" layoutInCell="1" allowOverlap="1" wp14:anchorId="2DF2FDAF" wp14:editId="2AA2C283">
          <wp:simplePos x="0" y="0"/>
          <wp:positionH relativeFrom="column">
            <wp:posOffset>4754742</wp:posOffset>
          </wp:positionH>
          <wp:positionV relativeFrom="paragraph">
            <wp:posOffset>-76338</wp:posOffset>
          </wp:positionV>
          <wp:extent cx="1264257" cy="485337"/>
          <wp:effectExtent l="0" t="0" r="0" b="0"/>
          <wp:wrapNone/>
          <wp:docPr id="1" name="Picture 1" descr="mmu logo - Deluxe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logo - Deluxe Be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57" cy="4853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E7C"/>
    <w:multiLevelType w:val="hybridMultilevel"/>
    <w:tmpl w:val="04E40E0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012AA"/>
    <w:multiLevelType w:val="hybridMultilevel"/>
    <w:tmpl w:val="5E94C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C6267"/>
    <w:multiLevelType w:val="hybridMultilevel"/>
    <w:tmpl w:val="9A6A4EC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9356A25"/>
    <w:multiLevelType w:val="hybridMultilevel"/>
    <w:tmpl w:val="B46623F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1429"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71455"/>
    <w:multiLevelType w:val="hybridMultilevel"/>
    <w:tmpl w:val="37320C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FB07AD4"/>
    <w:multiLevelType w:val="hybridMultilevel"/>
    <w:tmpl w:val="B62A0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753AB"/>
    <w:multiLevelType w:val="hybridMultilevel"/>
    <w:tmpl w:val="BFE43CBA"/>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B35932"/>
    <w:multiLevelType w:val="hybridMultilevel"/>
    <w:tmpl w:val="41AE0A3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82AB2"/>
    <w:multiLevelType w:val="hybridMultilevel"/>
    <w:tmpl w:val="429A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212532"/>
    <w:multiLevelType w:val="hybridMultilevel"/>
    <w:tmpl w:val="64CA1F4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19046AC5"/>
    <w:multiLevelType w:val="hybridMultilevel"/>
    <w:tmpl w:val="BC2A1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1B7B761C"/>
    <w:multiLevelType w:val="hybridMultilevel"/>
    <w:tmpl w:val="A36044DE"/>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0A723C"/>
    <w:multiLevelType w:val="hybridMultilevel"/>
    <w:tmpl w:val="E944634A"/>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A729FE"/>
    <w:multiLevelType w:val="hybridMultilevel"/>
    <w:tmpl w:val="FADA449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F9760E"/>
    <w:multiLevelType w:val="hybridMultilevel"/>
    <w:tmpl w:val="5BF4247C"/>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33077BB"/>
    <w:multiLevelType w:val="hybridMultilevel"/>
    <w:tmpl w:val="3A346D2E"/>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394646B"/>
    <w:multiLevelType w:val="hybridMultilevel"/>
    <w:tmpl w:val="CA1C3EFA"/>
    <w:lvl w:ilvl="0" w:tplc="28BC237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15:restartNumberingAfterBreak="0">
    <w:nsid w:val="35F1199A"/>
    <w:multiLevelType w:val="hybridMultilevel"/>
    <w:tmpl w:val="A86CE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323BB"/>
    <w:multiLevelType w:val="hybridMultilevel"/>
    <w:tmpl w:val="D0F60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7B7A8E"/>
    <w:multiLevelType w:val="hybridMultilevel"/>
    <w:tmpl w:val="B4B403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1" w15:restartNumberingAfterBreak="0">
    <w:nsid w:val="43B00871"/>
    <w:multiLevelType w:val="hybridMultilevel"/>
    <w:tmpl w:val="AA866328"/>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8E56AC"/>
    <w:multiLevelType w:val="hybridMultilevel"/>
    <w:tmpl w:val="9B4638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48B16941"/>
    <w:multiLevelType w:val="hybridMultilevel"/>
    <w:tmpl w:val="7E9E12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B525FE1"/>
    <w:multiLevelType w:val="hybridMultilevel"/>
    <w:tmpl w:val="07AEE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CC1B83"/>
    <w:multiLevelType w:val="hybridMultilevel"/>
    <w:tmpl w:val="4F40DD3A"/>
    <w:lvl w:ilvl="0" w:tplc="B6FC99E4">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1087793"/>
    <w:multiLevelType w:val="hybridMultilevel"/>
    <w:tmpl w:val="09F0A91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7B2C7A"/>
    <w:multiLevelType w:val="hybridMultilevel"/>
    <w:tmpl w:val="3000DE42"/>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4D7FCA"/>
    <w:multiLevelType w:val="hybridMultilevel"/>
    <w:tmpl w:val="3000DE42"/>
    <w:lvl w:ilvl="0" w:tplc="0809000F">
      <w:start w:val="1"/>
      <w:numFmt w:val="decimal"/>
      <w:lvlText w:val="%1."/>
      <w:lvlJc w:val="left"/>
      <w:pPr>
        <w:ind w:left="720" w:hanging="360"/>
      </w:pPr>
    </w:lvl>
    <w:lvl w:ilvl="1" w:tplc="08090001">
      <w:start w:val="1"/>
      <w:numFmt w:val="bullet"/>
      <w:lvlText w:val=""/>
      <w:lvlJc w:val="left"/>
      <w:pPr>
        <w:ind w:left="1429"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5064A6"/>
    <w:multiLevelType w:val="hybridMultilevel"/>
    <w:tmpl w:val="DFF08AE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5B325F4B"/>
    <w:multiLevelType w:val="hybridMultilevel"/>
    <w:tmpl w:val="32B48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C3493E"/>
    <w:multiLevelType w:val="hybridMultilevel"/>
    <w:tmpl w:val="22160A7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742A520B"/>
    <w:multiLevelType w:val="hybridMultilevel"/>
    <w:tmpl w:val="77EE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C4253F"/>
    <w:multiLevelType w:val="hybridMultilevel"/>
    <w:tmpl w:val="A36044DE"/>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15"/>
  </w:num>
  <w:num w:numId="3">
    <w:abstractNumId w:val="2"/>
  </w:num>
  <w:num w:numId="4">
    <w:abstractNumId w:val="13"/>
  </w:num>
  <w:num w:numId="5">
    <w:abstractNumId w:val="0"/>
  </w:num>
  <w:num w:numId="6">
    <w:abstractNumId w:val="17"/>
  </w:num>
  <w:num w:numId="7">
    <w:abstractNumId w:val="5"/>
  </w:num>
  <w:num w:numId="8">
    <w:abstractNumId w:val="28"/>
  </w:num>
  <w:num w:numId="9">
    <w:abstractNumId w:val="24"/>
  </w:num>
  <w:num w:numId="10">
    <w:abstractNumId w:val="11"/>
  </w:num>
  <w:num w:numId="11">
    <w:abstractNumId w:val="23"/>
  </w:num>
  <w:num w:numId="12">
    <w:abstractNumId w:val="19"/>
  </w:num>
  <w:num w:numId="13">
    <w:abstractNumId w:val="12"/>
  </w:num>
  <w:num w:numId="14">
    <w:abstractNumId w:val="29"/>
  </w:num>
  <w:num w:numId="15">
    <w:abstractNumId w:val="14"/>
  </w:num>
  <w:num w:numId="16">
    <w:abstractNumId w:val="33"/>
  </w:num>
  <w:num w:numId="17">
    <w:abstractNumId w:val="21"/>
  </w:num>
  <w:num w:numId="18">
    <w:abstractNumId w:val="6"/>
  </w:num>
  <w:num w:numId="19">
    <w:abstractNumId w:val="7"/>
  </w:num>
  <w:num w:numId="20">
    <w:abstractNumId w:val="26"/>
  </w:num>
  <w:num w:numId="21">
    <w:abstractNumId w:val="32"/>
  </w:num>
  <w:num w:numId="22">
    <w:abstractNumId w:val="27"/>
  </w:num>
  <w:num w:numId="23">
    <w:abstractNumId w:val="18"/>
  </w:num>
  <w:num w:numId="24">
    <w:abstractNumId w:val="9"/>
  </w:num>
  <w:num w:numId="25">
    <w:abstractNumId w:val="22"/>
  </w:num>
  <w:num w:numId="26">
    <w:abstractNumId w:val="20"/>
  </w:num>
  <w:num w:numId="27">
    <w:abstractNumId w:val="3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
  </w:num>
  <w:num w:numId="33">
    <w:abstractNumId w:val="1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DQ1MjIxNjEzNDFQ0lEKTi0uzszPAykwrAUAbLq4piwAAAA="/>
  </w:docVars>
  <w:rsids>
    <w:rsidRoot w:val="00454BDE"/>
    <w:rsid w:val="00000C1A"/>
    <w:rsid w:val="00004514"/>
    <w:rsid w:val="000046AD"/>
    <w:rsid w:val="00006E10"/>
    <w:rsid w:val="00007437"/>
    <w:rsid w:val="00007E88"/>
    <w:rsid w:val="00010E6D"/>
    <w:rsid w:val="00013914"/>
    <w:rsid w:val="0001664D"/>
    <w:rsid w:val="0001741D"/>
    <w:rsid w:val="00020A53"/>
    <w:rsid w:val="00021266"/>
    <w:rsid w:val="00022DD0"/>
    <w:rsid w:val="0002696C"/>
    <w:rsid w:val="00030B5D"/>
    <w:rsid w:val="00032475"/>
    <w:rsid w:val="00032FD5"/>
    <w:rsid w:val="00041749"/>
    <w:rsid w:val="00041BD8"/>
    <w:rsid w:val="00042179"/>
    <w:rsid w:val="00047A8E"/>
    <w:rsid w:val="00050560"/>
    <w:rsid w:val="00054BF3"/>
    <w:rsid w:val="00057F19"/>
    <w:rsid w:val="000615FA"/>
    <w:rsid w:val="00062DA5"/>
    <w:rsid w:val="00063FE5"/>
    <w:rsid w:val="00067DA8"/>
    <w:rsid w:val="00067E1E"/>
    <w:rsid w:val="00070659"/>
    <w:rsid w:val="00072409"/>
    <w:rsid w:val="00073684"/>
    <w:rsid w:val="000808F6"/>
    <w:rsid w:val="00083087"/>
    <w:rsid w:val="00086EA0"/>
    <w:rsid w:val="000A04C4"/>
    <w:rsid w:val="000A3336"/>
    <w:rsid w:val="000A6089"/>
    <w:rsid w:val="000A79AB"/>
    <w:rsid w:val="000B0B42"/>
    <w:rsid w:val="000B13F6"/>
    <w:rsid w:val="000B1404"/>
    <w:rsid w:val="000B2460"/>
    <w:rsid w:val="000B4A2C"/>
    <w:rsid w:val="000C2F49"/>
    <w:rsid w:val="000D50C5"/>
    <w:rsid w:val="000D5424"/>
    <w:rsid w:val="000E014B"/>
    <w:rsid w:val="000E371C"/>
    <w:rsid w:val="000F5112"/>
    <w:rsid w:val="000F5889"/>
    <w:rsid w:val="00107369"/>
    <w:rsid w:val="00116843"/>
    <w:rsid w:val="001263BC"/>
    <w:rsid w:val="00136519"/>
    <w:rsid w:val="00141A36"/>
    <w:rsid w:val="00143E4E"/>
    <w:rsid w:val="001446C6"/>
    <w:rsid w:val="0014756E"/>
    <w:rsid w:val="00151B51"/>
    <w:rsid w:val="001540C3"/>
    <w:rsid w:val="001553F8"/>
    <w:rsid w:val="00156BED"/>
    <w:rsid w:val="00163A40"/>
    <w:rsid w:val="00170723"/>
    <w:rsid w:val="00184C29"/>
    <w:rsid w:val="00184EC5"/>
    <w:rsid w:val="001856B4"/>
    <w:rsid w:val="0018739E"/>
    <w:rsid w:val="00190424"/>
    <w:rsid w:val="00193976"/>
    <w:rsid w:val="001975A6"/>
    <w:rsid w:val="001A4A2C"/>
    <w:rsid w:val="001A7BDC"/>
    <w:rsid w:val="001B1C56"/>
    <w:rsid w:val="001B2C37"/>
    <w:rsid w:val="001B680F"/>
    <w:rsid w:val="001B70C2"/>
    <w:rsid w:val="001C5BA5"/>
    <w:rsid w:val="001C5DBC"/>
    <w:rsid w:val="001C5DFC"/>
    <w:rsid w:val="001C637E"/>
    <w:rsid w:val="001D19C0"/>
    <w:rsid w:val="001D2DBD"/>
    <w:rsid w:val="001D44C2"/>
    <w:rsid w:val="001D6DE8"/>
    <w:rsid w:val="001E3BAC"/>
    <w:rsid w:val="001F47E1"/>
    <w:rsid w:val="002020F7"/>
    <w:rsid w:val="00204912"/>
    <w:rsid w:val="00204BEF"/>
    <w:rsid w:val="0021074E"/>
    <w:rsid w:val="00215065"/>
    <w:rsid w:val="0022278E"/>
    <w:rsid w:val="002306A2"/>
    <w:rsid w:val="00230864"/>
    <w:rsid w:val="0023208F"/>
    <w:rsid w:val="0023498E"/>
    <w:rsid w:val="00235F27"/>
    <w:rsid w:val="002575E8"/>
    <w:rsid w:val="00257B31"/>
    <w:rsid w:val="00262717"/>
    <w:rsid w:val="002675CB"/>
    <w:rsid w:val="00270AC9"/>
    <w:rsid w:val="00273388"/>
    <w:rsid w:val="002766C6"/>
    <w:rsid w:val="00284188"/>
    <w:rsid w:val="002879B7"/>
    <w:rsid w:val="002A1A0C"/>
    <w:rsid w:val="002A2BB7"/>
    <w:rsid w:val="002A553B"/>
    <w:rsid w:val="002A5CAC"/>
    <w:rsid w:val="002A79FC"/>
    <w:rsid w:val="002B070E"/>
    <w:rsid w:val="002B433F"/>
    <w:rsid w:val="002B44D3"/>
    <w:rsid w:val="002C3374"/>
    <w:rsid w:val="002C5E08"/>
    <w:rsid w:val="002C7F7F"/>
    <w:rsid w:val="002D069F"/>
    <w:rsid w:val="002D40D8"/>
    <w:rsid w:val="002D6A0A"/>
    <w:rsid w:val="002E1A6C"/>
    <w:rsid w:val="002E2F1A"/>
    <w:rsid w:val="002E336A"/>
    <w:rsid w:val="002E360D"/>
    <w:rsid w:val="002E410C"/>
    <w:rsid w:val="002E5B19"/>
    <w:rsid w:val="002E6455"/>
    <w:rsid w:val="002E6F14"/>
    <w:rsid w:val="002F3090"/>
    <w:rsid w:val="00306583"/>
    <w:rsid w:val="00312093"/>
    <w:rsid w:val="003125ED"/>
    <w:rsid w:val="003158D3"/>
    <w:rsid w:val="00315EFC"/>
    <w:rsid w:val="0031751D"/>
    <w:rsid w:val="00320B71"/>
    <w:rsid w:val="00320D6B"/>
    <w:rsid w:val="00320E7E"/>
    <w:rsid w:val="00323283"/>
    <w:rsid w:val="00323725"/>
    <w:rsid w:val="003241FF"/>
    <w:rsid w:val="0032472E"/>
    <w:rsid w:val="00324FD9"/>
    <w:rsid w:val="003258C8"/>
    <w:rsid w:val="00325933"/>
    <w:rsid w:val="00343846"/>
    <w:rsid w:val="00343B3E"/>
    <w:rsid w:val="00344122"/>
    <w:rsid w:val="00344EC0"/>
    <w:rsid w:val="00350B54"/>
    <w:rsid w:val="00366A28"/>
    <w:rsid w:val="00376E96"/>
    <w:rsid w:val="00381286"/>
    <w:rsid w:val="00381BCF"/>
    <w:rsid w:val="00385E4A"/>
    <w:rsid w:val="00394A36"/>
    <w:rsid w:val="00394CAA"/>
    <w:rsid w:val="0039598A"/>
    <w:rsid w:val="00395D05"/>
    <w:rsid w:val="003977E1"/>
    <w:rsid w:val="003A0310"/>
    <w:rsid w:val="003A4A7E"/>
    <w:rsid w:val="003B0206"/>
    <w:rsid w:val="003B6137"/>
    <w:rsid w:val="003C10EF"/>
    <w:rsid w:val="003C40BC"/>
    <w:rsid w:val="003D1B34"/>
    <w:rsid w:val="003D26E1"/>
    <w:rsid w:val="003D6331"/>
    <w:rsid w:val="003E4C1B"/>
    <w:rsid w:val="003E7675"/>
    <w:rsid w:val="003E7ED0"/>
    <w:rsid w:val="003F0271"/>
    <w:rsid w:val="003F1580"/>
    <w:rsid w:val="003F2C6C"/>
    <w:rsid w:val="003F655F"/>
    <w:rsid w:val="00402DF8"/>
    <w:rsid w:val="004044D7"/>
    <w:rsid w:val="004069BE"/>
    <w:rsid w:val="004104B8"/>
    <w:rsid w:val="004165DA"/>
    <w:rsid w:val="004170AB"/>
    <w:rsid w:val="004325BF"/>
    <w:rsid w:val="0043478D"/>
    <w:rsid w:val="0043493F"/>
    <w:rsid w:val="00442A50"/>
    <w:rsid w:val="00454BDE"/>
    <w:rsid w:val="004602F2"/>
    <w:rsid w:val="00462383"/>
    <w:rsid w:val="0046513F"/>
    <w:rsid w:val="00465C28"/>
    <w:rsid w:val="0046703D"/>
    <w:rsid w:val="00467436"/>
    <w:rsid w:val="00470102"/>
    <w:rsid w:val="004707EB"/>
    <w:rsid w:val="0047080B"/>
    <w:rsid w:val="004776C8"/>
    <w:rsid w:val="00487ECF"/>
    <w:rsid w:val="00490746"/>
    <w:rsid w:val="00490847"/>
    <w:rsid w:val="00490A11"/>
    <w:rsid w:val="00493378"/>
    <w:rsid w:val="00496BD9"/>
    <w:rsid w:val="004A054D"/>
    <w:rsid w:val="004C0E37"/>
    <w:rsid w:val="004C1FC3"/>
    <w:rsid w:val="004C30A1"/>
    <w:rsid w:val="004D2A8D"/>
    <w:rsid w:val="004D697E"/>
    <w:rsid w:val="004D6A36"/>
    <w:rsid w:val="004E1A18"/>
    <w:rsid w:val="004E6684"/>
    <w:rsid w:val="004E7DCF"/>
    <w:rsid w:val="004F3C56"/>
    <w:rsid w:val="004F6FEF"/>
    <w:rsid w:val="004F7422"/>
    <w:rsid w:val="00500684"/>
    <w:rsid w:val="005021A0"/>
    <w:rsid w:val="0050583E"/>
    <w:rsid w:val="00506C5F"/>
    <w:rsid w:val="005227E6"/>
    <w:rsid w:val="00526437"/>
    <w:rsid w:val="005374AD"/>
    <w:rsid w:val="00537AA3"/>
    <w:rsid w:val="00547B6A"/>
    <w:rsid w:val="00555CC2"/>
    <w:rsid w:val="005578D2"/>
    <w:rsid w:val="00560122"/>
    <w:rsid w:val="0056309C"/>
    <w:rsid w:val="005666E8"/>
    <w:rsid w:val="005666F3"/>
    <w:rsid w:val="005675E8"/>
    <w:rsid w:val="005709D1"/>
    <w:rsid w:val="00571F53"/>
    <w:rsid w:val="00574298"/>
    <w:rsid w:val="0057471D"/>
    <w:rsid w:val="005776D7"/>
    <w:rsid w:val="005826D1"/>
    <w:rsid w:val="005856D8"/>
    <w:rsid w:val="00586FE1"/>
    <w:rsid w:val="00593E59"/>
    <w:rsid w:val="005A3834"/>
    <w:rsid w:val="005A4ACD"/>
    <w:rsid w:val="005A6720"/>
    <w:rsid w:val="005A7F95"/>
    <w:rsid w:val="005B0E48"/>
    <w:rsid w:val="005B1543"/>
    <w:rsid w:val="005B6B54"/>
    <w:rsid w:val="005C4401"/>
    <w:rsid w:val="005C6940"/>
    <w:rsid w:val="005C7711"/>
    <w:rsid w:val="005D30A9"/>
    <w:rsid w:val="005D36C4"/>
    <w:rsid w:val="005D7539"/>
    <w:rsid w:val="005E2278"/>
    <w:rsid w:val="005F2542"/>
    <w:rsid w:val="005F2E4D"/>
    <w:rsid w:val="005F3280"/>
    <w:rsid w:val="005F375F"/>
    <w:rsid w:val="005F646C"/>
    <w:rsid w:val="005F7292"/>
    <w:rsid w:val="0060052F"/>
    <w:rsid w:val="00602225"/>
    <w:rsid w:val="0060556A"/>
    <w:rsid w:val="00612301"/>
    <w:rsid w:val="006232A4"/>
    <w:rsid w:val="006271EC"/>
    <w:rsid w:val="00627452"/>
    <w:rsid w:val="006277F6"/>
    <w:rsid w:val="00630535"/>
    <w:rsid w:val="006342CA"/>
    <w:rsid w:val="0063468C"/>
    <w:rsid w:val="00644749"/>
    <w:rsid w:val="006515AE"/>
    <w:rsid w:val="00651FA9"/>
    <w:rsid w:val="006560B4"/>
    <w:rsid w:val="00656946"/>
    <w:rsid w:val="006622D2"/>
    <w:rsid w:val="006625DD"/>
    <w:rsid w:val="006638C1"/>
    <w:rsid w:val="006653B5"/>
    <w:rsid w:val="00670361"/>
    <w:rsid w:val="00674B51"/>
    <w:rsid w:val="0068259E"/>
    <w:rsid w:val="0068355E"/>
    <w:rsid w:val="00686B42"/>
    <w:rsid w:val="006906DC"/>
    <w:rsid w:val="0069120A"/>
    <w:rsid w:val="00691FAA"/>
    <w:rsid w:val="00694415"/>
    <w:rsid w:val="006A21E0"/>
    <w:rsid w:val="006A32C8"/>
    <w:rsid w:val="006A5AC5"/>
    <w:rsid w:val="006A79EC"/>
    <w:rsid w:val="006B031C"/>
    <w:rsid w:val="006B039D"/>
    <w:rsid w:val="006B1036"/>
    <w:rsid w:val="006B1B87"/>
    <w:rsid w:val="006C31A8"/>
    <w:rsid w:val="006C7164"/>
    <w:rsid w:val="006E0093"/>
    <w:rsid w:val="006E370F"/>
    <w:rsid w:val="006E51E0"/>
    <w:rsid w:val="006E7F06"/>
    <w:rsid w:val="006F2834"/>
    <w:rsid w:val="006F462A"/>
    <w:rsid w:val="006F705E"/>
    <w:rsid w:val="00701A76"/>
    <w:rsid w:val="00704B92"/>
    <w:rsid w:val="00705BCB"/>
    <w:rsid w:val="007075EA"/>
    <w:rsid w:val="00714DED"/>
    <w:rsid w:val="00717929"/>
    <w:rsid w:val="0072503F"/>
    <w:rsid w:val="007317FE"/>
    <w:rsid w:val="00732B31"/>
    <w:rsid w:val="00756327"/>
    <w:rsid w:val="0076739A"/>
    <w:rsid w:val="00775196"/>
    <w:rsid w:val="007864CC"/>
    <w:rsid w:val="007930F1"/>
    <w:rsid w:val="00794351"/>
    <w:rsid w:val="00794E5B"/>
    <w:rsid w:val="00795981"/>
    <w:rsid w:val="00795E9D"/>
    <w:rsid w:val="0079745E"/>
    <w:rsid w:val="007974A7"/>
    <w:rsid w:val="007A2D6B"/>
    <w:rsid w:val="007A3CDA"/>
    <w:rsid w:val="007A5876"/>
    <w:rsid w:val="007B052E"/>
    <w:rsid w:val="007B4BBF"/>
    <w:rsid w:val="007C0217"/>
    <w:rsid w:val="007D703F"/>
    <w:rsid w:val="007E0189"/>
    <w:rsid w:val="007E1D1D"/>
    <w:rsid w:val="007E3B4E"/>
    <w:rsid w:val="007E3C0A"/>
    <w:rsid w:val="007E5C31"/>
    <w:rsid w:val="007F2B33"/>
    <w:rsid w:val="007F403C"/>
    <w:rsid w:val="007F7AD7"/>
    <w:rsid w:val="00800C8F"/>
    <w:rsid w:val="00802A6F"/>
    <w:rsid w:val="00803408"/>
    <w:rsid w:val="008041BD"/>
    <w:rsid w:val="0080448A"/>
    <w:rsid w:val="00804FB3"/>
    <w:rsid w:val="008055F4"/>
    <w:rsid w:val="0081668C"/>
    <w:rsid w:val="00822F20"/>
    <w:rsid w:val="00826628"/>
    <w:rsid w:val="00833023"/>
    <w:rsid w:val="00833132"/>
    <w:rsid w:val="0083370C"/>
    <w:rsid w:val="008353CD"/>
    <w:rsid w:val="00835552"/>
    <w:rsid w:val="00837E79"/>
    <w:rsid w:val="008441E7"/>
    <w:rsid w:val="00844672"/>
    <w:rsid w:val="00845B96"/>
    <w:rsid w:val="008522F0"/>
    <w:rsid w:val="008532A5"/>
    <w:rsid w:val="008564B4"/>
    <w:rsid w:val="00860660"/>
    <w:rsid w:val="00861E5F"/>
    <w:rsid w:val="00864F68"/>
    <w:rsid w:val="0087760F"/>
    <w:rsid w:val="00880D7E"/>
    <w:rsid w:val="0088222D"/>
    <w:rsid w:val="0088252F"/>
    <w:rsid w:val="00882A6B"/>
    <w:rsid w:val="00885BAC"/>
    <w:rsid w:val="00885CA8"/>
    <w:rsid w:val="008876EF"/>
    <w:rsid w:val="00887F47"/>
    <w:rsid w:val="00893F27"/>
    <w:rsid w:val="00896F83"/>
    <w:rsid w:val="00897092"/>
    <w:rsid w:val="008A42FE"/>
    <w:rsid w:val="008A7B6C"/>
    <w:rsid w:val="008B0AD3"/>
    <w:rsid w:val="008B6C0A"/>
    <w:rsid w:val="008C5540"/>
    <w:rsid w:val="008C6439"/>
    <w:rsid w:val="008D1E3C"/>
    <w:rsid w:val="008D644A"/>
    <w:rsid w:val="008D650F"/>
    <w:rsid w:val="008E3C85"/>
    <w:rsid w:val="008E63E3"/>
    <w:rsid w:val="00910EC3"/>
    <w:rsid w:val="0091275F"/>
    <w:rsid w:val="00912E31"/>
    <w:rsid w:val="00917E90"/>
    <w:rsid w:val="00920FE9"/>
    <w:rsid w:val="00921E14"/>
    <w:rsid w:val="0092799B"/>
    <w:rsid w:val="00930498"/>
    <w:rsid w:val="00932EDF"/>
    <w:rsid w:val="00944F67"/>
    <w:rsid w:val="009473B5"/>
    <w:rsid w:val="00951A6E"/>
    <w:rsid w:val="009537CC"/>
    <w:rsid w:val="00957097"/>
    <w:rsid w:val="00957D8B"/>
    <w:rsid w:val="0096708D"/>
    <w:rsid w:val="009723AD"/>
    <w:rsid w:val="009738C3"/>
    <w:rsid w:val="00977901"/>
    <w:rsid w:val="00984B5B"/>
    <w:rsid w:val="00987BDE"/>
    <w:rsid w:val="00991269"/>
    <w:rsid w:val="0099570D"/>
    <w:rsid w:val="009A1217"/>
    <w:rsid w:val="009A4752"/>
    <w:rsid w:val="009B6E52"/>
    <w:rsid w:val="009C0738"/>
    <w:rsid w:val="009D13C4"/>
    <w:rsid w:val="009D35C7"/>
    <w:rsid w:val="009D7B53"/>
    <w:rsid w:val="009E0BB0"/>
    <w:rsid w:val="009E4162"/>
    <w:rsid w:val="009E5DB0"/>
    <w:rsid w:val="009F209E"/>
    <w:rsid w:val="009F75D1"/>
    <w:rsid w:val="00A051EE"/>
    <w:rsid w:val="00A231D4"/>
    <w:rsid w:val="00A268D1"/>
    <w:rsid w:val="00A27304"/>
    <w:rsid w:val="00A2765F"/>
    <w:rsid w:val="00A3216B"/>
    <w:rsid w:val="00A32548"/>
    <w:rsid w:val="00A33349"/>
    <w:rsid w:val="00A3527D"/>
    <w:rsid w:val="00A36030"/>
    <w:rsid w:val="00A427F4"/>
    <w:rsid w:val="00A42DCC"/>
    <w:rsid w:val="00A5352B"/>
    <w:rsid w:val="00A625CD"/>
    <w:rsid w:val="00A67C94"/>
    <w:rsid w:val="00A718E9"/>
    <w:rsid w:val="00A71C7D"/>
    <w:rsid w:val="00A75FE8"/>
    <w:rsid w:val="00A80F00"/>
    <w:rsid w:val="00A900AC"/>
    <w:rsid w:val="00A9146C"/>
    <w:rsid w:val="00A93E36"/>
    <w:rsid w:val="00A93EDD"/>
    <w:rsid w:val="00AA315D"/>
    <w:rsid w:val="00AA3C65"/>
    <w:rsid w:val="00AA3CCD"/>
    <w:rsid w:val="00AA52A6"/>
    <w:rsid w:val="00AB333F"/>
    <w:rsid w:val="00AB4C1A"/>
    <w:rsid w:val="00AB5401"/>
    <w:rsid w:val="00AB6B1B"/>
    <w:rsid w:val="00AC00FA"/>
    <w:rsid w:val="00AC36EF"/>
    <w:rsid w:val="00AD58A5"/>
    <w:rsid w:val="00AD5E71"/>
    <w:rsid w:val="00B11C5E"/>
    <w:rsid w:val="00B13410"/>
    <w:rsid w:val="00B1657C"/>
    <w:rsid w:val="00B16C3A"/>
    <w:rsid w:val="00B21598"/>
    <w:rsid w:val="00B265F1"/>
    <w:rsid w:val="00B27B55"/>
    <w:rsid w:val="00B352D5"/>
    <w:rsid w:val="00B36EE2"/>
    <w:rsid w:val="00B506E9"/>
    <w:rsid w:val="00B51124"/>
    <w:rsid w:val="00B6299C"/>
    <w:rsid w:val="00B65353"/>
    <w:rsid w:val="00B66F53"/>
    <w:rsid w:val="00B70043"/>
    <w:rsid w:val="00B717AC"/>
    <w:rsid w:val="00B71C05"/>
    <w:rsid w:val="00B7282D"/>
    <w:rsid w:val="00B72BA7"/>
    <w:rsid w:val="00B755C7"/>
    <w:rsid w:val="00B82969"/>
    <w:rsid w:val="00B83127"/>
    <w:rsid w:val="00B8642C"/>
    <w:rsid w:val="00B86669"/>
    <w:rsid w:val="00B922F8"/>
    <w:rsid w:val="00BA51E0"/>
    <w:rsid w:val="00BA5A7D"/>
    <w:rsid w:val="00BA7050"/>
    <w:rsid w:val="00BC031C"/>
    <w:rsid w:val="00BD2E9F"/>
    <w:rsid w:val="00BE10C1"/>
    <w:rsid w:val="00BE37B8"/>
    <w:rsid w:val="00BE55A4"/>
    <w:rsid w:val="00BE7147"/>
    <w:rsid w:val="00BF0484"/>
    <w:rsid w:val="00BF2617"/>
    <w:rsid w:val="00BF6016"/>
    <w:rsid w:val="00BF7461"/>
    <w:rsid w:val="00C000F0"/>
    <w:rsid w:val="00C03844"/>
    <w:rsid w:val="00C044E4"/>
    <w:rsid w:val="00C04BC5"/>
    <w:rsid w:val="00C05515"/>
    <w:rsid w:val="00C14B00"/>
    <w:rsid w:val="00C16F7A"/>
    <w:rsid w:val="00C17440"/>
    <w:rsid w:val="00C1791E"/>
    <w:rsid w:val="00C20338"/>
    <w:rsid w:val="00C228D8"/>
    <w:rsid w:val="00C27464"/>
    <w:rsid w:val="00C31D4E"/>
    <w:rsid w:val="00C37E5B"/>
    <w:rsid w:val="00C433D8"/>
    <w:rsid w:val="00C5000A"/>
    <w:rsid w:val="00C52D7F"/>
    <w:rsid w:val="00C551AC"/>
    <w:rsid w:val="00C614F3"/>
    <w:rsid w:val="00C6449C"/>
    <w:rsid w:val="00C660F5"/>
    <w:rsid w:val="00C6639A"/>
    <w:rsid w:val="00C71755"/>
    <w:rsid w:val="00C7485B"/>
    <w:rsid w:val="00C8086F"/>
    <w:rsid w:val="00C82884"/>
    <w:rsid w:val="00C9013E"/>
    <w:rsid w:val="00C90D92"/>
    <w:rsid w:val="00C90FEF"/>
    <w:rsid w:val="00C9128F"/>
    <w:rsid w:val="00C9159B"/>
    <w:rsid w:val="00C91FF1"/>
    <w:rsid w:val="00C92F8C"/>
    <w:rsid w:val="00C93B91"/>
    <w:rsid w:val="00C95E37"/>
    <w:rsid w:val="00CA649F"/>
    <w:rsid w:val="00CB057D"/>
    <w:rsid w:val="00CB41DB"/>
    <w:rsid w:val="00CB5F59"/>
    <w:rsid w:val="00CC077F"/>
    <w:rsid w:val="00CC1AE3"/>
    <w:rsid w:val="00CC683B"/>
    <w:rsid w:val="00CD1FFB"/>
    <w:rsid w:val="00CD2695"/>
    <w:rsid w:val="00CE0A38"/>
    <w:rsid w:val="00CE2406"/>
    <w:rsid w:val="00CE380A"/>
    <w:rsid w:val="00CF7743"/>
    <w:rsid w:val="00D11A0C"/>
    <w:rsid w:val="00D140C4"/>
    <w:rsid w:val="00D25EC1"/>
    <w:rsid w:val="00D3044C"/>
    <w:rsid w:val="00D340E0"/>
    <w:rsid w:val="00D34D28"/>
    <w:rsid w:val="00D369F9"/>
    <w:rsid w:val="00D507CE"/>
    <w:rsid w:val="00D67E3B"/>
    <w:rsid w:val="00D72280"/>
    <w:rsid w:val="00D855E0"/>
    <w:rsid w:val="00D905D9"/>
    <w:rsid w:val="00D96AFA"/>
    <w:rsid w:val="00D96F8F"/>
    <w:rsid w:val="00DA0F37"/>
    <w:rsid w:val="00DA7666"/>
    <w:rsid w:val="00DB2A1E"/>
    <w:rsid w:val="00DB511C"/>
    <w:rsid w:val="00DB5310"/>
    <w:rsid w:val="00DB7AD2"/>
    <w:rsid w:val="00DC085E"/>
    <w:rsid w:val="00DC499D"/>
    <w:rsid w:val="00DC500B"/>
    <w:rsid w:val="00DC6FC3"/>
    <w:rsid w:val="00DC729B"/>
    <w:rsid w:val="00DD4143"/>
    <w:rsid w:val="00DD4839"/>
    <w:rsid w:val="00DE15ED"/>
    <w:rsid w:val="00DE3A21"/>
    <w:rsid w:val="00DE7E55"/>
    <w:rsid w:val="00DF414C"/>
    <w:rsid w:val="00DF5AD5"/>
    <w:rsid w:val="00E0146D"/>
    <w:rsid w:val="00E077FC"/>
    <w:rsid w:val="00E13584"/>
    <w:rsid w:val="00E20519"/>
    <w:rsid w:val="00E20697"/>
    <w:rsid w:val="00E23C58"/>
    <w:rsid w:val="00E23EFA"/>
    <w:rsid w:val="00E247FB"/>
    <w:rsid w:val="00E26A1C"/>
    <w:rsid w:val="00E33FBD"/>
    <w:rsid w:val="00E37D37"/>
    <w:rsid w:val="00E4035C"/>
    <w:rsid w:val="00E42C79"/>
    <w:rsid w:val="00E47D07"/>
    <w:rsid w:val="00E51F42"/>
    <w:rsid w:val="00E54F49"/>
    <w:rsid w:val="00E559D5"/>
    <w:rsid w:val="00E55C6F"/>
    <w:rsid w:val="00E63C1E"/>
    <w:rsid w:val="00E64DEF"/>
    <w:rsid w:val="00E67B6E"/>
    <w:rsid w:val="00E70729"/>
    <w:rsid w:val="00E83B5A"/>
    <w:rsid w:val="00E92A02"/>
    <w:rsid w:val="00EA2411"/>
    <w:rsid w:val="00EA24F8"/>
    <w:rsid w:val="00EA39A7"/>
    <w:rsid w:val="00EA42CD"/>
    <w:rsid w:val="00EB0A31"/>
    <w:rsid w:val="00EB1923"/>
    <w:rsid w:val="00EB3142"/>
    <w:rsid w:val="00EC34CE"/>
    <w:rsid w:val="00EC3FB7"/>
    <w:rsid w:val="00ED33F0"/>
    <w:rsid w:val="00ED35AC"/>
    <w:rsid w:val="00ED632E"/>
    <w:rsid w:val="00EE211B"/>
    <w:rsid w:val="00EF14A4"/>
    <w:rsid w:val="00F03504"/>
    <w:rsid w:val="00F0648B"/>
    <w:rsid w:val="00F07C0F"/>
    <w:rsid w:val="00F12A1C"/>
    <w:rsid w:val="00F1458E"/>
    <w:rsid w:val="00F14697"/>
    <w:rsid w:val="00F14FFF"/>
    <w:rsid w:val="00F154BD"/>
    <w:rsid w:val="00F1751F"/>
    <w:rsid w:val="00F20B84"/>
    <w:rsid w:val="00F23C53"/>
    <w:rsid w:val="00F30EF6"/>
    <w:rsid w:val="00F37442"/>
    <w:rsid w:val="00F37C72"/>
    <w:rsid w:val="00F41D55"/>
    <w:rsid w:val="00F42F6C"/>
    <w:rsid w:val="00F50D23"/>
    <w:rsid w:val="00F52B13"/>
    <w:rsid w:val="00F530AE"/>
    <w:rsid w:val="00F531E5"/>
    <w:rsid w:val="00F53527"/>
    <w:rsid w:val="00F563B6"/>
    <w:rsid w:val="00F56DC1"/>
    <w:rsid w:val="00F64855"/>
    <w:rsid w:val="00F73248"/>
    <w:rsid w:val="00F76A13"/>
    <w:rsid w:val="00F81C13"/>
    <w:rsid w:val="00F84B87"/>
    <w:rsid w:val="00F85FC6"/>
    <w:rsid w:val="00F90246"/>
    <w:rsid w:val="00F9152F"/>
    <w:rsid w:val="00F94201"/>
    <w:rsid w:val="00F96D60"/>
    <w:rsid w:val="00F975A4"/>
    <w:rsid w:val="00F9779E"/>
    <w:rsid w:val="00FA08D5"/>
    <w:rsid w:val="00FA2D31"/>
    <w:rsid w:val="00FA52E8"/>
    <w:rsid w:val="00FA5909"/>
    <w:rsid w:val="00FA6810"/>
    <w:rsid w:val="00FA7950"/>
    <w:rsid w:val="00FA7E97"/>
    <w:rsid w:val="00FB2488"/>
    <w:rsid w:val="00FB42D1"/>
    <w:rsid w:val="00FC1D42"/>
    <w:rsid w:val="00FC2B39"/>
    <w:rsid w:val="00FC3A7F"/>
    <w:rsid w:val="00FC737B"/>
    <w:rsid w:val="00FD6579"/>
    <w:rsid w:val="00FE3700"/>
    <w:rsid w:val="00FE3849"/>
    <w:rsid w:val="00FE702E"/>
    <w:rsid w:val="00FE7654"/>
    <w:rsid w:val="00FE7BBD"/>
    <w:rsid w:val="00FF1490"/>
    <w:rsid w:val="00FF3A19"/>
    <w:rsid w:val="00FF4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FF816"/>
  <w15:chartTrackingRefBased/>
  <w15:docId w15:val="{7E92F3B4-1638-4481-B9E8-C1EF413B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16B"/>
  </w:style>
  <w:style w:type="paragraph" w:styleId="Heading1">
    <w:name w:val="heading 1"/>
    <w:basedOn w:val="Normal"/>
    <w:next w:val="H2Body"/>
    <w:link w:val="Heading1Char"/>
    <w:uiPriority w:val="9"/>
    <w:qFormat/>
    <w:rsid w:val="003A4A7E"/>
    <w:pPr>
      <w:keepNext/>
      <w:keepLines/>
      <w:pBdr>
        <w:bottom w:val="single" w:sz="12"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H2Body"/>
    <w:link w:val="Heading2Char"/>
    <w:uiPriority w:val="9"/>
    <w:unhideWhenUsed/>
    <w:qFormat/>
    <w:rsid w:val="003A4A7E"/>
    <w:pPr>
      <w:keepNext/>
      <w:keepLines/>
      <w:pBdr>
        <w:bottom w:val="single" w:sz="12" w:space="1" w:color="A8D08D" w:themeColor="accent6" w:themeTint="99"/>
      </w:pBdr>
      <w:spacing w:before="120" w:after="120"/>
      <w:ind w:left="426"/>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7E"/>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DB531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310"/>
  </w:style>
  <w:style w:type="paragraph" w:styleId="Footer">
    <w:name w:val="footer"/>
    <w:basedOn w:val="Normal"/>
    <w:link w:val="FooterChar"/>
    <w:uiPriority w:val="99"/>
    <w:unhideWhenUsed/>
    <w:rsid w:val="00DB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310"/>
  </w:style>
  <w:style w:type="character" w:customStyle="1" w:styleId="Heading2Char">
    <w:name w:val="Heading 2 Char"/>
    <w:basedOn w:val="DefaultParagraphFont"/>
    <w:link w:val="Heading2"/>
    <w:uiPriority w:val="9"/>
    <w:rsid w:val="003A4A7E"/>
    <w:rPr>
      <w:rFonts w:asciiTheme="majorHAnsi" w:eastAsiaTheme="majorEastAsia" w:hAnsiTheme="majorHAnsi" w:cstheme="majorBidi"/>
      <w:b/>
      <w:bCs/>
      <w:color w:val="000000" w:themeColor="text1"/>
      <w:sz w:val="26"/>
      <w:szCs w:val="26"/>
    </w:rPr>
  </w:style>
  <w:style w:type="paragraph" w:styleId="Caption">
    <w:name w:val="caption"/>
    <w:basedOn w:val="Normal"/>
    <w:next w:val="Normal"/>
    <w:uiPriority w:val="35"/>
    <w:unhideWhenUsed/>
    <w:qFormat/>
    <w:rsid w:val="00AD5E71"/>
    <w:pPr>
      <w:spacing w:after="200" w:line="240" w:lineRule="auto"/>
    </w:pPr>
    <w:rPr>
      <w:iCs/>
      <w:color w:val="000000" w:themeColor="text1"/>
      <w:sz w:val="18"/>
      <w:szCs w:val="18"/>
    </w:rPr>
  </w:style>
  <w:style w:type="paragraph" w:styleId="NoSpacing">
    <w:name w:val="No Spacing"/>
    <w:uiPriority w:val="1"/>
    <w:qFormat/>
    <w:rsid w:val="00BF7461"/>
    <w:pPr>
      <w:spacing w:after="0" w:line="240" w:lineRule="auto"/>
    </w:pPr>
  </w:style>
  <w:style w:type="character" w:styleId="PlaceholderText">
    <w:name w:val="Placeholder Text"/>
    <w:basedOn w:val="DefaultParagraphFont"/>
    <w:uiPriority w:val="99"/>
    <w:semiHidden/>
    <w:rsid w:val="00BF7461"/>
    <w:rPr>
      <w:color w:val="808080"/>
    </w:rPr>
  </w:style>
  <w:style w:type="paragraph" w:customStyle="1" w:styleId="H1Body">
    <w:name w:val="H1Body"/>
    <w:basedOn w:val="Normal"/>
    <w:link w:val="H1BodyChar"/>
    <w:qFormat/>
    <w:rsid w:val="00FC2B39"/>
    <w:pPr>
      <w:spacing w:after="40"/>
      <w:ind w:left="142"/>
      <w:jc w:val="both"/>
    </w:pPr>
  </w:style>
  <w:style w:type="character" w:customStyle="1" w:styleId="H1BodyChar">
    <w:name w:val="H1Body Char"/>
    <w:basedOn w:val="DefaultParagraphFont"/>
    <w:link w:val="H1Body"/>
    <w:rsid w:val="00FC2B39"/>
  </w:style>
  <w:style w:type="paragraph" w:customStyle="1" w:styleId="H2Body">
    <w:name w:val="H2Body"/>
    <w:basedOn w:val="H1Body"/>
    <w:link w:val="H2BodyChar"/>
    <w:qFormat/>
    <w:rsid w:val="00651FA9"/>
    <w:pPr>
      <w:ind w:left="709"/>
    </w:pPr>
  </w:style>
  <w:style w:type="character" w:customStyle="1" w:styleId="H2BodyChar">
    <w:name w:val="H2Body Char"/>
    <w:basedOn w:val="H1BodyChar"/>
    <w:link w:val="H2Body"/>
    <w:rsid w:val="00651FA9"/>
  </w:style>
  <w:style w:type="character" w:styleId="Hyperlink">
    <w:name w:val="Hyperlink"/>
    <w:basedOn w:val="DefaultParagraphFont"/>
    <w:uiPriority w:val="99"/>
    <w:unhideWhenUsed/>
    <w:rsid w:val="00C31D4E"/>
    <w:rPr>
      <w:color w:val="0563C1" w:themeColor="hyperlink"/>
      <w:u w:val="single"/>
    </w:rPr>
  </w:style>
  <w:style w:type="character" w:styleId="UnresolvedMention">
    <w:name w:val="Unresolved Mention"/>
    <w:basedOn w:val="DefaultParagraphFont"/>
    <w:uiPriority w:val="99"/>
    <w:semiHidden/>
    <w:unhideWhenUsed/>
    <w:rsid w:val="00C31D4E"/>
    <w:rPr>
      <w:color w:val="605E5C"/>
      <w:shd w:val="clear" w:color="auto" w:fill="E1DFDD"/>
    </w:rPr>
  </w:style>
  <w:style w:type="table" w:styleId="TableGrid">
    <w:name w:val="Table Grid"/>
    <w:basedOn w:val="TableNormal"/>
    <w:uiPriority w:val="39"/>
    <w:rsid w:val="00C3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514"/>
    <w:pPr>
      <w:ind w:left="720"/>
      <w:contextualSpacing/>
    </w:pPr>
  </w:style>
  <w:style w:type="paragraph" w:customStyle="1" w:styleId="H1Body0">
    <w:name w:val="H1 Body"/>
    <w:basedOn w:val="Normal"/>
    <w:link w:val="H1BodyChar0"/>
    <w:qFormat/>
    <w:rsid w:val="00493378"/>
  </w:style>
  <w:style w:type="character" w:customStyle="1" w:styleId="H1BodyChar0">
    <w:name w:val="H1 Body Char"/>
    <w:basedOn w:val="DefaultParagraphFont"/>
    <w:link w:val="H1Body0"/>
    <w:rsid w:val="00493378"/>
  </w:style>
  <w:style w:type="paragraph" w:styleId="HTMLPreformatted">
    <w:name w:val="HTML Preformatted"/>
    <w:basedOn w:val="Normal"/>
    <w:link w:val="HTMLPreformattedChar"/>
    <w:uiPriority w:val="99"/>
    <w:semiHidden/>
    <w:unhideWhenUsed/>
    <w:rsid w:val="0056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66F3"/>
    <w:rPr>
      <w:rFonts w:ascii="Courier New" w:eastAsia="Times New Roman" w:hAnsi="Courier New" w:cs="Courier New"/>
      <w:sz w:val="20"/>
      <w:szCs w:val="20"/>
      <w:lang w:eastAsia="en-GB"/>
    </w:rPr>
  </w:style>
  <w:style w:type="character" w:customStyle="1" w:styleId="H2BodyChar0">
    <w:name w:val="H2 Body Char"/>
    <w:basedOn w:val="DefaultParagraphFont"/>
    <w:link w:val="H2Body0"/>
    <w:locked/>
    <w:rsid w:val="00B21598"/>
  </w:style>
  <w:style w:type="paragraph" w:customStyle="1" w:styleId="H2Body0">
    <w:name w:val="H2 Body"/>
    <w:basedOn w:val="Normal"/>
    <w:link w:val="H2BodyChar0"/>
    <w:qFormat/>
    <w:rsid w:val="00B21598"/>
    <w:pPr>
      <w:spacing w:line="256" w:lineRule="auto"/>
      <w:ind w:left="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5971">
      <w:bodyDiv w:val="1"/>
      <w:marLeft w:val="0"/>
      <w:marRight w:val="0"/>
      <w:marTop w:val="0"/>
      <w:marBottom w:val="0"/>
      <w:divBdr>
        <w:top w:val="none" w:sz="0" w:space="0" w:color="auto"/>
        <w:left w:val="none" w:sz="0" w:space="0" w:color="auto"/>
        <w:bottom w:val="none" w:sz="0" w:space="0" w:color="auto"/>
        <w:right w:val="none" w:sz="0" w:space="0" w:color="auto"/>
      </w:divBdr>
    </w:div>
    <w:div w:id="363479375">
      <w:bodyDiv w:val="1"/>
      <w:marLeft w:val="0"/>
      <w:marRight w:val="0"/>
      <w:marTop w:val="0"/>
      <w:marBottom w:val="0"/>
      <w:divBdr>
        <w:top w:val="none" w:sz="0" w:space="0" w:color="auto"/>
        <w:left w:val="none" w:sz="0" w:space="0" w:color="auto"/>
        <w:bottom w:val="none" w:sz="0" w:space="0" w:color="auto"/>
        <w:right w:val="none" w:sz="0" w:space="0" w:color="auto"/>
      </w:divBdr>
    </w:div>
    <w:div w:id="391192800">
      <w:bodyDiv w:val="1"/>
      <w:marLeft w:val="0"/>
      <w:marRight w:val="0"/>
      <w:marTop w:val="0"/>
      <w:marBottom w:val="0"/>
      <w:divBdr>
        <w:top w:val="none" w:sz="0" w:space="0" w:color="auto"/>
        <w:left w:val="none" w:sz="0" w:space="0" w:color="auto"/>
        <w:bottom w:val="none" w:sz="0" w:space="0" w:color="auto"/>
        <w:right w:val="none" w:sz="0" w:space="0" w:color="auto"/>
      </w:divBdr>
    </w:div>
    <w:div w:id="593514961">
      <w:bodyDiv w:val="1"/>
      <w:marLeft w:val="0"/>
      <w:marRight w:val="0"/>
      <w:marTop w:val="0"/>
      <w:marBottom w:val="0"/>
      <w:divBdr>
        <w:top w:val="none" w:sz="0" w:space="0" w:color="auto"/>
        <w:left w:val="none" w:sz="0" w:space="0" w:color="auto"/>
        <w:bottom w:val="none" w:sz="0" w:space="0" w:color="auto"/>
        <w:right w:val="none" w:sz="0" w:space="0" w:color="auto"/>
      </w:divBdr>
    </w:div>
    <w:div w:id="935164910">
      <w:bodyDiv w:val="1"/>
      <w:marLeft w:val="0"/>
      <w:marRight w:val="0"/>
      <w:marTop w:val="0"/>
      <w:marBottom w:val="0"/>
      <w:divBdr>
        <w:top w:val="none" w:sz="0" w:space="0" w:color="auto"/>
        <w:left w:val="none" w:sz="0" w:space="0" w:color="auto"/>
        <w:bottom w:val="none" w:sz="0" w:space="0" w:color="auto"/>
        <w:right w:val="none" w:sz="0" w:space="0" w:color="auto"/>
      </w:divBdr>
    </w:div>
    <w:div w:id="1096097986">
      <w:bodyDiv w:val="1"/>
      <w:marLeft w:val="0"/>
      <w:marRight w:val="0"/>
      <w:marTop w:val="0"/>
      <w:marBottom w:val="0"/>
      <w:divBdr>
        <w:top w:val="none" w:sz="0" w:space="0" w:color="auto"/>
        <w:left w:val="none" w:sz="0" w:space="0" w:color="auto"/>
        <w:bottom w:val="none" w:sz="0" w:space="0" w:color="auto"/>
        <w:right w:val="none" w:sz="0" w:space="0" w:color="auto"/>
      </w:divBdr>
    </w:div>
    <w:div w:id="1526792967">
      <w:bodyDiv w:val="1"/>
      <w:marLeft w:val="0"/>
      <w:marRight w:val="0"/>
      <w:marTop w:val="0"/>
      <w:marBottom w:val="0"/>
      <w:divBdr>
        <w:top w:val="none" w:sz="0" w:space="0" w:color="auto"/>
        <w:left w:val="none" w:sz="0" w:space="0" w:color="auto"/>
        <w:bottom w:val="none" w:sz="0" w:space="0" w:color="auto"/>
        <w:right w:val="none" w:sz="0" w:space="0" w:color="auto"/>
      </w:divBdr>
    </w:div>
    <w:div w:id="20887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50.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image" Target="media/image14.svg"/><Relationship Id="rId33" Type="http://schemas.openxmlformats.org/officeDocument/2006/relationships/image" Target="media/image22.sv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OneDrive%20-%20MMU\Teaching\22-23\Templates\Lab%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2B2B987DB74CC781138E1D1E85E686"/>
        <w:category>
          <w:name w:val="General"/>
          <w:gallery w:val="placeholder"/>
        </w:category>
        <w:types>
          <w:type w:val="bbPlcHdr"/>
        </w:types>
        <w:behaviors>
          <w:behavior w:val="content"/>
        </w:behaviors>
        <w:guid w:val="{2CF92E03-5258-40D9-AAE4-E2EC91EB983A}"/>
      </w:docPartPr>
      <w:docPartBody>
        <w:p w:rsidR="008405A8" w:rsidRDefault="008405A8">
          <w:pPr>
            <w:pStyle w:val="DE2B2B987DB74CC781138E1D1E85E686"/>
          </w:pPr>
          <w:r w:rsidRPr="00C13C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A8"/>
    <w:rsid w:val="000D0853"/>
    <w:rsid w:val="002055AE"/>
    <w:rsid w:val="005637D6"/>
    <w:rsid w:val="0057054F"/>
    <w:rsid w:val="005E4952"/>
    <w:rsid w:val="007A10B6"/>
    <w:rsid w:val="008405A8"/>
    <w:rsid w:val="00A5514F"/>
    <w:rsid w:val="00AA06E7"/>
    <w:rsid w:val="00B74FC5"/>
    <w:rsid w:val="00BC5302"/>
    <w:rsid w:val="00C61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2B2B987DB74CC781138E1D1E85E686">
    <w:name w:val="DE2B2B987DB74CC781138E1D1E85E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FD2C1895F40E4BA83736360F25857B" ma:contentTypeVersion="15" ma:contentTypeDescription="Create a new document." ma:contentTypeScope="" ma:versionID="ec5832ec1a77a99cd495cd6fb97530da">
  <xsd:schema xmlns:xsd="http://www.w3.org/2001/XMLSchema" xmlns:xs="http://www.w3.org/2001/XMLSchema" xmlns:p="http://schemas.microsoft.com/office/2006/metadata/properties" xmlns:ns2="728cebbb-7fa5-47b2-abac-67ce75316d80" xmlns:ns3="672baa17-facb-4c0b-bc29-1569e6c44c04" targetNamespace="http://schemas.microsoft.com/office/2006/metadata/properties" ma:root="true" ma:fieldsID="7a20055b22e19bb32d3d5cd4e777e993" ns2:_="" ns3:_="">
    <xsd:import namespace="728cebbb-7fa5-47b2-abac-67ce75316d80"/>
    <xsd:import namespace="672baa17-facb-4c0b-bc29-1569e6c44c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cebbb-7fa5-47b2-abac-67ce75316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2baa17-facb-4c0b-bc29-1569e6c44c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4ba02-ceca-4887-aead-482b66aabba2}" ma:internalName="TaxCatchAll" ma:showField="CatchAllData" ma:web="672baa17-facb-4c0b-bc29-1569e6c44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72baa17-facb-4c0b-bc29-1569e6c44c04" xsi:nil="true"/>
    <lcf76f155ced4ddcb4097134ff3c332f xmlns="728cebbb-7fa5-47b2-abac-67ce75316d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791D3C-30A1-48B7-876C-E5A219A820A4}">
  <ds:schemaRefs>
    <ds:schemaRef ds:uri="http://schemas.openxmlformats.org/officeDocument/2006/bibliography"/>
  </ds:schemaRefs>
</ds:datastoreItem>
</file>

<file path=customXml/itemProps2.xml><?xml version="1.0" encoding="utf-8"?>
<ds:datastoreItem xmlns:ds="http://schemas.openxmlformats.org/officeDocument/2006/customXml" ds:itemID="{7D4CDFAA-497B-4A3D-99F0-1F96903A9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cebbb-7fa5-47b2-abac-67ce75316d80"/>
    <ds:schemaRef ds:uri="672baa17-facb-4c0b-bc29-1569e6c4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77C94A-7151-438F-A6F3-5B31AFC72895}">
  <ds:schemaRefs>
    <ds:schemaRef ds:uri="http://schemas.microsoft.com/sharepoint/v3/contenttype/forms"/>
  </ds:schemaRefs>
</ds:datastoreItem>
</file>

<file path=customXml/itemProps4.xml><?xml version="1.0" encoding="utf-8"?>
<ds:datastoreItem xmlns:ds="http://schemas.openxmlformats.org/officeDocument/2006/customXml" ds:itemID="{03DC93BF-E439-4FC6-A7F6-2437EDCBABC9}">
  <ds:schemaRefs>
    <ds:schemaRef ds:uri="http://schemas.microsoft.com/office/2006/metadata/properties"/>
    <ds:schemaRef ds:uri="http://schemas.microsoft.com/office/infopath/2007/PartnerControls"/>
    <ds:schemaRef ds:uri="672baa17-facb-4c0b-bc29-1569e6c44c04"/>
    <ds:schemaRef ds:uri="728cebbb-7fa5-47b2-abac-67ce75316d80"/>
  </ds:schemaRefs>
</ds:datastoreItem>
</file>

<file path=docProps/app.xml><?xml version="1.0" encoding="utf-8"?>
<Properties xmlns="http://schemas.openxmlformats.org/officeDocument/2006/extended-properties" xmlns:vt="http://schemas.openxmlformats.org/officeDocument/2006/docPropsVTypes">
  <Template>Lab Sheet</Template>
  <TotalTime>1781</TotalTime>
  <Pages>9</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Lab – Inheritance</dc:title>
  <dc:subject/>
  <dc:creator>Lewis Evans</dc:creator>
  <cp:keywords/>
  <dc:description/>
  <cp:lastModifiedBy>Rafal Moczulski</cp:lastModifiedBy>
  <cp:revision>625</cp:revision>
  <cp:lastPrinted>2022-11-22T14:31:00Z</cp:lastPrinted>
  <dcterms:created xsi:type="dcterms:W3CDTF">2022-11-12T14:26:00Z</dcterms:created>
  <dcterms:modified xsi:type="dcterms:W3CDTF">2022-12-01T12:01:00Z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0x010100D2FD2C1895F40E4BA83736360F25857B</vt:lpwstr>
  </property>
  <property fmtid="{D5CDD505-2E9C-101B-9397-08002B2CF9AE}" pid="3" name="GrammarlyDocumentId">
    <vt:lpwstr>d2f04a94fce73306341d0c20ed0350d7529f345c7f6c6977ca569646aa435f34</vt:lpwstr>
  </property>
</Properties>
</file>