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b/>
          <w:bCs/>
          <w:sz w:val="44"/>
          <w:szCs w:val="44"/>
        </w:rPr>
        <w:alias w:val="Title"/>
        <w:tag w:val=""/>
        <w:id w:val="256021334"/>
        <w:placeholder>
          <w:docPart w:val="DE2B2B987DB74CC781138E1D1E85E686"/>
        </w:placeholder>
        <w:dataBinding w:prefixMappings="xmlns:ns0='http://purl.org/dc/elements/1.1/' xmlns:ns1='http://schemas.openxmlformats.org/package/2006/metadata/core-properties' " w:xpath="/ns1:coreProperties[1]/ns0:title[1]" w:storeItemID="{6C3C8BC8-F283-45AE-878A-BAB7291924A1}"/>
        <w:text/>
      </w:sdtPr>
      <w:sdtContent>
        <w:p w14:paraId="4AB35669" w14:textId="44FC3F8F" w:rsidR="00ED2A91" w:rsidRPr="00E077FC" w:rsidRDefault="005A4ACD" w:rsidP="00C31D4E">
          <w:pPr>
            <w:pStyle w:val="Title"/>
            <w:ind w:right="1796"/>
            <w:jc w:val="left"/>
            <w:rPr>
              <w:b/>
              <w:bCs/>
            </w:rPr>
          </w:pPr>
          <w:r w:rsidRPr="00E077FC">
            <w:rPr>
              <w:b/>
              <w:bCs/>
              <w:sz w:val="44"/>
              <w:szCs w:val="44"/>
            </w:rPr>
            <w:t xml:space="preserve">Week </w:t>
          </w:r>
          <w:r w:rsidR="00E077FC" w:rsidRPr="00E077FC">
            <w:rPr>
              <w:b/>
              <w:bCs/>
              <w:sz w:val="44"/>
              <w:szCs w:val="44"/>
            </w:rPr>
            <w:t>8</w:t>
          </w:r>
          <w:r w:rsidRPr="00E077FC">
            <w:rPr>
              <w:b/>
              <w:bCs/>
              <w:sz w:val="44"/>
              <w:szCs w:val="44"/>
            </w:rPr>
            <w:t xml:space="preserve"> Lab – </w:t>
          </w:r>
          <w:r w:rsidR="00E077FC" w:rsidRPr="00E077FC">
            <w:rPr>
              <w:b/>
              <w:bCs/>
              <w:sz w:val="44"/>
              <w:szCs w:val="44"/>
            </w:rPr>
            <w:t>Intro to Console Applications</w:t>
          </w:r>
        </w:p>
      </w:sdtContent>
    </w:sdt>
    <w:p w14:paraId="6B46ED79" w14:textId="3A659B01" w:rsidR="00BF7461" w:rsidRDefault="00DD4839" w:rsidP="00BF7461">
      <w:pPr>
        <w:pStyle w:val="Heading1"/>
      </w:pPr>
      <w:r>
        <w:t>Lab Intro</w:t>
      </w:r>
    </w:p>
    <w:p w14:paraId="6FF69F2D" w14:textId="59395B8C" w:rsidR="003E4C1B" w:rsidRDefault="00FC1D42" w:rsidP="00FC1D42">
      <w:pPr>
        <w:pStyle w:val="H2Body"/>
        <w:ind w:left="0"/>
      </w:pPr>
      <w:r>
        <w:t xml:space="preserve">This will be our first lab using a different </w:t>
      </w:r>
      <w:r w:rsidRPr="006C31A8">
        <w:rPr>
          <w:b/>
          <w:bCs/>
        </w:rPr>
        <w:t>Integrated Development Environment</w:t>
      </w:r>
      <w:r>
        <w:t xml:space="preserve"> (IDE)</w:t>
      </w:r>
      <w:r w:rsidR="00F96D60">
        <w:t xml:space="preserve">, IntelliJ. </w:t>
      </w:r>
      <w:r w:rsidR="00F96D60" w:rsidRPr="006C31A8">
        <w:rPr>
          <w:b/>
          <w:bCs/>
        </w:rPr>
        <w:t>IntelliJ</w:t>
      </w:r>
      <w:r w:rsidR="00F96D60">
        <w:t xml:space="preserve"> is just one of many IDEs that allows us to program using</w:t>
      </w:r>
      <w:r w:rsidR="00B11C5E">
        <w:t xml:space="preserve"> the Java </w:t>
      </w:r>
      <w:r w:rsidR="007E3C0A">
        <w:t>syntax and</w:t>
      </w:r>
      <w:r w:rsidR="00B11C5E">
        <w:t xml:space="preserve"> is a </w:t>
      </w:r>
      <w:r w:rsidR="00B11C5E" w:rsidRPr="006C31A8">
        <w:rPr>
          <w:b/>
          <w:bCs/>
        </w:rPr>
        <w:t>more industry relevant IDE used by professional Java developers</w:t>
      </w:r>
      <w:r w:rsidR="00B11C5E">
        <w:t>.</w:t>
      </w:r>
    </w:p>
    <w:p w14:paraId="0879F34A" w14:textId="0E4206C3" w:rsidR="00CD2695" w:rsidRPr="006C31A8" w:rsidRDefault="00CD2695" w:rsidP="006C31A8">
      <w:pPr>
        <w:pStyle w:val="H1Body0"/>
        <w:jc w:val="both"/>
      </w:pPr>
      <w:r w:rsidRPr="006C31A8">
        <w:t>There will be quite a lot of exercises in this lab</w:t>
      </w:r>
      <w:r w:rsidR="006C31A8">
        <w:t>, giving</w:t>
      </w:r>
      <w:r w:rsidRPr="006C31A8">
        <w:t xml:space="preserve"> you an opportunity to practise a lot of the concepts we’ve seen so far in the unit, but using the IntelliJ environment. Remember that </w:t>
      </w:r>
      <w:r w:rsidRPr="006C31A8">
        <w:rPr>
          <w:b/>
          <w:bCs/>
        </w:rPr>
        <w:t>Programming is a 30-credit unit</w:t>
      </w:r>
      <w:r w:rsidR="00555CC2" w:rsidRPr="006C31A8">
        <w:t xml:space="preserve">, which </w:t>
      </w:r>
      <w:r w:rsidR="00555CC2" w:rsidRPr="006C31A8">
        <w:rPr>
          <w:b/>
          <w:bCs/>
        </w:rPr>
        <w:t>assumes 300 hours of study</w:t>
      </w:r>
      <w:r w:rsidR="00555CC2" w:rsidRPr="006C31A8">
        <w:t xml:space="preserve"> (this includes times spent in lectures, labs, and webinars)</w:t>
      </w:r>
      <w:r w:rsidR="006C31A8" w:rsidRPr="006C31A8">
        <w:t>.</w:t>
      </w:r>
      <w:r w:rsidR="006C31A8">
        <w:t xml:space="preserve"> It’s important you put the hours in to ensure the rest of your degree runs smoothly.</w:t>
      </w:r>
    </w:p>
    <w:p w14:paraId="7D9BF6B5" w14:textId="008D2C8E" w:rsidR="00DD4839" w:rsidRDefault="00DD4839" w:rsidP="00DD4839">
      <w:pPr>
        <w:pStyle w:val="Heading2"/>
      </w:pPr>
      <w:r>
        <w:t>Learning Outcomes</w:t>
      </w:r>
    </w:p>
    <w:p w14:paraId="6C0EE68D" w14:textId="47AE134E" w:rsidR="007E3C0A" w:rsidRPr="007E3C0A" w:rsidRDefault="000615FA" w:rsidP="00B70043">
      <w:pPr>
        <w:pStyle w:val="H2Body"/>
        <w:numPr>
          <w:ilvl w:val="0"/>
          <w:numId w:val="2"/>
        </w:numPr>
        <w:ind w:left="993"/>
      </w:pPr>
      <w:r w:rsidRPr="00B11C5E">
        <w:rPr>
          <w:b/>
          <w:bCs/>
        </w:rPr>
        <w:t>Develop</w:t>
      </w:r>
      <w:r w:rsidRPr="00B11C5E">
        <w:t xml:space="preserve"> </w:t>
      </w:r>
      <w:r w:rsidR="00F30EF6">
        <w:t xml:space="preserve">simple </w:t>
      </w:r>
      <w:r w:rsidR="00F9779E">
        <w:t>console</w:t>
      </w:r>
      <w:r w:rsidR="00F30EF6">
        <w:t>-based</w:t>
      </w:r>
      <w:r w:rsidR="00F9779E">
        <w:t xml:space="preserve"> applications</w:t>
      </w:r>
    </w:p>
    <w:p w14:paraId="3D737AAD" w14:textId="62BF9DA0" w:rsidR="00DD4839" w:rsidRPr="00B11C5E" w:rsidRDefault="00B11C5E" w:rsidP="00B70043">
      <w:pPr>
        <w:pStyle w:val="H2Body"/>
        <w:numPr>
          <w:ilvl w:val="0"/>
          <w:numId w:val="2"/>
        </w:numPr>
        <w:ind w:left="993"/>
      </w:pPr>
      <w:r w:rsidRPr="00B11C5E">
        <w:rPr>
          <w:b/>
          <w:bCs/>
        </w:rPr>
        <w:t>Develop</w:t>
      </w:r>
      <w:r w:rsidRPr="00B11C5E">
        <w:t xml:space="preserve"> interactive programs that allow user input</w:t>
      </w:r>
    </w:p>
    <w:p w14:paraId="59C6E792" w14:textId="69AE01EF" w:rsidR="0088222D" w:rsidRDefault="00B11C5E" w:rsidP="00B70043">
      <w:pPr>
        <w:pStyle w:val="H2Body"/>
        <w:numPr>
          <w:ilvl w:val="0"/>
          <w:numId w:val="2"/>
        </w:numPr>
        <w:ind w:left="993"/>
      </w:pPr>
      <w:r w:rsidRPr="00B11C5E">
        <w:t>Store and process a collection of primitive type</w:t>
      </w:r>
      <w:r w:rsidR="002E5B19">
        <w:t>s (using an array)</w:t>
      </w:r>
    </w:p>
    <w:p w14:paraId="02B1AAD9" w14:textId="67067E09" w:rsidR="002E5B19" w:rsidRPr="00B11C5E" w:rsidRDefault="002E5B19" w:rsidP="00B70043">
      <w:pPr>
        <w:pStyle w:val="H2Body"/>
        <w:numPr>
          <w:ilvl w:val="0"/>
          <w:numId w:val="2"/>
        </w:numPr>
        <w:ind w:left="993"/>
      </w:pPr>
      <w:r>
        <w:t>Store and process a collection of object types (using an ArrayList)</w:t>
      </w:r>
    </w:p>
    <w:p w14:paraId="12361D69" w14:textId="329AA518" w:rsidR="00DD4839" w:rsidRDefault="00DD4839" w:rsidP="00DD4839">
      <w:pPr>
        <w:pStyle w:val="Heading2"/>
      </w:pPr>
      <w:r>
        <w:t>Resources</w:t>
      </w:r>
    </w:p>
    <w:p w14:paraId="520246A2" w14:textId="1A3E9B12" w:rsidR="00C31D4E" w:rsidRDefault="00073684" w:rsidP="001540C3">
      <w:pPr>
        <w:pStyle w:val="H2Body"/>
        <w:numPr>
          <w:ilvl w:val="0"/>
          <w:numId w:val="2"/>
        </w:numPr>
        <w:ind w:left="993"/>
      </w:pPr>
      <w:r>
        <w:t xml:space="preserve">Week 7 </w:t>
      </w:r>
      <w:r w:rsidR="00C31D4E">
        <w:t>Lecture S</w:t>
      </w:r>
      <w:r>
        <w:t>lides</w:t>
      </w:r>
      <w:r w:rsidR="00FC1D42">
        <w:t xml:space="preserve"> (these introduced the array and ArrayList collections)</w:t>
      </w:r>
    </w:p>
    <w:p w14:paraId="15563E7D" w14:textId="1F0EC505" w:rsidR="00FC1D42" w:rsidRDefault="00FC1D42" w:rsidP="001540C3">
      <w:pPr>
        <w:pStyle w:val="H2Body"/>
        <w:numPr>
          <w:ilvl w:val="0"/>
          <w:numId w:val="2"/>
        </w:numPr>
        <w:ind w:left="993"/>
      </w:pPr>
      <w:r>
        <w:t>Week 8 Lecture Slides (these introduced console applications and IntelliJ)</w:t>
      </w:r>
    </w:p>
    <w:p w14:paraId="46299C81" w14:textId="2FF8F816" w:rsidR="00FC1D42" w:rsidRDefault="00FC1D42" w:rsidP="00B72BA7">
      <w:pPr>
        <w:pStyle w:val="Heading1"/>
      </w:pPr>
      <w:r>
        <w:t>Preparation</w:t>
      </w:r>
    </w:p>
    <w:p w14:paraId="7D5234C3" w14:textId="19F6E8A8" w:rsidR="00FC1D42" w:rsidRDefault="00B11C5E" w:rsidP="00B11C5E">
      <w:pPr>
        <w:pStyle w:val="H2Body"/>
        <w:ind w:left="0"/>
      </w:pPr>
      <w:r>
        <w:t>Start by launching IntelliJ</w:t>
      </w:r>
      <w:r w:rsidR="00E51F42">
        <w:t xml:space="preserve"> from the </w:t>
      </w:r>
      <w:r w:rsidR="00E51F42">
        <w:rPr>
          <w:b/>
          <w:bCs/>
        </w:rPr>
        <w:t xml:space="preserve">Start </w:t>
      </w:r>
      <w:r w:rsidR="00E51F42" w:rsidRPr="001D2DBD">
        <w:t>menu</w:t>
      </w:r>
      <w:r w:rsidR="00E51F42">
        <w:t>. When it launches, you should be greet</w:t>
      </w:r>
      <w:r w:rsidR="008532A5">
        <w:t>ed</w:t>
      </w:r>
      <w:r w:rsidR="00E51F42">
        <w:t xml:space="preserve"> with a screen like the one below</w:t>
      </w:r>
      <w:r w:rsidR="008532A5">
        <w:t xml:space="preserve"> (</w:t>
      </w:r>
      <w:r w:rsidR="008532A5">
        <w:fldChar w:fldCharType="begin"/>
      </w:r>
      <w:r w:rsidR="008532A5">
        <w:instrText xml:space="preserve"> REF _Ref119494704 \h </w:instrText>
      </w:r>
      <w:r w:rsidR="008532A5">
        <w:fldChar w:fldCharType="separate"/>
      </w:r>
      <w:r w:rsidR="00DC500B">
        <w:t xml:space="preserve">Figure </w:t>
      </w:r>
      <w:r w:rsidR="00DC500B">
        <w:rPr>
          <w:noProof/>
        </w:rPr>
        <w:t>1</w:t>
      </w:r>
      <w:r w:rsidR="008532A5">
        <w:fldChar w:fldCharType="end"/>
      </w:r>
      <w:r w:rsidR="008532A5">
        <w:t>)</w:t>
      </w:r>
      <w:r w:rsidR="00E51F42">
        <w:t>.</w:t>
      </w:r>
    </w:p>
    <w:p w14:paraId="1BD25B80" w14:textId="77777777" w:rsidR="00156BED" w:rsidRDefault="00156BED" w:rsidP="00B11C5E">
      <w:pPr>
        <w:pStyle w:val="H2Body"/>
        <w:ind w:left="0"/>
      </w:pPr>
    </w:p>
    <w:p w14:paraId="0F0F15A6" w14:textId="77777777" w:rsidR="00156BED" w:rsidRDefault="00156BED" w:rsidP="00156BED">
      <w:pPr>
        <w:pStyle w:val="H2Body"/>
        <w:keepNext/>
        <w:ind w:left="0"/>
        <w:jc w:val="center"/>
      </w:pPr>
      <w:r w:rsidRPr="00156BED">
        <w:rPr>
          <w:noProof/>
        </w:rPr>
        <w:drawing>
          <wp:inline distT="0" distB="0" distL="0" distR="0" wp14:anchorId="788B5940" wp14:editId="133A17F6">
            <wp:extent cx="5077460" cy="3028950"/>
            <wp:effectExtent l="19050" t="19050" r="27940" b="190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26921"/>
                    <a:stretch/>
                  </pic:blipFill>
                  <pic:spPr bwMode="auto">
                    <a:xfrm>
                      <a:off x="0" y="0"/>
                      <a:ext cx="5081398" cy="3031299"/>
                    </a:xfrm>
                    <a:prstGeom prst="rect">
                      <a:avLst/>
                    </a:prstGeom>
                    <a:ln w="19050"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7F3ED10C" w14:textId="6CDCB870" w:rsidR="00156BED" w:rsidRDefault="00156BED" w:rsidP="00156BED">
      <w:pPr>
        <w:pStyle w:val="Caption"/>
        <w:jc w:val="center"/>
      </w:pPr>
      <w:bookmarkStart w:id="0" w:name="_Ref119494704"/>
      <w:r>
        <w:t xml:space="preserve">Figure </w:t>
      </w:r>
      <w:fldSimple w:instr=" SEQ Figure \* ARABIC ">
        <w:r w:rsidR="00DC500B">
          <w:rPr>
            <w:noProof/>
          </w:rPr>
          <w:t>1</w:t>
        </w:r>
      </w:fldSimple>
      <w:bookmarkEnd w:id="0"/>
      <w:r>
        <w:t xml:space="preserve"> IntelliJ Launch Screen</w:t>
      </w:r>
    </w:p>
    <w:p w14:paraId="4EEB87A8" w14:textId="3DB886AF" w:rsidR="00C7485B" w:rsidRPr="005D30A9" w:rsidRDefault="005D30A9" w:rsidP="00C7485B">
      <w:r>
        <w:lastRenderedPageBreak/>
        <w:t xml:space="preserve">If you want to change the </w:t>
      </w:r>
      <w:r w:rsidR="002D6A0A">
        <w:t xml:space="preserve">colour </w:t>
      </w:r>
      <w:r>
        <w:t xml:space="preserve">theme of IntelliJ, </w:t>
      </w:r>
      <w:r w:rsidR="001D2DBD">
        <w:t>now is a good time to do so</w:t>
      </w:r>
      <w:r>
        <w:t xml:space="preserve">. You can do this by clicking </w:t>
      </w:r>
      <w:r>
        <w:rPr>
          <w:b/>
          <w:bCs/>
        </w:rPr>
        <w:t>Customize</w:t>
      </w:r>
      <w:r>
        <w:t xml:space="preserve"> </w:t>
      </w:r>
      <w:r w:rsidR="0091275F">
        <w:t>(</w:t>
      </w:r>
      <w:r w:rsidR="00547B6A">
        <w:fldChar w:fldCharType="begin"/>
      </w:r>
      <w:r w:rsidR="00547B6A">
        <w:instrText xml:space="preserve"> REF _Ref119490716 \h </w:instrText>
      </w:r>
      <w:r w:rsidR="00547B6A">
        <w:fldChar w:fldCharType="separate"/>
      </w:r>
      <w:r w:rsidR="00DC500B">
        <w:t xml:space="preserve">Figure </w:t>
      </w:r>
      <w:r w:rsidR="00DC500B">
        <w:rPr>
          <w:noProof/>
        </w:rPr>
        <w:t>2</w:t>
      </w:r>
      <w:r w:rsidR="00547B6A">
        <w:fldChar w:fldCharType="end"/>
      </w:r>
      <w:r w:rsidR="0091275F">
        <w:t xml:space="preserve">) </w:t>
      </w:r>
      <w:r>
        <w:t xml:space="preserve">and selecting one of the four built-in themes that </w:t>
      </w:r>
      <w:r w:rsidR="0087760F">
        <w:t>come</w:t>
      </w:r>
      <w:r>
        <w:t xml:space="preserve"> with </w:t>
      </w:r>
      <w:r>
        <w:rPr>
          <w:b/>
          <w:bCs/>
        </w:rPr>
        <w:t>IntelliJ</w:t>
      </w:r>
      <w:r>
        <w:t>. I will be using IntelliJ Light</w:t>
      </w:r>
      <w:r w:rsidR="0091275F">
        <w:t xml:space="preserve"> from this point onwards, but feel free to select the one best for you.</w:t>
      </w:r>
      <w:r w:rsidR="0092799B">
        <w:t xml:space="preserve"> You can also change the default font size on this screen if 12</w:t>
      </w:r>
      <w:r w:rsidR="0043493F">
        <w:t xml:space="preserve"> is too small.</w:t>
      </w:r>
    </w:p>
    <w:p w14:paraId="55CD92A6" w14:textId="62E8C9F0" w:rsidR="0091275F" w:rsidRDefault="0079745E" w:rsidP="00944F67">
      <w:r>
        <w:rPr>
          <w:noProof/>
        </w:rPr>
        <mc:AlternateContent>
          <mc:Choice Requires="wps">
            <w:drawing>
              <wp:anchor distT="0" distB="0" distL="114300" distR="114300" simplePos="0" relativeHeight="251693056" behindDoc="0" locked="0" layoutInCell="1" allowOverlap="1" wp14:anchorId="1797FA98" wp14:editId="28BCE836">
                <wp:simplePos x="0" y="0"/>
                <wp:positionH relativeFrom="column">
                  <wp:posOffset>3548183</wp:posOffset>
                </wp:positionH>
                <wp:positionV relativeFrom="paragraph">
                  <wp:posOffset>638497</wp:posOffset>
                </wp:positionV>
                <wp:extent cx="368292" cy="368292"/>
                <wp:effectExtent l="0" t="0" r="13335" b="13335"/>
                <wp:wrapNone/>
                <wp:docPr id="20" name="Oval 20"/>
                <wp:cNvGraphicFramePr/>
                <a:graphic xmlns:a="http://schemas.openxmlformats.org/drawingml/2006/main">
                  <a:graphicData uri="http://schemas.microsoft.com/office/word/2010/wordprocessingShape">
                    <wps:wsp>
                      <wps:cNvSpPr/>
                      <wps:spPr>
                        <a:xfrm>
                          <a:off x="0" y="0"/>
                          <a:ext cx="368292" cy="368292"/>
                        </a:xfrm>
                        <a:prstGeom prst="ellipse">
                          <a:avLst/>
                        </a:prstGeom>
                        <a:solidFill>
                          <a:schemeClr val="accent6">
                            <a:lumMod val="40000"/>
                            <a:lumOff val="6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58A3A3B" w14:textId="3A28BA63" w:rsidR="0079745E" w:rsidRPr="004C0E37" w:rsidRDefault="000615FA" w:rsidP="0079745E">
                            <w:pPr>
                              <w:pStyle w:val="NoSpacing"/>
                              <w:jc w:val="center"/>
                              <w:rPr>
                                <w:color w:val="000000" w:themeColor="text1"/>
                                <w:sz w:val="32"/>
                                <w:szCs w:val="32"/>
                              </w:rPr>
                            </w:pPr>
                            <w:r>
                              <w:rPr>
                                <w:color w:val="000000" w:themeColor="text1"/>
                                <w:sz w:val="32"/>
                                <w:szCs w:val="32"/>
                              </w:rPr>
                              <w:t>2</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797FA98" id="Oval 20" o:spid="_x0000_s1026" style="position:absolute;margin-left:279.4pt;margin-top:50.3pt;width:29pt;height:29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" fillcolor="#c5e0b3 [1305]" strokecolor="black [3213]" strokeweight="1pt">
                <v:stroke joinstyle="miter"/>
                <v:textbox inset="0,0,0,0">
                  <w:txbxContent>
                    <w:p w14:paraId="458A3A3B" w14:textId="3A28BA63" w:rsidR="0079745E" w:rsidRPr="004C0E37" w:rsidRDefault="000615FA" w:rsidP="0079745E">
                      <w:pPr>
                        <w:pStyle w:val="NoSpacing"/>
                        <w:jc w:val="center"/>
                        <w:rPr>
                          <w:color w:val="000000" w:themeColor="text1"/>
                          <w:sz w:val="32"/>
                          <w:szCs w:val="32"/>
                        </w:rPr>
                      </w:pPr>
                      <w:r>
                        <w:rPr>
                          <w:color w:val="000000" w:themeColor="text1"/>
                          <w:sz w:val="32"/>
                          <w:szCs w:val="32"/>
                        </w:rPr>
                        <w:t>2</w:t>
                      </w:r>
                    </w:p>
                  </w:txbxContent>
                </v:textbox>
              </v:oval>
            </w:pict>
          </mc:Fallback>
        </mc:AlternateContent>
      </w:r>
      <w:r>
        <w:rPr>
          <w:noProof/>
        </w:rPr>
        <mc:AlternateContent>
          <mc:Choice Requires="wps">
            <w:drawing>
              <wp:anchor distT="0" distB="0" distL="114300" distR="114300" simplePos="0" relativeHeight="251691008" behindDoc="0" locked="0" layoutInCell="1" allowOverlap="1" wp14:anchorId="00135F6B" wp14:editId="020C30E8">
                <wp:simplePos x="0" y="0"/>
                <wp:positionH relativeFrom="column">
                  <wp:posOffset>1216644</wp:posOffset>
                </wp:positionH>
                <wp:positionV relativeFrom="paragraph">
                  <wp:posOffset>1340980</wp:posOffset>
                </wp:positionV>
                <wp:extent cx="368292" cy="368292"/>
                <wp:effectExtent l="0" t="0" r="13335" b="13335"/>
                <wp:wrapNone/>
                <wp:docPr id="18" name="Oval 18"/>
                <wp:cNvGraphicFramePr/>
                <a:graphic xmlns:a="http://schemas.openxmlformats.org/drawingml/2006/main">
                  <a:graphicData uri="http://schemas.microsoft.com/office/word/2010/wordprocessingShape">
                    <wps:wsp>
                      <wps:cNvSpPr/>
                      <wps:spPr>
                        <a:xfrm>
                          <a:off x="0" y="0"/>
                          <a:ext cx="368292" cy="368292"/>
                        </a:xfrm>
                        <a:prstGeom prst="ellipse">
                          <a:avLst/>
                        </a:prstGeom>
                        <a:solidFill>
                          <a:schemeClr val="accent6">
                            <a:lumMod val="40000"/>
                            <a:lumOff val="6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D4C46E5" w14:textId="77777777" w:rsidR="0079745E" w:rsidRPr="004C0E37" w:rsidRDefault="0079745E" w:rsidP="0079745E">
                            <w:pPr>
                              <w:pStyle w:val="NoSpacing"/>
                              <w:jc w:val="center"/>
                              <w:rPr>
                                <w:color w:val="000000" w:themeColor="text1"/>
                                <w:sz w:val="32"/>
                                <w:szCs w:val="32"/>
                              </w:rPr>
                            </w:pPr>
                            <w:r w:rsidRPr="004C0E37">
                              <w:rPr>
                                <w:color w:val="000000" w:themeColor="text1"/>
                                <w:sz w:val="32"/>
                                <w:szCs w:val="32"/>
                              </w:rPr>
                              <w:t>1</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0135F6B" id="Oval 18" o:spid="_x0000_s1027" style="position:absolute;margin-left:95.8pt;margin-top:105.6pt;width:29pt;height:29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" fillcolor="#c5e0b3 [1305]" strokecolor="black [3213]" strokeweight="1pt">
                <v:stroke joinstyle="miter"/>
                <v:textbox inset="0,0,0,0">
                  <w:txbxContent>
                    <w:p w14:paraId="1D4C46E5" w14:textId="77777777" w:rsidR="0079745E" w:rsidRPr="004C0E37" w:rsidRDefault="0079745E" w:rsidP="0079745E">
                      <w:pPr>
                        <w:pStyle w:val="NoSpacing"/>
                        <w:jc w:val="center"/>
                        <w:rPr>
                          <w:color w:val="000000" w:themeColor="text1"/>
                          <w:sz w:val="32"/>
                          <w:szCs w:val="32"/>
                        </w:rPr>
                      </w:pPr>
                      <w:r w:rsidRPr="004C0E37">
                        <w:rPr>
                          <w:color w:val="000000" w:themeColor="text1"/>
                          <w:sz w:val="32"/>
                          <w:szCs w:val="32"/>
                        </w:rPr>
                        <w:t>1</w:t>
                      </w:r>
                    </w:p>
                  </w:txbxContent>
                </v:textbox>
              </v:oval>
            </w:pict>
          </mc:Fallback>
        </mc:AlternateContent>
      </w:r>
      <w:r w:rsidR="005D30A9" w:rsidRPr="005D30A9">
        <w:rPr>
          <w:noProof/>
        </w:rPr>
        <w:drawing>
          <wp:inline distT="0" distB="0" distL="0" distR="0" wp14:anchorId="776A1E17" wp14:editId="62402795">
            <wp:extent cx="5731510" cy="2818765"/>
            <wp:effectExtent l="19050" t="19050" r="21590" b="196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818765"/>
                    </a:xfrm>
                    <a:prstGeom prst="rect">
                      <a:avLst/>
                    </a:prstGeom>
                    <a:ln w="19050">
                      <a:solidFill>
                        <a:schemeClr val="tx1"/>
                      </a:solidFill>
                    </a:ln>
                  </pic:spPr>
                </pic:pic>
              </a:graphicData>
            </a:graphic>
          </wp:inline>
        </w:drawing>
      </w:r>
    </w:p>
    <w:p w14:paraId="0FB7C2C1" w14:textId="0ACF039C" w:rsidR="005D30A9" w:rsidRPr="005D30A9" w:rsidRDefault="0091275F" w:rsidP="0091275F">
      <w:pPr>
        <w:pStyle w:val="Caption"/>
        <w:jc w:val="center"/>
      </w:pPr>
      <w:bookmarkStart w:id="1" w:name="_Ref119490716"/>
      <w:r>
        <w:t xml:space="preserve">Figure </w:t>
      </w:r>
      <w:fldSimple w:instr=" SEQ Figure \* ARABIC ">
        <w:r w:rsidR="00DC500B">
          <w:rPr>
            <w:noProof/>
          </w:rPr>
          <w:t>2</w:t>
        </w:r>
      </w:fldSimple>
      <w:bookmarkEnd w:id="1"/>
      <w:r>
        <w:t xml:space="preserve"> Customize IntelliJ Theme</w:t>
      </w:r>
    </w:p>
    <w:p w14:paraId="776A8BC0" w14:textId="32F58E6E" w:rsidR="00B11C5E" w:rsidRDefault="0043493F" w:rsidP="00B11C5E">
      <w:pPr>
        <w:pStyle w:val="H2Body"/>
        <w:ind w:left="0"/>
      </w:pPr>
      <w:r>
        <w:t xml:space="preserve">Navigate back to the </w:t>
      </w:r>
      <w:r>
        <w:rPr>
          <w:b/>
          <w:bCs/>
        </w:rPr>
        <w:t>Projects</w:t>
      </w:r>
      <w:r>
        <w:t xml:space="preserve"> tab (</w:t>
      </w:r>
      <w:r w:rsidR="00547B6A">
        <w:fldChar w:fldCharType="begin"/>
      </w:r>
      <w:r w:rsidR="00547B6A">
        <w:instrText xml:space="preserve"> REF _Ref119490725 \h </w:instrText>
      </w:r>
      <w:r w:rsidR="00547B6A">
        <w:fldChar w:fldCharType="separate"/>
      </w:r>
      <w:r w:rsidR="00DC500B">
        <w:t xml:space="preserve">Figure </w:t>
      </w:r>
      <w:r w:rsidR="00DC500B">
        <w:rPr>
          <w:noProof/>
        </w:rPr>
        <w:t>3</w:t>
      </w:r>
      <w:r w:rsidR="00547B6A">
        <w:fldChar w:fldCharType="end"/>
      </w:r>
      <w:r>
        <w:t>)</w:t>
      </w:r>
      <w:r w:rsidR="0057471D">
        <w:t xml:space="preserve">. This tab allows you to </w:t>
      </w:r>
      <w:r w:rsidR="0023208F">
        <w:t xml:space="preserve">launch a project in one of three ways: (1) create a </w:t>
      </w:r>
      <w:r w:rsidR="00FA6810">
        <w:t>new</w:t>
      </w:r>
      <w:r w:rsidR="0023208F">
        <w:t xml:space="preserve"> project (2) open an existing project, or (3) Open a project from a Version Control System (</w:t>
      </w:r>
      <w:proofErr w:type="gramStart"/>
      <w:r w:rsidR="0023208F">
        <w:t>e.g.</w:t>
      </w:r>
      <w:proofErr w:type="gramEnd"/>
      <w:r w:rsidR="0023208F">
        <w:t xml:space="preserve"> Git).</w:t>
      </w:r>
      <w:r w:rsidR="00944F67">
        <w:t xml:space="preserve"> Select </w:t>
      </w:r>
      <w:r w:rsidR="00944F67">
        <w:rPr>
          <w:b/>
          <w:bCs/>
        </w:rPr>
        <w:t>New Project</w:t>
      </w:r>
      <w:r w:rsidR="00944F67">
        <w:t xml:space="preserve"> to start a new </w:t>
      </w:r>
      <w:r w:rsidR="003E4C1B">
        <w:t>IntelliJ</w:t>
      </w:r>
      <w:r w:rsidR="00944F67">
        <w:t xml:space="preserve"> project.</w:t>
      </w:r>
    </w:p>
    <w:p w14:paraId="1165F1A6" w14:textId="77777777" w:rsidR="00FC2B39" w:rsidRPr="00944F67" w:rsidRDefault="00FC2B39" w:rsidP="00B11C5E">
      <w:pPr>
        <w:pStyle w:val="H2Body"/>
        <w:ind w:left="0"/>
      </w:pPr>
    </w:p>
    <w:p w14:paraId="436C6BE5" w14:textId="0DB72293" w:rsidR="00944F67" w:rsidRDefault="0057471D" w:rsidP="00944F67">
      <w:r w:rsidRPr="0057471D">
        <w:rPr>
          <w:noProof/>
        </w:rPr>
        <w:drawing>
          <wp:inline distT="0" distB="0" distL="0" distR="0" wp14:anchorId="02B693FD" wp14:editId="45B614A7">
            <wp:extent cx="5731510" cy="3359785"/>
            <wp:effectExtent l="19050" t="19050" r="21590" b="1206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359785"/>
                    </a:xfrm>
                    <a:prstGeom prst="rect">
                      <a:avLst/>
                    </a:prstGeom>
                    <a:ln w="19050">
                      <a:solidFill>
                        <a:schemeClr val="tx1"/>
                      </a:solidFill>
                    </a:ln>
                  </pic:spPr>
                </pic:pic>
              </a:graphicData>
            </a:graphic>
          </wp:inline>
        </w:drawing>
      </w:r>
    </w:p>
    <w:p w14:paraId="396C932C" w14:textId="60761709" w:rsidR="0043493F" w:rsidRPr="0043493F" w:rsidRDefault="00944F67" w:rsidP="00944F67">
      <w:pPr>
        <w:pStyle w:val="Caption"/>
        <w:jc w:val="center"/>
      </w:pPr>
      <w:bookmarkStart w:id="2" w:name="_Ref119490725"/>
      <w:r>
        <w:t xml:space="preserve">Figure </w:t>
      </w:r>
      <w:fldSimple w:instr=" SEQ Figure \* ARABIC ">
        <w:r w:rsidR="00DC500B">
          <w:rPr>
            <w:noProof/>
          </w:rPr>
          <w:t>3</w:t>
        </w:r>
      </w:fldSimple>
      <w:bookmarkEnd w:id="2"/>
      <w:r>
        <w:t xml:space="preserve"> Projects IntelliJ Tab</w:t>
      </w:r>
    </w:p>
    <w:p w14:paraId="055C9363" w14:textId="4B8EFE14" w:rsidR="004602F2" w:rsidRDefault="004602F2" w:rsidP="004602F2"/>
    <w:p w14:paraId="47B6192F" w14:textId="662F7CC3" w:rsidR="004602F2" w:rsidRDefault="0032472E" w:rsidP="004602F2">
      <w:r>
        <w:rPr>
          <w:noProof/>
        </w:rPr>
        <w:lastRenderedPageBreak/>
        <mc:AlternateContent>
          <mc:Choice Requires="wps">
            <w:drawing>
              <wp:anchor distT="0" distB="0" distL="114300" distR="114300" simplePos="0" relativeHeight="251682816" behindDoc="0" locked="0" layoutInCell="1" allowOverlap="1" wp14:anchorId="11D9ED29" wp14:editId="72076C5C">
                <wp:simplePos x="0" y="0"/>
                <wp:positionH relativeFrom="column">
                  <wp:posOffset>3543300</wp:posOffset>
                </wp:positionH>
                <wp:positionV relativeFrom="paragraph">
                  <wp:posOffset>342900</wp:posOffset>
                </wp:positionV>
                <wp:extent cx="2590800" cy="714375"/>
                <wp:effectExtent l="0" t="0" r="57150" b="28575"/>
                <wp:wrapNone/>
                <wp:docPr id="12" name="Rectangle: Folded Corner 12"/>
                <wp:cNvGraphicFramePr/>
                <a:graphic xmlns:a="http://schemas.openxmlformats.org/drawingml/2006/main">
                  <a:graphicData uri="http://schemas.microsoft.com/office/word/2010/wordprocessingShape">
                    <wps:wsp>
                      <wps:cNvSpPr/>
                      <wps:spPr>
                        <a:xfrm>
                          <a:off x="0" y="0"/>
                          <a:ext cx="2590800" cy="714375"/>
                        </a:xfrm>
                        <a:prstGeom prst="foldedCorner">
                          <a:avLst>
                            <a:gd name="adj" fmla="val 5322"/>
                          </a:avLst>
                        </a:prstGeom>
                        <a:solidFill>
                          <a:schemeClr val="accent4">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E4DF5AF" w14:textId="14C32401" w:rsidR="009D7B53" w:rsidRPr="0032472E" w:rsidRDefault="009D7B53" w:rsidP="0032472E">
                            <w:pPr>
                              <w:pStyle w:val="NoSpacing"/>
                              <w:jc w:val="center"/>
                              <w:rPr>
                                <w:color w:val="000000" w:themeColor="text1"/>
                              </w:rPr>
                            </w:pPr>
                            <w:r w:rsidRPr="0032472E">
                              <w:rPr>
                                <w:b/>
                                <w:bCs/>
                                <w:color w:val="000000" w:themeColor="text1"/>
                              </w:rPr>
                              <w:t>Name</w:t>
                            </w:r>
                            <w:r w:rsidRPr="0032472E">
                              <w:rPr>
                                <w:color w:val="000000" w:themeColor="text1"/>
                              </w:rPr>
                              <w:t xml:space="preserve"> of the Project – spaces are allowed</w:t>
                            </w:r>
                            <w:r w:rsidR="0032472E" w:rsidRPr="0032472E">
                              <w:rPr>
                                <w:color w:val="000000" w:themeColor="text1"/>
                              </w:rPr>
                              <w:t>. A project will be represented as a folder in your file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1D9ED29"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Rectangle: Folded Corner 12" o:spid="_x0000_s1028" type="#_x0000_t65" style="position:absolute;margin-left:279pt;margin-top:27pt;width:204pt;height:56.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" adj="20450" fillcolor="#fff2cc [663]" strokecolor="black [3213]" strokeweight="1pt">
                <v:stroke joinstyle="miter"/>
                <v:textbox>
                  <w:txbxContent>
                    <w:p w14:paraId="3E4DF5AF" w14:textId="14C32401" w:rsidR="009D7B53" w:rsidRPr="0032472E" w:rsidRDefault="009D7B53" w:rsidP="0032472E">
                      <w:pPr>
                        <w:pStyle w:val="NoSpacing"/>
                        <w:jc w:val="center"/>
                        <w:rPr>
                          <w:color w:val="000000" w:themeColor="text1"/>
                        </w:rPr>
                      </w:pPr>
                      <w:r w:rsidRPr="0032472E">
                        <w:rPr>
                          <w:b/>
                          <w:bCs/>
                          <w:color w:val="000000" w:themeColor="text1"/>
                        </w:rPr>
                        <w:t>Name</w:t>
                      </w:r>
                      <w:r w:rsidRPr="0032472E">
                        <w:rPr>
                          <w:color w:val="000000" w:themeColor="text1"/>
                        </w:rPr>
                        <w:t xml:space="preserve"> of the Project – spaces are allowed</w:t>
                      </w:r>
                      <w:r w:rsidR="0032472E" w:rsidRPr="0032472E">
                        <w:rPr>
                          <w:color w:val="000000" w:themeColor="text1"/>
                        </w:rPr>
                        <w:t>. A project will be represented as a folder in your file system.</w:t>
                      </w:r>
                    </w:p>
                  </w:txbxContent>
                </v:textbox>
              </v:shape>
            </w:pict>
          </mc:Fallback>
        </mc:AlternateContent>
      </w:r>
      <w:r w:rsidR="004602F2">
        <w:t>You should be greeted with the screen below (</w:t>
      </w:r>
      <w:r>
        <w:fldChar w:fldCharType="begin"/>
      </w:r>
      <w:r>
        <w:instrText xml:space="preserve"> REF _Ref119491478 \h </w:instrText>
      </w:r>
      <w:r>
        <w:fldChar w:fldCharType="separate"/>
      </w:r>
      <w:r w:rsidR="00DC500B">
        <w:t xml:space="preserve">Figure </w:t>
      </w:r>
      <w:r w:rsidR="00DC500B">
        <w:rPr>
          <w:noProof/>
        </w:rPr>
        <w:t>4</w:t>
      </w:r>
      <w:r>
        <w:fldChar w:fldCharType="end"/>
      </w:r>
      <w:r w:rsidR="004602F2">
        <w:t>)</w:t>
      </w:r>
      <w:r w:rsidR="007E3B4E">
        <w:t xml:space="preserve"> – see the annotated notes for what </w:t>
      </w:r>
      <w:r w:rsidR="00062DA5">
        <w:t>the various fields mean</w:t>
      </w:r>
      <w:r w:rsidR="004602F2">
        <w:t>.</w:t>
      </w:r>
    </w:p>
    <w:p w14:paraId="2FE3DEF7" w14:textId="6D689A41" w:rsidR="0032472E" w:rsidRDefault="000615FA" w:rsidP="0032472E">
      <w:pPr>
        <w:keepNext/>
      </w:pPr>
      <w:r>
        <w:rPr>
          <w:noProof/>
        </w:rPr>
        <mc:AlternateContent>
          <mc:Choice Requires="wps">
            <w:drawing>
              <wp:anchor distT="0" distB="0" distL="114300" distR="114300" simplePos="0" relativeHeight="251684864" behindDoc="0" locked="0" layoutInCell="1" allowOverlap="1" wp14:anchorId="7A291367" wp14:editId="21D4F2AB">
                <wp:simplePos x="0" y="0"/>
                <wp:positionH relativeFrom="column">
                  <wp:posOffset>4752975</wp:posOffset>
                </wp:positionH>
                <wp:positionV relativeFrom="paragraph">
                  <wp:posOffset>1009650</wp:posOffset>
                </wp:positionV>
                <wp:extent cx="1685925" cy="714375"/>
                <wp:effectExtent l="0" t="0" r="66675" b="28575"/>
                <wp:wrapNone/>
                <wp:docPr id="13" name="Rectangle: Folded Corner 13"/>
                <wp:cNvGraphicFramePr/>
                <a:graphic xmlns:a="http://schemas.openxmlformats.org/drawingml/2006/main">
                  <a:graphicData uri="http://schemas.microsoft.com/office/word/2010/wordprocessingShape">
                    <wps:wsp>
                      <wps:cNvSpPr/>
                      <wps:spPr>
                        <a:xfrm>
                          <a:off x="0" y="0"/>
                          <a:ext cx="1685925" cy="714375"/>
                        </a:xfrm>
                        <a:prstGeom prst="foldedCorner">
                          <a:avLst>
                            <a:gd name="adj" fmla="val 12465"/>
                          </a:avLst>
                        </a:prstGeom>
                        <a:solidFill>
                          <a:schemeClr val="accent4">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F3AB2BF" w14:textId="62FDF7E7" w:rsidR="00BE10C1" w:rsidRPr="00BE10C1" w:rsidRDefault="00BE10C1" w:rsidP="00BE10C1">
                            <w:pPr>
                              <w:jc w:val="center"/>
                              <w:rPr>
                                <w:color w:val="000000" w:themeColor="text1"/>
                              </w:rPr>
                            </w:pPr>
                            <w:r>
                              <w:rPr>
                                <w:b/>
                                <w:bCs/>
                                <w:color w:val="000000" w:themeColor="text1"/>
                              </w:rPr>
                              <w:t>Location</w:t>
                            </w:r>
                            <w:r w:rsidRPr="00BE10C1">
                              <w:rPr>
                                <w:color w:val="000000" w:themeColor="text1"/>
                              </w:rPr>
                              <w:t xml:space="preserve"> of the Project – </w:t>
                            </w:r>
                            <w:r>
                              <w:rPr>
                                <w:color w:val="000000" w:themeColor="text1"/>
                              </w:rPr>
                              <w:t>where your project will be saved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291367" id="Rectangle: Folded Corner 13" o:spid="_x0000_s1029" type="#_x0000_t65" style="position:absolute;margin-left:374.25pt;margin-top:79.5pt;width:132.75pt;height:56.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" adj="18908" fillcolor="#fff2cc [663]" strokecolor="black [3213]" strokeweight="1pt">
                <v:stroke joinstyle="miter"/>
                <v:textbox>
                  <w:txbxContent>
                    <w:p w14:paraId="4F3AB2BF" w14:textId="62FDF7E7" w:rsidR="00BE10C1" w:rsidRPr="00BE10C1" w:rsidRDefault="00BE10C1" w:rsidP="00BE10C1">
                      <w:pPr>
                        <w:jc w:val="center"/>
                        <w:rPr>
                          <w:color w:val="000000" w:themeColor="text1"/>
                        </w:rPr>
                      </w:pPr>
                      <w:r>
                        <w:rPr>
                          <w:b/>
                          <w:bCs/>
                          <w:color w:val="000000" w:themeColor="text1"/>
                        </w:rPr>
                        <w:t>Location</w:t>
                      </w:r>
                      <w:r w:rsidRPr="00BE10C1">
                        <w:rPr>
                          <w:color w:val="000000" w:themeColor="text1"/>
                        </w:rPr>
                        <w:t xml:space="preserve"> of the Project – </w:t>
                      </w:r>
                      <w:r>
                        <w:rPr>
                          <w:color w:val="000000" w:themeColor="text1"/>
                        </w:rPr>
                        <w:t>where your project will be saved</w:t>
                      </w:r>
                    </w:p>
                  </w:txbxContent>
                </v:textbox>
              </v:shape>
            </w:pict>
          </mc:Fallback>
        </mc:AlternateContent>
      </w:r>
      <w:r w:rsidR="007E3B4E">
        <w:rPr>
          <w:noProof/>
        </w:rPr>
        <mc:AlternateContent>
          <mc:Choice Requires="wps">
            <w:drawing>
              <wp:anchor distT="0" distB="0" distL="114300" distR="114300" simplePos="0" relativeHeight="251686912" behindDoc="0" locked="0" layoutInCell="1" allowOverlap="1" wp14:anchorId="441B63E1" wp14:editId="016E5DAC">
                <wp:simplePos x="0" y="0"/>
                <wp:positionH relativeFrom="margin">
                  <wp:posOffset>3197860</wp:posOffset>
                </wp:positionH>
                <wp:positionV relativeFrom="paragraph">
                  <wp:posOffset>2505075</wp:posOffset>
                </wp:positionV>
                <wp:extent cx="2076450" cy="1066800"/>
                <wp:effectExtent l="0" t="0" r="57150" b="19050"/>
                <wp:wrapNone/>
                <wp:docPr id="14" name="Rectangle: Folded Corner 14"/>
                <wp:cNvGraphicFramePr/>
                <a:graphic xmlns:a="http://schemas.openxmlformats.org/drawingml/2006/main">
                  <a:graphicData uri="http://schemas.microsoft.com/office/word/2010/wordprocessingShape">
                    <wps:wsp>
                      <wps:cNvSpPr/>
                      <wps:spPr>
                        <a:xfrm>
                          <a:off x="0" y="0"/>
                          <a:ext cx="2076450" cy="1066800"/>
                        </a:xfrm>
                        <a:prstGeom prst="foldedCorner">
                          <a:avLst>
                            <a:gd name="adj" fmla="val 8191"/>
                          </a:avLst>
                        </a:prstGeom>
                        <a:solidFill>
                          <a:schemeClr val="accent4">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F512021" w14:textId="514B94BF" w:rsidR="007E3B4E" w:rsidRPr="006B1B87" w:rsidRDefault="007E3B4E" w:rsidP="006B1B87">
                            <w:pPr>
                              <w:pStyle w:val="NoSpacing"/>
                              <w:jc w:val="center"/>
                              <w:rPr>
                                <w:color w:val="000000" w:themeColor="text1"/>
                              </w:rPr>
                            </w:pPr>
                            <w:r w:rsidRPr="006B1B87">
                              <w:rPr>
                                <w:b/>
                                <w:bCs/>
                                <w:color w:val="000000" w:themeColor="text1"/>
                              </w:rPr>
                              <w:t xml:space="preserve">Java Version </w:t>
                            </w:r>
                            <w:r w:rsidRPr="006B1B87">
                              <w:rPr>
                                <w:color w:val="000000" w:themeColor="text1"/>
                              </w:rPr>
                              <w:t>– we will be using the default – JDK 18 (JDK = Java Development Kit, allows us to w</w:t>
                            </w:r>
                            <w:r w:rsidR="00004514">
                              <w:rPr>
                                <w:color w:val="000000" w:themeColor="text1"/>
                              </w:rPr>
                              <w:t>r</w:t>
                            </w:r>
                            <w:r w:rsidRPr="006B1B87">
                              <w:rPr>
                                <w:color w:val="000000" w:themeColor="text1"/>
                              </w:rPr>
                              <w:t>ite and compile Java applications)</w:t>
                            </w:r>
                          </w:p>
                        </w:txbxContent>
                      </wps:txbx>
                      <wps:bodyPr rot="0" spcFirstLastPara="0" vertOverflow="overflow" horzOverflow="overflow" vert="horz" wrap="square" lIns="91440" tIns="108000" rIns="9144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1B63E1" id="Rectangle: Folded Corner 14" o:spid="_x0000_s1030" type="#_x0000_t65" style="position:absolute;margin-left:251.8pt;margin-top:197.25pt;width:163.5pt;height:84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" adj="19831" fillcolor="#fff2cc [663]" strokecolor="black [3213]" strokeweight="1pt">
                <v:stroke joinstyle="miter"/>
                <v:textbox inset=",3mm,,0">
                  <w:txbxContent>
                    <w:p w14:paraId="7F512021" w14:textId="514B94BF" w:rsidR="007E3B4E" w:rsidRPr="006B1B87" w:rsidRDefault="007E3B4E" w:rsidP="006B1B87">
                      <w:pPr>
                        <w:pStyle w:val="NoSpacing"/>
                        <w:jc w:val="center"/>
                        <w:rPr>
                          <w:color w:val="000000" w:themeColor="text1"/>
                        </w:rPr>
                      </w:pPr>
                      <w:r w:rsidRPr="006B1B87">
                        <w:rPr>
                          <w:b/>
                          <w:bCs/>
                          <w:color w:val="000000" w:themeColor="text1"/>
                        </w:rPr>
                        <w:t xml:space="preserve">Java Version </w:t>
                      </w:r>
                      <w:r w:rsidRPr="006B1B87">
                        <w:rPr>
                          <w:color w:val="000000" w:themeColor="text1"/>
                        </w:rPr>
                        <w:t>– we will be using the default – JDK 18 (JDK = Java Development Kit, allows us to w</w:t>
                      </w:r>
                      <w:r w:rsidR="00004514">
                        <w:rPr>
                          <w:color w:val="000000" w:themeColor="text1"/>
                        </w:rPr>
                        <w:t>r</w:t>
                      </w:r>
                      <w:r w:rsidRPr="006B1B87">
                        <w:rPr>
                          <w:color w:val="000000" w:themeColor="text1"/>
                        </w:rPr>
                        <w:t>ite and compile Java applications)</w:t>
                      </w:r>
                    </w:p>
                  </w:txbxContent>
                </v:textbox>
                <w10:wrap anchorx="margin"/>
              </v:shape>
            </w:pict>
          </mc:Fallback>
        </mc:AlternateContent>
      </w:r>
      <w:r w:rsidR="009D7B53" w:rsidRPr="009D7B53">
        <w:rPr>
          <w:noProof/>
        </w:rPr>
        <w:drawing>
          <wp:inline distT="0" distB="0" distL="0" distR="0" wp14:anchorId="3EBC1CFD" wp14:editId="7E8DAED5">
            <wp:extent cx="5971693" cy="4610100"/>
            <wp:effectExtent l="19050" t="19050" r="10160" b="190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81845" cy="4617937"/>
                    </a:xfrm>
                    <a:prstGeom prst="rect">
                      <a:avLst/>
                    </a:prstGeom>
                    <a:ln w="19050">
                      <a:solidFill>
                        <a:schemeClr val="tx1"/>
                      </a:solidFill>
                    </a:ln>
                  </pic:spPr>
                </pic:pic>
              </a:graphicData>
            </a:graphic>
          </wp:inline>
        </w:drawing>
      </w:r>
    </w:p>
    <w:p w14:paraId="07A5AC99" w14:textId="5D1508BC" w:rsidR="009D7B53" w:rsidRDefault="0032472E" w:rsidP="006B1B87">
      <w:pPr>
        <w:pStyle w:val="Caption"/>
        <w:jc w:val="center"/>
      </w:pPr>
      <w:bookmarkStart w:id="3" w:name="_Ref119491478"/>
      <w:r>
        <w:t xml:space="preserve">Figure </w:t>
      </w:r>
      <w:fldSimple w:instr=" SEQ Figure \* ARABIC ">
        <w:r w:rsidR="00DC500B">
          <w:rPr>
            <w:noProof/>
          </w:rPr>
          <w:t>4</w:t>
        </w:r>
      </w:fldSimple>
      <w:bookmarkEnd w:id="3"/>
      <w:r>
        <w:t xml:space="preserve"> IntelliJ Project Creation Screen</w:t>
      </w:r>
    </w:p>
    <w:p w14:paraId="2B7AEB89" w14:textId="0DA4E875" w:rsidR="00FE7654" w:rsidRPr="00FE7654" w:rsidRDefault="00FE7654" w:rsidP="00FE7654">
      <w:r>
        <w:t xml:space="preserve">See </w:t>
      </w:r>
      <w:r>
        <w:fldChar w:fldCharType="begin"/>
      </w:r>
      <w:r>
        <w:instrText xml:space="preserve"> REF _Ref119495364 \h </w:instrText>
      </w:r>
      <w:r>
        <w:fldChar w:fldCharType="separate"/>
      </w:r>
      <w:r w:rsidR="00DC500B">
        <w:t xml:space="preserve">Table </w:t>
      </w:r>
      <w:r w:rsidR="00DC500B">
        <w:rPr>
          <w:noProof/>
        </w:rPr>
        <w:t>1</w:t>
      </w:r>
      <w:r>
        <w:fldChar w:fldCharType="end"/>
      </w:r>
      <w:r>
        <w:t xml:space="preserve"> for what values you should be using</w:t>
      </w:r>
      <w:r w:rsidR="00F14FFF">
        <w:t xml:space="preserve"> when creating your new project</w:t>
      </w:r>
      <w:r>
        <w:t>.</w:t>
      </w:r>
    </w:p>
    <w:p w14:paraId="53A0D120" w14:textId="786AE0CF" w:rsidR="00FE7654" w:rsidRDefault="00FE7654" w:rsidP="00FE7654">
      <w:pPr>
        <w:pStyle w:val="Caption"/>
        <w:keepNext/>
        <w:jc w:val="center"/>
      </w:pPr>
      <w:bookmarkStart w:id="4" w:name="_Ref119495364"/>
      <w:r>
        <w:t xml:space="preserve">Table </w:t>
      </w:r>
      <w:fldSimple w:instr=" SEQ Table \* ARABIC ">
        <w:r w:rsidR="00DC500B">
          <w:rPr>
            <w:noProof/>
          </w:rPr>
          <w:t>1</w:t>
        </w:r>
      </w:fldSimple>
      <w:bookmarkEnd w:id="4"/>
      <w:r>
        <w:t xml:space="preserve"> IntelliJ New Project Fields</w:t>
      </w:r>
    </w:p>
    <w:tbl>
      <w:tblPr>
        <w:tblStyle w:val="TableGrid"/>
        <w:tblW w:w="0" w:type="auto"/>
        <w:tblLook w:val="04A0" w:firstRow="1" w:lastRow="0" w:firstColumn="1" w:lastColumn="0" w:noHBand="0" w:noVBand="1"/>
      </w:tblPr>
      <w:tblGrid>
        <w:gridCol w:w="1555"/>
        <w:gridCol w:w="4455"/>
        <w:gridCol w:w="3006"/>
      </w:tblGrid>
      <w:tr w:rsidR="00394CAA" w14:paraId="327496BE" w14:textId="77777777" w:rsidTr="00F14FFF">
        <w:tc>
          <w:tcPr>
            <w:tcW w:w="1555" w:type="dxa"/>
            <w:shd w:val="clear" w:color="auto" w:fill="D9F5D3"/>
          </w:tcPr>
          <w:p w14:paraId="474893B2" w14:textId="5C916E4C" w:rsidR="00394CAA" w:rsidRPr="00FE7654" w:rsidRDefault="00394CAA" w:rsidP="00394CAA">
            <w:pPr>
              <w:rPr>
                <w:b/>
                <w:bCs/>
              </w:rPr>
            </w:pPr>
            <w:r w:rsidRPr="00FE7654">
              <w:rPr>
                <w:b/>
                <w:bCs/>
              </w:rPr>
              <w:t>Field</w:t>
            </w:r>
          </w:p>
        </w:tc>
        <w:tc>
          <w:tcPr>
            <w:tcW w:w="4455" w:type="dxa"/>
            <w:shd w:val="clear" w:color="auto" w:fill="D9F5D3"/>
          </w:tcPr>
          <w:p w14:paraId="4656F811" w14:textId="497240F8" w:rsidR="00394CAA" w:rsidRPr="00FE7654" w:rsidRDefault="006F705E" w:rsidP="00394CAA">
            <w:pPr>
              <w:rPr>
                <w:b/>
                <w:bCs/>
              </w:rPr>
            </w:pPr>
            <w:r w:rsidRPr="00FE7654">
              <w:rPr>
                <w:b/>
                <w:bCs/>
              </w:rPr>
              <w:t>Description</w:t>
            </w:r>
          </w:p>
        </w:tc>
        <w:tc>
          <w:tcPr>
            <w:tcW w:w="3006" w:type="dxa"/>
            <w:shd w:val="clear" w:color="auto" w:fill="D9F5D3"/>
          </w:tcPr>
          <w:p w14:paraId="11778D4E" w14:textId="36D5C16E" w:rsidR="00394CAA" w:rsidRPr="00FE7654" w:rsidRDefault="006F705E" w:rsidP="00394CAA">
            <w:pPr>
              <w:rPr>
                <w:b/>
                <w:bCs/>
              </w:rPr>
            </w:pPr>
            <w:r w:rsidRPr="00FE7654">
              <w:rPr>
                <w:b/>
                <w:bCs/>
              </w:rPr>
              <w:t>Value to Use</w:t>
            </w:r>
          </w:p>
        </w:tc>
      </w:tr>
      <w:tr w:rsidR="00394CAA" w14:paraId="25BBDFA0" w14:textId="77777777" w:rsidTr="004707EB">
        <w:tc>
          <w:tcPr>
            <w:tcW w:w="1555" w:type="dxa"/>
          </w:tcPr>
          <w:p w14:paraId="3DC7D3B6" w14:textId="4EDCAD46" w:rsidR="00394CAA" w:rsidRDefault="00394CAA" w:rsidP="00394CAA">
            <w:r>
              <w:t>Name</w:t>
            </w:r>
          </w:p>
        </w:tc>
        <w:tc>
          <w:tcPr>
            <w:tcW w:w="4455" w:type="dxa"/>
          </w:tcPr>
          <w:p w14:paraId="3611BB0B" w14:textId="0A78CBF2" w:rsidR="00394CAA" w:rsidRDefault="006F705E" w:rsidP="00394CAA">
            <w:r>
              <w:t xml:space="preserve">This will be the name of your project. When you create the </w:t>
            </w:r>
            <w:proofErr w:type="gramStart"/>
            <w:r>
              <w:t>project</w:t>
            </w:r>
            <w:proofErr w:type="gramEnd"/>
            <w:r>
              <w:t xml:space="preserve"> a folder will be created </w:t>
            </w:r>
            <w:r w:rsidR="004707EB">
              <w:t>that matches the project name</w:t>
            </w:r>
          </w:p>
        </w:tc>
        <w:tc>
          <w:tcPr>
            <w:tcW w:w="3006" w:type="dxa"/>
          </w:tcPr>
          <w:p w14:paraId="61416B3D" w14:textId="15118E1E" w:rsidR="00394CAA" w:rsidRDefault="004707EB" w:rsidP="00394CAA">
            <w:r>
              <w:t>Week 8</w:t>
            </w:r>
          </w:p>
        </w:tc>
      </w:tr>
      <w:tr w:rsidR="00394CAA" w14:paraId="0C9C2D9E" w14:textId="77777777" w:rsidTr="004707EB">
        <w:tc>
          <w:tcPr>
            <w:tcW w:w="1555" w:type="dxa"/>
          </w:tcPr>
          <w:p w14:paraId="337EB626" w14:textId="445C5B90" w:rsidR="00394CAA" w:rsidRDefault="006F705E" w:rsidP="00394CAA">
            <w:r>
              <w:t>Location</w:t>
            </w:r>
          </w:p>
        </w:tc>
        <w:tc>
          <w:tcPr>
            <w:tcW w:w="4455" w:type="dxa"/>
          </w:tcPr>
          <w:p w14:paraId="6D1EC779" w14:textId="77777777" w:rsidR="00394CAA" w:rsidRDefault="004707EB" w:rsidP="00394CAA">
            <w:r>
              <w:t>Where your project (folder) will be stored.</w:t>
            </w:r>
          </w:p>
          <w:p w14:paraId="702DD620" w14:textId="77777777" w:rsidR="004707EB" w:rsidRDefault="004707EB" w:rsidP="00394CAA"/>
          <w:p w14:paraId="268F8FD0" w14:textId="77777777" w:rsidR="004707EB" w:rsidRPr="000A3336" w:rsidRDefault="004707EB" w:rsidP="00394CAA">
            <w:pPr>
              <w:rPr>
                <w:b/>
                <w:bCs/>
                <w:color w:val="FF0000"/>
              </w:rPr>
            </w:pPr>
            <w:r w:rsidRPr="000A3336">
              <w:rPr>
                <w:b/>
                <w:bCs/>
                <w:color w:val="FF0000"/>
              </w:rPr>
              <w:t>DO NOT USE THE O:\ DRIVE!!</w:t>
            </w:r>
          </w:p>
          <w:p w14:paraId="48C8CC90" w14:textId="77777777" w:rsidR="004707EB" w:rsidRDefault="004707EB" w:rsidP="00394CAA">
            <w:r>
              <w:t>The O:\ drive represents your OneDrive folder. Although OneDrive can handle</w:t>
            </w:r>
            <w:r w:rsidR="00526437">
              <w:t xml:space="preserve"> syncing individual</w:t>
            </w:r>
            <w:r>
              <w:t xml:space="preserve"> Processing (.PDE) files perfectly file, </w:t>
            </w:r>
            <w:r w:rsidR="00526437">
              <w:t>it will struggle to sync an IntelliJ project, as the project folder will contain many</w:t>
            </w:r>
            <w:r w:rsidR="005374AD">
              <w:t xml:space="preserve"> </w:t>
            </w:r>
            <w:r w:rsidR="00FD6579">
              <w:t>smaller files.</w:t>
            </w:r>
          </w:p>
          <w:p w14:paraId="2D8700C9" w14:textId="77777777" w:rsidR="008A42FE" w:rsidRDefault="008A42FE" w:rsidP="00394CAA"/>
          <w:p w14:paraId="1F1E8C0D" w14:textId="21E777F0" w:rsidR="008A42FE" w:rsidRPr="004707EB" w:rsidRDefault="008A42FE" w:rsidP="00394CAA">
            <w:r>
              <w:t xml:space="preserve">We will be using the W:\ drive – this is a storage area available to you when on a campus machine. If you want to continue to </w:t>
            </w:r>
            <w:r>
              <w:lastRenderedPageBreak/>
              <w:t>work on</w:t>
            </w:r>
            <w:r w:rsidR="00A75FE8">
              <w:t xml:space="preserve"> your exercises outside of the lab, the bottom of this lab sheet </w:t>
            </w:r>
            <w:r w:rsidR="00C95E37">
              <w:t xml:space="preserve">(Appendix A) </w:t>
            </w:r>
            <w:r w:rsidR="00A75FE8">
              <w:t>shows how to export your project as a ZIP file, which can then be imported into IntelliJ on another machine.</w:t>
            </w:r>
          </w:p>
        </w:tc>
        <w:tc>
          <w:tcPr>
            <w:tcW w:w="3006" w:type="dxa"/>
          </w:tcPr>
          <w:p w14:paraId="76C7DB15" w14:textId="77777777" w:rsidR="00394CAA" w:rsidRDefault="008A42FE" w:rsidP="00394CAA">
            <w:r>
              <w:lastRenderedPageBreak/>
              <w:t>W:\</w:t>
            </w:r>
          </w:p>
          <w:p w14:paraId="081138ED" w14:textId="77777777" w:rsidR="0021074E" w:rsidRDefault="0021074E" w:rsidP="00394CAA"/>
          <w:p w14:paraId="35BD1C20" w14:textId="71A64434" w:rsidR="0021074E" w:rsidRDefault="0021074E" w:rsidP="0021074E">
            <w:r>
              <w:rPr>
                <w:b/>
                <w:bCs/>
              </w:rPr>
              <w:t>Note:</w:t>
            </w:r>
            <w:r>
              <w:t xml:space="preserve"> you may want to create a subfolder in W:</w:t>
            </w:r>
            <w:r>
              <w:t>\</w:t>
            </w:r>
            <w:r>
              <w:t xml:space="preserve"> named </w:t>
            </w:r>
            <w:r>
              <w:rPr>
                <w:b/>
                <w:bCs/>
              </w:rPr>
              <w:t>Programming</w:t>
            </w:r>
            <w:r>
              <w:t xml:space="preserve"> and set that as your location. This will then create a folder for your project at </w:t>
            </w:r>
            <w:r w:rsidRPr="0021074E">
              <w:rPr>
                <w:b/>
                <w:bCs/>
              </w:rPr>
              <w:t>W:\</w:t>
            </w:r>
            <w:r w:rsidRPr="0021074E">
              <w:rPr>
                <w:b/>
                <w:bCs/>
              </w:rPr>
              <w:t>Programming</w:t>
            </w:r>
            <w:r w:rsidRPr="0021074E">
              <w:rPr>
                <w:b/>
                <w:bCs/>
              </w:rPr>
              <w:t>\</w:t>
            </w:r>
            <w:r w:rsidRPr="0021074E">
              <w:rPr>
                <w:b/>
                <w:bCs/>
              </w:rPr>
              <w:t>Week 8</w:t>
            </w:r>
          </w:p>
          <w:p w14:paraId="71EF83B2" w14:textId="32ECB5E4" w:rsidR="0021074E" w:rsidRPr="0021074E" w:rsidRDefault="0021074E" w:rsidP="00394CAA"/>
        </w:tc>
      </w:tr>
      <w:tr w:rsidR="00394CAA" w14:paraId="5BF4CCC1" w14:textId="77777777" w:rsidTr="004707EB">
        <w:tc>
          <w:tcPr>
            <w:tcW w:w="1555" w:type="dxa"/>
          </w:tcPr>
          <w:p w14:paraId="5E8EB3E1" w14:textId="22301BCB" w:rsidR="00394CAA" w:rsidRDefault="00A75FE8" w:rsidP="00394CAA">
            <w:r>
              <w:t>Language</w:t>
            </w:r>
          </w:p>
        </w:tc>
        <w:tc>
          <w:tcPr>
            <w:tcW w:w="4455" w:type="dxa"/>
          </w:tcPr>
          <w:p w14:paraId="2397A265" w14:textId="5B348659" w:rsidR="00394CAA" w:rsidRDefault="00A75FE8" w:rsidP="00394CAA">
            <w:r>
              <w:t>The language our project will use. Keep this default.</w:t>
            </w:r>
          </w:p>
        </w:tc>
        <w:tc>
          <w:tcPr>
            <w:tcW w:w="3006" w:type="dxa"/>
          </w:tcPr>
          <w:p w14:paraId="0B3DC680" w14:textId="43C0FF93" w:rsidR="00394CAA" w:rsidRPr="00A75FE8" w:rsidRDefault="00A75FE8" w:rsidP="00394CAA">
            <w:pPr>
              <w:rPr>
                <w:i/>
                <w:iCs/>
              </w:rPr>
            </w:pPr>
            <w:r>
              <w:rPr>
                <w:i/>
                <w:iCs/>
              </w:rPr>
              <w:t>Leave the default selected (Java)</w:t>
            </w:r>
          </w:p>
        </w:tc>
      </w:tr>
      <w:tr w:rsidR="00A75FE8" w14:paraId="11DD1F6F" w14:textId="77777777" w:rsidTr="004707EB">
        <w:tc>
          <w:tcPr>
            <w:tcW w:w="1555" w:type="dxa"/>
          </w:tcPr>
          <w:p w14:paraId="1B6DE20C" w14:textId="3BFA093C" w:rsidR="00A75FE8" w:rsidRDefault="00A75FE8" w:rsidP="00394CAA">
            <w:r>
              <w:t>Build System</w:t>
            </w:r>
          </w:p>
        </w:tc>
        <w:tc>
          <w:tcPr>
            <w:tcW w:w="4455" w:type="dxa"/>
          </w:tcPr>
          <w:p w14:paraId="6185B9AE" w14:textId="2FE2D62F" w:rsidR="00A75FE8" w:rsidRDefault="00032FD5" w:rsidP="00394CAA">
            <w:r>
              <w:t xml:space="preserve">The build system. </w:t>
            </w:r>
            <w:r w:rsidR="00A75FE8">
              <w:t>Keep this default.</w:t>
            </w:r>
          </w:p>
        </w:tc>
        <w:tc>
          <w:tcPr>
            <w:tcW w:w="3006" w:type="dxa"/>
          </w:tcPr>
          <w:p w14:paraId="62312173" w14:textId="57E5A9EB" w:rsidR="00A75FE8" w:rsidRDefault="00A75FE8" w:rsidP="00394CAA">
            <w:pPr>
              <w:rPr>
                <w:i/>
                <w:iCs/>
              </w:rPr>
            </w:pPr>
            <w:r>
              <w:rPr>
                <w:i/>
                <w:iCs/>
              </w:rPr>
              <w:t>Leave the default selected (IntelliJ)</w:t>
            </w:r>
          </w:p>
        </w:tc>
      </w:tr>
      <w:tr w:rsidR="00A75FE8" w14:paraId="662403E4" w14:textId="77777777" w:rsidTr="004707EB">
        <w:tc>
          <w:tcPr>
            <w:tcW w:w="1555" w:type="dxa"/>
          </w:tcPr>
          <w:p w14:paraId="4A28F026" w14:textId="6840C76F" w:rsidR="00A75FE8" w:rsidRDefault="00A75FE8" w:rsidP="00394CAA">
            <w:r>
              <w:t>JDK</w:t>
            </w:r>
          </w:p>
        </w:tc>
        <w:tc>
          <w:tcPr>
            <w:tcW w:w="4455" w:type="dxa"/>
          </w:tcPr>
          <w:p w14:paraId="1F91B7E6" w14:textId="32D08F81" w:rsidR="00A75FE8" w:rsidRDefault="00A75FE8" w:rsidP="00394CAA">
            <w:r>
              <w:t xml:space="preserve">The version of the </w:t>
            </w:r>
            <w:r w:rsidR="00C6639A">
              <w:t>Java Development Kit (JDK) to use for this project. We will keep the default.</w:t>
            </w:r>
          </w:p>
        </w:tc>
        <w:tc>
          <w:tcPr>
            <w:tcW w:w="3006" w:type="dxa"/>
          </w:tcPr>
          <w:p w14:paraId="3448C115" w14:textId="3B7D650F" w:rsidR="00A75FE8" w:rsidRDefault="00C6639A" w:rsidP="00394CAA">
            <w:pPr>
              <w:rPr>
                <w:i/>
                <w:iCs/>
              </w:rPr>
            </w:pPr>
            <w:r>
              <w:rPr>
                <w:i/>
                <w:iCs/>
              </w:rPr>
              <w:t>Leave the default selected (18)</w:t>
            </w:r>
          </w:p>
        </w:tc>
      </w:tr>
    </w:tbl>
    <w:p w14:paraId="504D0E93" w14:textId="7AF0FF83" w:rsidR="000D5424" w:rsidRDefault="000D5424">
      <w:pPr>
        <w:rPr>
          <w:rFonts w:asciiTheme="majorHAnsi" w:eastAsiaTheme="majorEastAsia" w:hAnsiTheme="majorHAnsi" w:cstheme="majorBidi"/>
          <w:b/>
          <w:color w:val="000000" w:themeColor="text1"/>
          <w:sz w:val="32"/>
          <w:szCs w:val="32"/>
        </w:rPr>
      </w:pPr>
    </w:p>
    <w:p w14:paraId="690ECD2B" w14:textId="7FDD1162" w:rsidR="00977901" w:rsidRDefault="00CE0A38" w:rsidP="0032472E">
      <w:pPr>
        <w:pStyle w:val="Heading1"/>
      </w:pPr>
      <w:r>
        <w:rPr>
          <w:b w:val="0"/>
          <w:bCs/>
          <w:noProof/>
        </w:rPr>
        <mc:AlternateContent>
          <mc:Choice Requires="wpg">
            <w:drawing>
              <wp:anchor distT="0" distB="0" distL="114300" distR="114300" simplePos="0" relativeHeight="251701248" behindDoc="0" locked="0" layoutInCell="1" allowOverlap="1" wp14:anchorId="1FEC660D" wp14:editId="04C2B6E3">
                <wp:simplePos x="0" y="0"/>
                <wp:positionH relativeFrom="column">
                  <wp:posOffset>-638175</wp:posOffset>
                </wp:positionH>
                <wp:positionV relativeFrom="paragraph">
                  <wp:posOffset>-69850</wp:posOffset>
                </wp:positionV>
                <wp:extent cx="540000" cy="540000"/>
                <wp:effectExtent l="0" t="0" r="0" b="0"/>
                <wp:wrapNone/>
                <wp:docPr id="33" name="Group 33"/>
                <wp:cNvGraphicFramePr/>
                <a:graphic xmlns:a="http://schemas.openxmlformats.org/drawingml/2006/main">
                  <a:graphicData uri="http://schemas.microsoft.com/office/word/2010/wordprocessingGroup">
                    <wpg:wgp>
                      <wpg:cNvGrpSpPr/>
                      <wpg:grpSpPr>
                        <a:xfrm>
                          <a:off x="0" y="0"/>
                          <a:ext cx="540000" cy="540000"/>
                          <a:chOff x="0" y="0"/>
                          <a:chExt cx="540000" cy="540000"/>
                        </a:xfrm>
                      </wpg:grpSpPr>
                      <wps:wsp>
                        <wps:cNvPr id="34" name="Rectangle: Rounded Corners 5"/>
                        <wps:cNvSpPr/>
                        <wps:spPr>
                          <a:xfrm>
                            <a:off x="0" y="0"/>
                            <a:ext cx="540000" cy="540000"/>
                          </a:xfrm>
                          <a:prstGeom prst="roundRect">
                            <a:avLst/>
                          </a:prstGeom>
                          <a:solidFill>
                            <a:srgbClr val="B0CFA9"/>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pic:pic xmlns:pic="http://schemas.openxmlformats.org/drawingml/2006/picture">
                        <pic:nvPicPr>
                          <pic:cNvPr id="35" name="Picture 4" descr="Web design with solid fill"/>
                          <pic:cNvPicPr>
                            <a:picLocks/>
                          </pic:cNvPicPr>
                        </pic:nvPicPr>
                        <pic:blipFill>
                          <a:blip r:embed="rId15">
                            <a:extLst>
                              <a:ext uri="{28A0092B-C50C-407E-A947-70E740481C1C}">
                                <a14:useLocalDpi xmlns:a14="http://schemas.microsoft.com/office/drawing/2010/main" val="0"/>
                              </a:ext>
                              <a:ext uri="{96DAC541-7B7A-43D3-8B79-37D633B846F1}">
                                <asvg:svgBlip xmlns:asvg="http://schemas.microsoft.com/office/drawing/2016/SVG/main" r:embed="rId16"/>
                              </a:ext>
                            </a:extLst>
                          </a:blip>
                          <a:srcRect/>
                          <a:stretch/>
                        </pic:blipFill>
                        <pic:spPr>
                          <a:xfrm>
                            <a:off x="31805" y="31805"/>
                            <a:ext cx="467995" cy="467995"/>
                          </a:xfrm>
                          <a:prstGeom prst="rect">
                            <a:avLst/>
                          </a:prstGeom>
                        </pic:spPr>
                      </pic:pic>
                    </wpg:wgp>
                  </a:graphicData>
                </a:graphic>
              </wp:anchor>
            </w:drawing>
          </mc:Choice>
          <mc:Fallback>
            <w:pict>
              <v:group w14:anchorId="50E49086" id="Group 33" o:spid="_x0000_s1026" style="position:absolute;margin-left:-50.25pt;margin-top:-5.5pt;width:42.5pt;height:42.5pt;z-index:251701248" coordsize="5400,5400"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">
                <v:roundrect id="Rectangle: Rounded Corners 5" o:spid="_x0000_s1027" style="position:absolute;width:5400;height:54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" fillcolor="#b0cfa9" stroked="f" strokeweight="1pt">
                  <v:stroke joinstyle="miter"/>
                </v:round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8" type="#_x0000_t75" alt="Web design with solid fill" style="position:absolute;left:318;top:318;width:4680;height:46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">
                  <v:imagedata r:id="rId17" o:title="Web design with solid fill"/>
                  <o:lock v:ext="edit" aspectratio="f"/>
                </v:shape>
              </v:group>
            </w:pict>
          </mc:Fallback>
        </mc:AlternateContent>
      </w:r>
      <w:r w:rsidR="00932EDF">
        <w:t xml:space="preserve">Exercise </w:t>
      </w:r>
      <w:r w:rsidR="00DC6FC3">
        <w:t>1</w:t>
      </w:r>
      <w:r w:rsidR="00932EDF">
        <w:t xml:space="preserve"> – </w:t>
      </w:r>
      <w:r w:rsidR="00BC031C">
        <w:t>Simple Console App</w:t>
      </w:r>
    </w:p>
    <w:p w14:paraId="1CF8BABB" w14:textId="385C450C" w:rsidR="00BC031C" w:rsidRDefault="00BC031C" w:rsidP="00BC031C">
      <w:pPr>
        <w:pStyle w:val="H2Body"/>
        <w:ind w:left="0"/>
      </w:pPr>
      <w:r>
        <w:t>Let’s start off b</w:t>
      </w:r>
      <w:r w:rsidR="00C90FEF">
        <w:t>y</w:t>
      </w:r>
      <w:r>
        <w:t xml:space="preserve"> creating </w:t>
      </w:r>
      <w:r w:rsidR="007930F1">
        <w:t>a</w:t>
      </w:r>
      <w:r>
        <w:t xml:space="preserve"> console application</w:t>
      </w:r>
      <w:r w:rsidR="007930F1">
        <w:t xml:space="preserve"> that simply</w:t>
      </w:r>
      <w:r>
        <w:t xml:space="preserve"> </w:t>
      </w:r>
      <w:r w:rsidR="007930F1">
        <w:t xml:space="preserve">prints something to the console </w:t>
      </w:r>
      <w:r>
        <w:t xml:space="preserve">to ensure our </w:t>
      </w:r>
      <w:r w:rsidR="00C90FEF">
        <w:t>environment</w:t>
      </w:r>
      <w:r>
        <w:t xml:space="preserve"> works.</w:t>
      </w:r>
    </w:p>
    <w:p w14:paraId="5B64D56A" w14:textId="04223172" w:rsidR="00B65353" w:rsidRDefault="00B65353" w:rsidP="00B65353">
      <w:pPr>
        <w:pStyle w:val="H2Body"/>
        <w:numPr>
          <w:ilvl w:val="0"/>
          <w:numId w:val="8"/>
        </w:numPr>
      </w:pPr>
      <w:r>
        <w:rPr>
          <w:b/>
          <w:bCs/>
        </w:rPr>
        <w:t>Create</w:t>
      </w:r>
      <w:r>
        <w:t xml:space="preserve"> a </w:t>
      </w:r>
      <w:r>
        <w:rPr>
          <w:b/>
          <w:bCs/>
        </w:rPr>
        <w:t>Class</w:t>
      </w:r>
      <w:r>
        <w:t xml:space="preserve"> </w:t>
      </w:r>
      <w:r w:rsidR="007930F1">
        <w:t xml:space="preserve">(right-click the </w:t>
      </w:r>
      <w:proofErr w:type="spellStart"/>
      <w:r w:rsidR="007930F1">
        <w:rPr>
          <w:b/>
          <w:bCs/>
        </w:rPr>
        <w:t>src</w:t>
      </w:r>
      <w:proofErr w:type="spellEnd"/>
      <w:r w:rsidR="007930F1">
        <w:t xml:space="preserve"> folder and select </w:t>
      </w:r>
      <w:r w:rsidR="007930F1">
        <w:rPr>
          <w:b/>
          <w:bCs/>
        </w:rPr>
        <w:t>New</w:t>
      </w:r>
      <w:r w:rsidR="007930F1">
        <w:t xml:space="preserve"> -&gt; </w:t>
      </w:r>
      <w:r w:rsidR="007930F1">
        <w:rPr>
          <w:b/>
          <w:bCs/>
        </w:rPr>
        <w:t>Java Class</w:t>
      </w:r>
      <w:r w:rsidR="002B433F">
        <w:t>)</w:t>
      </w:r>
      <w:r w:rsidR="00366A28">
        <w:t xml:space="preserve"> – see </w:t>
      </w:r>
      <w:r w:rsidR="00366A28">
        <w:fldChar w:fldCharType="begin"/>
      </w:r>
      <w:r w:rsidR="00366A28">
        <w:instrText xml:space="preserve"> REF _Ref119741337 \h </w:instrText>
      </w:r>
      <w:r w:rsidR="00366A28">
        <w:fldChar w:fldCharType="separate"/>
      </w:r>
      <w:r w:rsidR="00DC500B">
        <w:t xml:space="preserve">Figure </w:t>
      </w:r>
      <w:r w:rsidR="00DC500B">
        <w:rPr>
          <w:noProof/>
        </w:rPr>
        <w:t>5</w:t>
      </w:r>
      <w:r w:rsidR="00366A28">
        <w:fldChar w:fldCharType="end"/>
      </w:r>
      <w:r w:rsidR="00366A28">
        <w:t>.</w:t>
      </w:r>
    </w:p>
    <w:p w14:paraId="1FE3505A" w14:textId="2838E218" w:rsidR="006560B4" w:rsidRDefault="006560B4" w:rsidP="00B65353">
      <w:pPr>
        <w:pStyle w:val="H2Body"/>
        <w:numPr>
          <w:ilvl w:val="0"/>
          <w:numId w:val="8"/>
        </w:numPr>
      </w:pPr>
      <w:r w:rsidRPr="006560B4">
        <w:t>Name the Class</w:t>
      </w:r>
      <w:r>
        <w:rPr>
          <w:b/>
          <w:bCs/>
        </w:rPr>
        <w:t xml:space="preserve"> HelloWorld</w:t>
      </w:r>
      <w:r w:rsidR="00366A28">
        <w:rPr>
          <w:b/>
          <w:bCs/>
        </w:rPr>
        <w:t xml:space="preserve"> </w:t>
      </w:r>
      <w:r w:rsidR="00366A28">
        <w:t>(</w:t>
      </w:r>
      <w:r w:rsidR="00366A28">
        <w:fldChar w:fldCharType="begin"/>
      </w:r>
      <w:r w:rsidR="00366A28">
        <w:instrText xml:space="preserve"> REF _Ref119741361 \h </w:instrText>
      </w:r>
      <w:r w:rsidR="00366A28">
        <w:fldChar w:fldCharType="separate"/>
      </w:r>
      <w:r w:rsidR="00DC500B">
        <w:t xml:space="preserve">Figure </w:t>
      </w:r>
      <w:r w:rsidR="00DC500B">
        <w:rPr>
          <w:noProof/>
        </w:rPr>
        <w:t>6</w:t>
      </w:r>
      <w:r w:rsidR="00366A28">
        <w:fldChar w:fldCharType="end"/>
      </w:r>
      <w:r w:rsidR="00366A28">
        <w:t>)</w:t>
      </w:r>
    </w:p>
    <w:p w14:paraId="1EED62F2" w14:textId="4FB46A2D" w:rsidR="00B65353" w:rsidRDefault="00B65353" w:rsidP="00B65353">
      <w:pPr>
        <w:pStyle w:val="H2Body"/>
        <w:numPr>
          <w:ilvl w:val="0"/>
          <w:numId w:val="8"/>
        </w:numPr>
      </w:pPr>
      <w:r>
        <w:t xml:space="preserve">In this class, add </w:t>
      </w:r>
      <w:r w:rsidR="004E1A18">
        <w:t xml:space="preserve">a </w:t>
      </w:r>
      <w:r w:rsidR="004E1A18">
        <w:rPr>
          <w:b/>
          <w:bCs/>
        </w:rPr>
        <w:t>main method</w:t>
      </w:r>
      <w:r w:rsidR="007930F1">
        <w:rPr>
          <w:b/>
          <w:bCs/>
        </w:rPr>
        <w:t xml:space="preserve"> </w:t>
      </w:r>
      <w:r w:rsidR="006560B4">
        <w:t xml:space="preserve">– </w:t>
      </w:r>
      <w:r w:rsidR="007930F1">
        <w:t xml:space="preserve">you can either type </w:t>
      </w:r>
      <w:r w:rsidR="00086EA0">
        <w:t xml:space="preserve">out the main method if you remember the </w:t>
      </w:r>
      <w:r w:rsidR="00F56DC1">
        <w:t>syntax</w:t>
      </w:r>
      <w:r w:rsidR="00086EA0">
        <w:t xml:space="preserve"> from the lecture, or simply type “main” into the class bracers </w:t>
      </w:r>
      <w:proofErr w:type="gramStart"/>
      <w:r w:rsidR="00086EA0">
        <w:t>{ }</w:t>
      </w:r>
      <w:proofErr w:type="gramEnd"/>
      <w:r w:rsidR="00086EA0">
        <w:t xml:space="preserve"> and IntelliJ should recommend adding a main method from there</w:t>
      </w:r>
      <w:r w:rsidR="00366A28">
        <w:t xml:space="preserve"> (</w:t>
      </w:r>
      <w:r w:rsidR="00042179">
        <w:fldChar w:fldCharType="begin"/>
      </w:r>
      <w:r w:rsidR="00042179">
        <w:instrText xml:space="preserve"> REF _Ref119741498 \h </w:instrText>
      </w:r>
      <w:r w:rsidR="00042179">
        <w:fldChar w:fldCharType="separate"/>
      </w:r>
      <w:r w:rsidR="00DC500B">
        <w:t xml:space="preserve">Figure </w:t>
      </w:r>
      <w:r w:rsidR="00DC500B">
        <w:rPr>
          <w:noProof/>
        </w:rPr>
        <w:t>7</w:t>
      </w:r>
      <w:r w:rsidR="00042179">
        <w:fldChar w:fldCharType="end"/>
      </w:r>
      <w:r w:rsidR="00366A28">
        <w:t>)</w:t>
      </w:r>
      <w:r w:rsidR="00086EA0">
        <w:t>.</w:t>
      </w:r>
    </w:p>
    <w:p w14:paraId="170DD16C" w14:textId="0827DC01" w:rsidR="00C90FEF" w:rsidRDefault="00C90FEF" w:rsidP="00C90FEF">
      <w:pPr>
        <w:pStyle w:val="H2Body"/>
      </w:pPr>
    </w:p>
    <w:p w14:paraId="5AB695C4" w14:textId="77777777" w:rsidR="002B433F" w:rsidRDefault="00C90FEF" w:rsidP="00D369F9">
      <w:pPr>
        <w:pStyle w:val="H1Body"/>
        <w:keepNext/>
        <w:jc w:val="center"/>
      </w:pPr>
      <w:r w:rsidRPr="00C90FEF">
        <w:rPr>
          <w:noProof/>
        </w:rPr>
        <w:drawing>
          <wp:inline distT="0" distB="0" distL="0" distR="0" wp14:anchorId="5BC9A7A7" wp14:editId="74A002DB">
            <wp:extent cx="5731510" cy="865505"/>
            <wp:effectExtent l="19050" t="19050" r="21590" b="1079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865505"/>
                    </a:xfrm>
                    <a:prstGeom prst="rect">
                      <a:avLst/>
                    </a:prstGeom>
                    <a:ln w="19050">
                      <a:solidFill>
                        <a:schemeClr val="tx1"/>
                      </a:solidFill>
                    </a:ln>
                  </pic:spPr>
                </pic:pic>
              </a:graphicData>
            </a:graphic>
          </wp:inline>
        </w:drawing>
      </w:r>
    </w:p>
    <w:p w14:paraId="7C2FB594" w14:textId="53E91FCA" w:rsidR="00C90FEF" w:rsidRDefault="002B433F" w:rsidP="002B433F">
      <w:pPr>
        <w:pStyle w:val="Caption"/>
        <w:jc w:val="center"/>
      </w:pPr>
      <w:bookmarkStart w:id="5" w:name="_Ref119741337"/>
      <w:r>
        <w:t xml:space="preserve">Figure </w:t>
      </w:r>
      <w:fldSimple w:instr=" SEQ Figure \* ARABIC ">
        <w:r w:rsidR="00DC500B">
          <w:rPr>
            <w:noProof/>
          </w:rPr>
          <w:t>5</w:t>
        </w:r>
      </w:fldSimple>
      <w:bookmarkEnd w:id="5"/>
      <w:r>
        <w:t xml:space="preserve"> Creating a New Class in IntelliJ</w:t>
      </w:r>
    </w:p>
    <w:p w14:paraId="49B3D641" w14:textId="5C607A2B" w:rsidR="00366A28" w:rsidRDefault="00885CA8" w:rsidP="00366A28">
      <w:pPr>
        <w:pStyle w:val="H1Body"/>
        <w:keepNext/>
        <w:jc w:val="center"/>
      </w:pPr>
      <w:r w:rsidRPr="00885CA8">
        <w:rPr>
          <w:noProof/>
        </w:rPr>
        <w:drawing>
          <wp:inline distT="0" distB="0" distL="0" distR="0" wp14:anchorId="4600C3A2" wp14:editId="15C9CCE8">
            <wp:extent cx="4258829" cy="2894735"/>
            <wp:effectExtent l="19050" t="19050" r="27940" b="203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66052" cy="2899645"/>
                    </a:xfrm>
                    <a:prstGeom prst="rect">
                      <a:avLst/>
                    </a:prstGeom>
                    <a:ln w="19050">
                      <a:solidFill>
                        <a:schemeClr val="tx1"/>
                      </a:solidFill>
                    </a:ln>
                  </pic:spPr>
                </pic:pic>
              </a:graphicData>
            </a:graphic>
          </wp:inline>
        </w:drawing>
      </w:r>
    </w:p>
    <w:p w14:paraId="762BAE58" w14:textId="711E5A42" w:rsidR="00885CA8" w:rsidRDefault="00366A28" w:rsidP="00366A28">
      <w:pPr>
        <w:pStyle w:val="Caption"/>
        <w:jc w:val="center"/>
      </w:pPr>
      <w:bookmarkStart w:id="6" w:name="_Ref119741361"/>
      <w:r>
        <w:t xml:space="preserve">Figure </w:t>
      </w:r>
      <w:fldSimple w:instr=" SEQ Figure \* ARABIC ">
        <w:r w:rsidR="00DC500B">
          <w:rPr>
            <w:noProof/>
          </w:rPr>
          <w:t>6</w:t>
        </w:r>
      </w:fldSimple>
      <w:bookmarkEnd w:id="6"/>
      <w:r>
        <w:t xml:space="preserve"> Naming a Class in IntelliJ</w:t>
      </w:r>
    </w:p>
    <w:p w14:paraId="604E81F6" w14:textId="347987CB" w:rsidR="00366A28" w:rsidRDefault="0021074E" w:rsidP="00D369F9">
      <w:pPr>
        <w:pStyle w:val="H1Body"/>
      </w:pPr>
      <w:r w:rsidRPr="002E410C">
        <w:rPr>
          <w:noProof/>
        </w:rPr>
        <w:lastRenderedPageBreak/>
        <mc:AlternateContent>
          <mc:Choice Requires="wpg">
            <w:drawing>
              <wp:anchor distT="0" distB="0" distL="114300" distR="114300" simplePos="0" relativeHeight="251681792" behindDoc="0" locked="0" layoutInCell="1" allowOverlap="1" wp14:anchorId="793E3B42" wp14:editId="552E733A">
                <wp:simplePos x="0" y="0"/>
                <wp:positionH relativeFrom="margin">
                  <wp:posOffset>3314065</wp:posOffset>
                </wp:positionH>
                <wp:positionV relativeFrom="margin">
                  <wp:posOffset>19050</wp:posOffset>
                </wp:positionV>
                <wp:extent cx="2390775" cy="868680"/>
                <wp:effectExtent l="0" t="0" r="9525" b="7620"/>
                <wp:wrapNone/>
                <wp:docPr id="2" name="KeyTerm1"/>
                <wp:cNvGraphicFramePr/>
                <a:graphic xmlns:a="http://schemas.openxmlformats.org/drawingml/2006/main">
                  <a:graphicData uri="http://schemas.microsoft.com/office/word/2010/wordprocessingGroup">
                    <wpg:wgp>
                      <wpg:cNvGrpSpPr/>
                      <wpg:grpSpPr>
                        <a:xfrm>
                          <a:off x="0" y="0"/>
                          <a:ext cx="2390775" cy="868680"/>
                          <a:chOff x="0" y="0"/>
                          <a:chExt cx="3795014" cy="1223226"/>
                        </a:xfrm>
                      </wpg:grpSpPr>
                      <wps:wsp>
                        <wps:cNvPr id="8" name="Rectangle: Rounded Corners 4"/>
                        <wps:cNvSpPr/>
                        <wps:spPr>
                          <a:xfrm>
                            <a:off x="380962" y="0"/>
                            <a:ext cx="3414052" cy="1223226"/>
                          </a:xfrm>
                          <a:prstGeom prst="roundRect">
                            <a:avLst/>
                          </a:prstGeom>
                          <a:solidFill>
                            <a:schemeClr val="accent4">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0B2402F" w14:textId="46E1C131" w:rsidR="00B72BA7" w:rsidRPr="00073684" w:rsidRDefault="00B72BA7" w:rsidP="00B72BA7">
                              <w:pPr>
                                <w:ind w:left="-426" w:right="-64"/>
                                <w:rPr>
                                  <w:rFonts w:hAnsi="Calibri"/>
                                  <w:b/>
                                  <w:bCs/>
                                  <w:color w:val="000000"/>
                                  <w:kern w:val="24"/>
                                </w:rPr>
                              </w:pPr>
                              <w:r w:rsidRPr="004E6684">
                                <w:rPr>
                                  <w:rFonts w:hAnsi="Calibri"/>
                                  <w:b/>
                                  <w:bCs/>
                                  <w:color w:val="000000"/>
                                  <w:kern w:val="24"/>
                                </w:rPr>
                                <w:t>Key Term</w:t>
                              </w:r>
                              <w:r>
                                <w:rPr>
                                  <w:rFonts w:hAnsi="Calibri"/>
                                  <w:b/>
                                  <w:bCs/>
                                  <w:color w:val="000000"/>
                                  <w:kern w:val="24"/>
                                </w:rPr>
                                <w:t xml:space="preserve"> – </w:t>
                              </w:r>
                              <w:r w:rsidR="003977E1">
                                <w:rPr>
                                  <w:rFonts w:hAnsi="Calibri"/>
                                  <w:b/>
                                  <w:bCs/>
                                  <w:color w:val="000000"/>
                                  <w:kern w:val="24"/>
                                </w:rPr>
                                <w:t>main method</w:t>
                              </w:r>
                              <w:r>
                                <w:rPr>
                                  <w:rFonts w:hAnsi="Calibri"/>
                                  <w:b/>
                                  <w:bCs/>
                                  <w:color w:val="000000"/>
                                  <w:kern w:val="24"/>
                                </w:rPr>
                                <w:br/>
                              </w:r>
                              <w:r w:rsidR="003977E1">
                                <w:rPr>
                                  <w:color w:val="000000" w:themeColor="text1"/>
                                </w:rPr>
                                <w:t>The main method begins execution of a Java program.</w:t>
                              </w:r>
                            </w:p>
                          </w:txbxContent>
                        </wps:txbx>
                        <wps:bodyPr lIns="576000" tIns="0" rIns="36000" bIns="0" rtlCol="0" anchor="ctr" anchorCtr="0"/>
                      </wps:wsp>
                      <wps:wsp>
                        <wps:cNvPr id="9" name="Rectangle: Rounded Corners 5"/>
                        <wps:cNvSpPr/>
                        <wps:spPr>
                          <a:xfrm>
                            <a:off x="0" y="232252"/>
                            <a:ext cx="902477" cy="760397"/>
                          </a:xfrm>
                          <a:prstGeom prst="roundRect">
                            <a:avLst/>
                          </a:prstGeom>
                          <a:solidFill>
                            <a:schemeClr val="accent4">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pic:pic xmlns:pic="http://schemas.openxmlformats.org/drawingml/2006/picture">
                        <pic:nvPicPr>
                          <pic:cNvPr id="10" name="Picture 4" descr="File:Octicons-key.svg - Wikimedia Commons"/>
                          <pic:cNvPicPr preferRelativeResize="0">
                            <a:picLocks/>
                          </pic:cNvPicPr>
                        </pic:nvPicPr>
                        <pic:blipFill>
                          <a:blip r:embed="rId20" cstate="print">
                            <a:extLst>
                              <a:ext uri="{28A0092B-C50C-407E-A947-70E740481C1C}">
                                <a14:useLocalDpi xmlns:a14="http://schemas.microsoft.com/office/drawing/2010/main" val="0"/>
                              </a:ext>
                            </a:extLst>
                          </a:blip>
                          <a:stretch>
                            <a:fillRect/>
                          </a:stretch>
                        </pic:blipFill>
                        <pic:spPr>
                          <a:xfrm>
                            <a:off x="68580" y="282948"/>
                            <a:ext cx="782146" cy="659011"/>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793E3B42" id="KeyTerm1" o:spid="_x0000_s1031" style="position:absolute;left:0;text-align:left;margin-left:260.95pt;margin-top:1.5pt;width:188.25pt;height:68.4pt;z-index:251681792;mso-position-horizontal-relative:margin;mso-position-vertical-relative:margin;mso-width-relative:margin;mso-height-relative:margin" coordsize="37950,1223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">
                <v:roundrect id="Rectangle: Rounded Corners 4" o:spid="_x0000_s1032" style="position:absolute;left:3809;width:34141;height:1223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" fillcolor="#ffe599 [1303]" stroked="f" strokeweight="1pt">
                  <v:stroke joinstyle="miter"/>
                  <v:textbox inset="16mm,0,1mm,0">
                    <w:txbxContent>
                      <w:p w14:paraId="00B2402F" w14:textId="46E1C131" w:rsidR="00B72BA7" w:rsidRPr="00073684" w:rsidRDefault="00B72BA7" w:rsidP="00B72BA7">
                        <w:pPr>
                          <w:ind w:left="-426" w:right="-64"/>
                          <w:rPr>
                            <w:rFonts w:hAnsi="Calibri"/>
                            <w:b/>
                            <w:bCs/>
                            <w:color w:val="000000"/>
                            <w:kern w:val="24"/>
                          </w:rPr>
                        </w:pPr>
                        <w:r w:rsidRPr="004E6684">
                          <w:rPr>
                            <w:rFonts w:hAnsi="Calibri"/>
                            <w:b/>
                            <w:bCs/>
                            <w:color w:val="000000"/>
                            <w:kern w:val="24"/>
                          </w:rPr>
                          <w:t>Key Term</w:t>
                        </w:r>
                        <w:r>
                          <w:rPr>
                            <w:rFonts w:hAnsi="Calibri"/>
                            <w:b/>
                            <w:bCs/>
                            <w:color w:val="000000"/>
                            <w:kern w:val="24"/>
                          </w:rPr>
                          <w:t xml:space="preserve"> – </w:t>
                        </w:r>
                        <w:r w:rsidR="003977E1">
                          <w:rPr>
                            <w:rFonts w:hAnsi="Calibri"/>
                            <w:b/>
                            <w:bCs/>
                            <w:color w:val="000000"/>
                            <w:kern w:val="24"/>
                          </w:rPr>
                          <w:t>main method</w:t>
                        </w:r>
                        <w:r>
                          <w:rPr>
                            <w:rFonts w:hAnsi="Calibri"/>
                            <w:b/>
                            <w:bCs/>
                            <w:color w:val="000000"/>
                            <w:kern w:val="24"/>
                          </w:rPr>
                          <w:br/>
                        </w:r>
                        <w:r w:rsidR="003977E1">
                          <w:rPr>
                            <w:color w:val="000000" w:themeColor="text1"/>
                          </w:rPr>
                          <w:t>The main method begins execution of a Java program.</w:t>
                        </w:r>
                      </w:p>
                    </w:txbxContent>
                  </v:textbox>
                </v:roundrect>
                <v:roundrect id="Rectangle: Rounded Corners 5" o:spid="_x0000_s1033" style="position:absolute;top:2322;width:9024;height:760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" fillcolor="#ffd966 [1943]" stroked="f" strokeweight="1pt">
                  <v:stroke joinstyle="miter"/>
                </v:roundrect>
                <v:shape id="Picture 4" o:spid="_x0000_s1034" type="#_x0000_t75" alt="File:Octicons-key.svg - Wikimedia Commons" style="position:absolute;left:685;top:2829;width:7822;height:6590;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">
                  <v:imagedata r:id="rId21" o:title="Octicons-key"/>
                  <o:lock v:ext="edit" aspectratio="f"/>
                </v:shape>
                <w10:wrap anchorx="margin" anchory="margin"/>
              </v:group>
            </w:pict>
          </mc:Fallback>
        </mc:AlternateContent>
      </w:r>
      <w:r w:rsidR="004E1A18" w:rsidRPr="004E1A18">
        <w:rPr>
          <w:noProof/>
        </w:rPr>
        <w:drawing>
          <wp:inline distT="0" distB="0" distL="0" distR="0" wp14:anchorId="66344666" wp14:editId="4DBA6A09">
            <wp:extent cx="5731510" cy="1647825"/>
            <wp:effectExtent l="19050" t="19050" r="21590" b="285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1647825"/>
                    </a:xfrm>
                    <a:prstGeom prst="rect">
                      <a:avLst/>
                    </a:prstGeom>
                    <a:ln w="19050">
                      <a:solidFill>
                        <a:schemeClr val="tx1"/>
                      </a:solidFill>
                    </a:ln>
                  </pic:spPr>
                </pic:pic>
              </a:graphicData>
            </a:graphic>
          </wp:inline>
        </w:drawing>
      </w:r>
    </w:p>
    <w:p w14:paraId="66BAC340" w14:textId="42351AC3" w:rsidR="00042179" w:rsidRDefault="00366A28" w:rsidP="00054BF3">
      <w:pPr>
        <w:pStyle w:val="Caption"/>
        <w:jc w:val="center"/>
      </w:pPr>
      <w:bookmarkStart w:id="7" w:name="_Ref119741498"/>
      <w:r>
        <w:t xml:space="preserve">Figure </w:t>
      </w:r>
      <w:fldSimple w:instr=" SEQ Figure \* ARABIC ">
        <w:r w:rsidR="00DC500B">
          <w:rPr>
            <w:noProof/>
          </w:rPr>
          <w:t>7</w:t>
        </w:r>
      </w:fldSimple>
      <w:bookmarkEnd w:id="7"/>
      <w:r>
        <w:t xml:space="preserve"> IntelliJ Suggestion</w:t>
      </w:r>
    </w:p>
    <w:p w14:paraId="53713428" w14:textId="7957672E" w:rsidR="00042179" w:rsidRPr="009D13C4" w:rsidRDefault="00571F53" w:rsidP="00571F53">
      <w:pPr>
        <w:pStyle w:val="ListParagraph"/>
        <w:numPr>
          <w:ilvl w:val="0"/>
          <w:numId w:val="8"/>
        </w:numPr>
      </w:pPr>
      <w:r>
        <w:t xml:space="preserve">Enter a </w:t>
      </w:r>
      <w:proofErr w:type="spellStart"/>
      <w:r w:rsidRPr="00571F53">
        <w:rPr>
          <w:rFonts w:ascii="Consolas" w:hAnsi="Consolas"/>
        </w:rPr>
        <w:t>println</w:t>
      </w:r>
      <w:proofErr w:type="spellEnd"/>
      <w:r>
        <w:t xml:space="preserve"> statement</w:t>
      </w:r>
      <w:r w:rsidR="003977E1">
        <w:t xml:space="preserve"> in the main method that prints “Hello</w:t>
      </w:r>
      <w:r w:rsidR="00E42C79">
        <w:t>,</w:t>
      </w:r>
      <w:r w:rsidR="003977E1">
        <w:t xml:space="preserve"> </w:t>
      </w:r>
      <w:r w:rsidR="00E42C79">
        <w:t>w</w:t>
      </w:r>
      <w:r w:rsidR="003977E1">
        <w:t>orld</w:t>
      </w:r>
      <w:r w:rsidR="00E42C79">
        <w:t>!</w:t>
      </w:r>
      <w:r w:rsidR="003977E1">
        <w:t>” to the console</w:t>
      </w:r>
      <w:r>
        <w:t xml:space="preserve"> (recall from the lecture that printing to the console </w:t>
      </w:r>
      <w:r w:rsidR="006E0093">
        <w:t>can be</w:t>
      </w:r>
      <w:r w:rsidR="006638C1">
        <w:t xml:space="preserve"> achieved using </w:t>
      </w:r>
      <w:proofErr w:type="spellStart"/>
      <w:r w:rsidR="006638C1" w:rsidRPr="006638C1">
        <w:rPr>
          <w:rFonts w:ascii="Consolas" w:hAnsi="Consolas"/>
        </w:rPr>
        <w:t>System.out.print</w:t>
      </w:r>
      <w:r w:rsidR="006638C1">
        <w:rPr>
          <w:rFonts w:ascii="Consolas" w:hAnsi="Consolas"/>
        </w:rPr>
        <w:t>ln</w:t>
      </w:r>
      <w:proofErr w:type="spellEnd"/>
      <w:r w:rsidR="006E0093" w:rsidRPr="006E0093">
        <w:t>)</w:t>
      </w:r>
      <w:r w:rsidR="006C7164">
        <w:t xml:space="preserve">. </w:t>
      </w:r>
      <w:r w:rsidR="006C7164">
        <w:rPr>
          <w:b/>
          <w:bCs/>
        </w:rPr>
        <w:t>Hint:</w:t>
      </w:r>
      <w:r w:rsidR="006C7164">
        <w:t xml:space="preserve"> </w:t>
      </w:r>
      <w:r w:rsidR="00BA51E0">
        <w:t xml:space="preserve">entering </w:t>
      </w:r>
      <w:proofErr w:type="spellStart"/>
      <w:r w:rsidR="00BA51E0" w:rsidRPr="001C5DFC">
        <w:rPr>
          <w:rFonts w:ascii="Consolas" w:hAnsi="Consolas"/>
          <w:b/>
          <w:bCs/>
        </w:rPr>
        <w:t>sout</w:t>
      </w:r>
      <w:proofErr w:type="spellEnd"/>
      <w:r w:rsidR="00BA51E0">
        <w:t xml:space="preserve"> brings u</w:t>
      </w:r>
      <w:r w:rsidR="001C5DFC">
        <w:t>p</w:t>
      </w:r>
      <w:r w:rsidR="00DA7666">
        <w:t xml:space="preserve"> IntelliJ’s code suggestion for printing a string to a console</w:t>
      </w:r>
      <w:r w:rsidR="003258C8">
        <w:t xml:space="preserve"> (</w:t>
      </w:r>
      <w:r w:rsidR="00054BF3">
        <w:fldChar w:fldCharType="begin"/>
      </w:r>
      <w:r w:rsidR="00054BF3">
        <w:instrText xml:space="preserve"> REF _Ref119863984 \h </w:instrText>
      </w:r>
      <w:r w:rsidR="00054BF3">
        <w:fldChar w:fldCharType="separate"/>
      </w:r>
      <w:r w:rsidR="00054BF3">
        <w:t xml:space="preserve">Figure </w:t>
      </w:r>
      <w:r w:rsidR="00054BF3">
        <w:rPr>
          <w:noProof/>
        </w:rPr>
        <w:t>8</w:t>
      </w:r>
      <w:r w:rsidR="00054BF3">
        <w:fldChar w:fldCharType="end"/>
      </w:r>
      <w:r w:rsidR="003258C8">
        <w:t>)</w:t>
      </w:r>
      <w:r w:rsidR="00054BF3">
        <w:t>.</w:t>
      </w:r>
    </w:p>
    <w:p w14:paraId="76E571D0" w14:textId="7405594A" w:rsidR="009D13C4" w:rsidRPr="004D2A8D" w:rsidRDefault="009D13C4" w:rsidP="009D13C4">
      <w:pPr>
        <w:pStyle w:val="ListParagraph"/>
        <w:numPr>
          <w:ilvl w:val="1"/>
          <w:numId w:val="8"/>
        </w:numPr>
      </w:pPr>
      <w:proofErr w:type="spellStart"/>
      <w:r>
        <w:rPr>
          <w:rFonts w:ascii="Consolas" w:hAnsi="Consolas"/>
        </w:rPr>
        <w:t>System.out.print</w:t>
      </w:r>
      <w:proofErr w:type="spellEnd"/>
      <w:r w:rsidR="004D2A8D">
        <w:rPr>
          <w:rFonts w:ascii="Consolas" w:hAnsi="Consolas"/>
        </w:rPr>
        <w:t xml:space="preserve">() – </w:t>
      </w:r>
      <w:r w:rsidR="004D2A8D" w:rsidRPr="006E0093">
        <w:t>prints something to the console and leaves the cursor on the current line</w:t>
      </w:r>
    </w:p>
    <w:p w14:paraId="620C65FD" w14:textId="0EC9EFE8" w:rsidR="004D2A8D" w:rsidRPr="00042179" w:rsidRDefault="004D2A8D" w:rsidP="009D13C4">
      <w:pPr>
        <w:pStyle w:val="ListParagraph"/>
        <w:numPr>
          <w:ilvl w:val="1"/>
          <w:numId w:val="8"/>
        </w:numPr>
      </w:pPr>
      <w:proofErr w:type="spellStart"/>
      <w:r>
        <w:rPr>
          <w:rFonts w:ascii="Consolas" w:hAnsi="Consolas"/>
        </w:rPr>
        <w:t>System.out.println</w:t>
      </w:r>
      <w:proofErr w:type="spellEnd"/>
      <w:r>
        <w:rPr>
          <w:rFonts w:ascii="Consolas" w:hAnsi="Consolas"/>
        </w:rPr>
        <w:t xml:space="preserve">() – </w:t>
      </w:r>
      <w:r w:rsidRPr="006E0093">
        <w:t>prints something to the console and moves the cursor to the next line</w:t>
      </w:r>
    </w:p>
    <w:p w14:paraId="0000025B" w14:textId="77777777" w:rsidR="003258C8" w:rsidRDefault="00394A36" w:rsidP="003258C8">
      <w:pPr>
        <w:keepNext/>
      </w:pPr>
      <w:r w:rsidRPr="00394A36">
        <w:rPr>
          <w:noProof/>
        </w:rPr>
        <w:drawing>
          <wp:inline distT="0" distB="0" distL="0" distR="0" wp14:anchorId="3555F04D" wp14:editId="5A45C9D7">
            <wp:extent cx="5731510" cy="2190750"/>
            <wp:effectExtent l="19050" t="19050" r="21590" b="190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rotWithShape="1">
                    <a:blip r:embed="rId23"/>
                    <a:srcRect b="14751"/>
                    <a:stretch/>
                  </pic:blipFill>
                  <pic:spPr bwMode="auto">
                    <a:xfrm>
                      <a:off x="0" y="0"/>
                      <a:ext cx="5731510" cy="2190750"/>
                    </a:xfrm>
                    <a:prstGeom prst="rect">
                      <a:avLst/>
                    </a:prstGeom>
                    <a:ln w="19050"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7BD9779F" w14:textId="4F09CD08" w:rsidR="009F209E" w:rsidRDefault="003258C8" w:rsidP="003258C8">
      <w:pPr>
        <w:pStyle w:val="Caption"/>
        <w:jc w:val="center"/>
      </w:pPr>
      <w:bookmarkStart w:id="8" w:name="_Ref119863984"/>
      <w:r>
        <w:t xml:space="preserve">Figure </w:t>
      </w:r>
      <w:fldSimple w:instr=" SEQ Figure \* ARABIC ">
        <w:r w:rsidR="00DC500B">
          <w:rPr>
            <w:noProof/>
          </w:rPr>
          <w:t>8</w:t>
        </w:r>
      </w:fldSimple>
      <w:bookmarkEnd w:id="8"/>
      <w:r>
        <w:t xml:space="preserve"> </w:t>
      </w:r>
      <w:proofErr w:type="spellStart"/>
      <w:r w:rsidRPr="003258C8">
        <w:rPr>
          <w:rFonts w:ascii="Consolas" w:hAnsi="Consolas"/>
          <w:iCs w:val="0"/>
          <w:color w:val="auto"/>
          <w:sz w:val="22"/>
          <w:szCs w:val="22"/>
        </w:rPr>
        <w:t>sout</w:t>
      </w:r>
      <w:proofErr w:type="spellEnd"/>
      <w:r>
        <w:t xml:space="preserve"> shortcut for generating a </w:t>
      </w:r>
      <w:proofErr w:type="spellStart"/>
      <w:r>
        <w:t>println</w:t>
      </w:r>
      <w:proofErr w:type="spellEnd"/>
    </w:p>
    <w:p w14:paraId="1B362281" w14:textId="4AD30F3E" w:rsidR="00E42C79" w:rsidRDefault="00E42C79" w:rsidP="00E42C79">
      <w:pPr>
        <w:pStyle w:val="ListParagraph"/>
        <w:numPr>
          <w:ilvl w:val="0"/>
          <w:numId w:val="8"/>
        </w:numPr>
      </w:pPr>
      <w:r>
        <w:rPr>
          <w:b/>
          <w:bCs/>
        </w:rPr>
        <w:t>Run the application</w:t>
      </w:r>
      <w:r w:rsidR="00DA7666">
        <w:rPr>
          <w:b/>
          <w:bCs/>
        </w:rPr>
        <w:t xml:space="preserve"> </w:t>
      </w:r>
      <w:r w:rsidR="005D7539">
        <w:t xml:space="preserve">– there are many ways you can run the program, the green “play” button at the top-right is </w:t>
      </w:r>
      <w:r w:rsidR="003258C8">
        <w:t>probably the easiest (</w:t>
      </w:r>
      <w:r w:rsidR="00574298">
        <w:fldChar w:fldCharType="begin"/>
      </w:r>
      <w:r w:rsidR="00574298">
        <w:instrText xml:space="preserve"> REF _Ref119742472 \h </w:instrText>
      </w:r>
      <w:r w:rsidR="00574298">
        <w:fldChar w:fldCharType="separate"/>
      </w:r>
      <w:r w:rsidR="00DC500B">
        <w:t xml:space="preserve">Figure </w:t>
      </w:r>
      <w:r w:rsidR="00DC500B">
        <w:rPr>
          <w:noProof/>
        </w:rPr>
        <w:t>9</w:t>
      </w:r>
      <w:r w:rsidR="00574298">
        <w:fldChar w:fldCharType="end"/>
      </w:r>
      <w:r w:rsidR="003258C8">
        <w:t>)</w:t>
      </w:r>
    </w:p>
    <w:p w14:paraId="0BACFD63" w14:textId="0933776D" w:rsidR="003258C8" w:rsidRDefault="00C37E5B" w:rsidP="003258C8">
      <w:pPr>
        <w:keepNext/>
      </w:pPr>
      <w:r>
        <w:rPr>
          <w:noProof/>
        </w:rPr>
        <mc:AlternateContent>
          <mc:Choice Requires="wps">
            <w:drawing>
              <wp:anchor distT="0" distB="0" distL="114300" distR="114300" simplePos="0" relativeHeight="251694080" behindDoc="0" locked="0" layoutInCell="1" allowOverlap="1" wp14:anchorId="557561FA" wp14:editId="722519DE">
                <wp:simplePos x="0" y="0"/>
                <wp:positionH relativeFrom="column">
                  <wp:posOffset>3686175</wp:posOffset>
                </wp:positionH>
                <wp:positionV relativeFrom="paragraph">
                  <wp:posOffset>41274</wp:posOffset>
                </wp:positionV>
                <wp:extent cx="352425" cy="238125"/>
                <wp:effectExtent l="19050" t="19050" r="28575" b="28575"/>
                <wp:wrapNone/>
                <wp:docPr id="23" name="Rectangle 23"/>
                <wp:cNvGraphicFramePr/>
                <a:graphic xmlns:a="http://schemas.openxmlformats.org/drawingml/2006/main">
                  <a:graphicData uri="http://schemas.microsoft.com/office/word/2010/wordprocessingShape">
                    <wps:wsp>
                      <wps:cNvSpPr/>
                      <wps:spPr>
                        <a:xfrm>
                          <a:off x="0" y="0"/>
                          <a:ext cx="352425" cy="238125"/>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7F6A0D5" id="Rectangle 23" o:spid="_x0000_s1026" style="position:absolute;margin-left:290.25pt;margin-top:3.25pt;width:27.75pt;height:18.75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" filled="f" strokecolor="red" strokeweight="3pt"/>
            </w:pict>
          </mc:Fallback>
        </mc:AlternateContent>
      </w:r>
      <w:r w:rsidR="005D7539" w:rsidRPr="005D7539">
        <w:rPr>
          <w:noProof/>
        </w:rPr>
        <w:drawing>
          <wp:inline distT="0" distB="0" distL="0" distR="0" wp14:anchorId="4B02C5F8" wp14:editId="0E101C84">
            <wp:extent cx="5534025" cy="1771650"/>
            <wp:effectExtent l="19050" t="19050" r="28575" b="19050"/>
            <wp:docPr id="22" name="Picture 2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text, application, email&#10;&#10;Description automatically generated"/>
                    <pic:cNvPicPr/>
                  </pic:nvPicPr>
                  <pic:blipFill rotWithShape="1">
                    <a:blip r:embed="rId24"/>
                    <a:srcRect t="11246" b="14056"/>
                    <a:stretch/>
                  </pic:blipFill>
                  <pic:spPr bwMode="auto">
                    <a:xfrm>
                      <a:off x="0" y="0"/>
                      <a:ext cx="5534797" cy="1771897"/>
                    </a:xfrm>
                    <a:prstGeom prst="rect">
                      <a:avLst/>
                    </a:prstGeom>
                    <a:ln w="19050"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235BD084" w14:textId="217A248E" w:rsidR="005D7539" w:rsidRDefault="003258C8" w:rsidP="003258C8">
      <w:pPr>
        <w:pStyle w:val="Caption"/>
        <w:jc w:val="center"/>
      </w:pPr>
      <w:bookmarkStart w:id="9" w:name="_Ref119742472"/>
      <w:r>
        <w:t xml:space="preserve">Figure </w:t>
      </w:r>
      <w:fldSimple w:instr=" SEQ Figure \* ARABIC ">
        <w:r w:rsidR="00DC500B">
          <w:rPr>
            <w:noProof/>
          </w:rPr>
          <w:t>9</w:t>
        </w:r>
      </w:fldSimple>
      <w:bookmarkEnd w:id="9"/>
      <w:r>
        <w:t xml:space="preserve"> IntelliJ's Run Button</w:t>
      </w:r>
    </w:p>
    <w:p w14:paraId="5B5929B1" w14:textId="4F65C2A5" w:rsidR="00C37E5B" w:rsidRDefault="00000C1A">
      <w:pPr>
        <w:rPr>
          <w:noProof/>
        </w:rPr>
      </w:pPr>
      <w:r>
        <w:rPr>
          <w:noProof/>
        </w:rPr>
        <w:lastRenderedPageBreak/>
        <w:t>You should see “Hello, world!” output to the console area at the bottom</w:t>
      </w:r>
      <w:r w:rsidR="00845B96">
        <w:rPr>
          <w:noProof/>
        </w:rPr>
        <w:t xml:space="preserve"> (</w:t>
      </w:r>
      <w:r w:rsidR="00845B96">
        <w:rPr>
          <w:noProof/>
        </w:rPr>
        <w:fldChar w:fldCharType="begin"/>
      </w:r>
      <w:r w:rsidR="00845B96">
        <w:rPr>
          <w:noProof/>
        </w:rPr>
        <w:instrText xml:space="preserve"> REF _Ref119742598 \h </w:instrText>
      </w:r>
      <w:r w:rsidR="00845B96">
        <w:rPr>
          <w:noProof/>
        </w:rPr>
      </w:r>
      <w:r w:rsidR="00845B96">
        <w:rPr>
          <w:noProof/>
        </w:rPr>
        <w:fldChar w:fldCharType="separate"/>
      </w:r>
      <w:r w:rsidR="00DC500B">
        <w:t xml:space="preserve">Figure </w:t>
      </w:r>
      <w:r w:rsidR="00DC500B">
        <w:rPr>
          <w:noProof/>
        </w:rPr>
        <w:t>10</w:t>
      </w:r>
      <w:r w:rsidR="00845B96">
        <w:rPr>
          <w:noProof/>
        </w:rPr>
        <w:fldChar w:fldCharType="end"/>
      </w:r>
      <w:r w:rsidR="00845B96">
        <w:rPr>
          <w:noProof/>
        </w:rPr>
        <w:t>)</w:t>
      </w:r>
      <w:r>
        <w:rPr>
          <w:noProof/>
        </w:rPr>
        <w:t>.</w:t>
      </w:r>
    </w:p>
    <w:p w14:paraId="14E8489F" w14:textId="77777777" w:rsidR="00845B96" w:rsidRDefault="00C37E5B" w:rsidP="00845B96">
      <w:pPr>
        <w:keepNext/>
        <w:jc w:val="center"/>
      </w:pPr>
      <w:r w:rsidRPr="00C37E5B">
        <w:rPr>
          <w:noProof/>
        </w:rPr>
        <w:drawing>
          <wp:inline distT="0" distB="0" distL="0" distR="0" wp14:anchorId="3C6F3A3A" wp14:editId="78F4CDB4">
            <wp:extent cx="3723640" cy="1259938"/>
            <wp:effectExtent l="19050" t="19050" r="10160" b="16510"/>
            <wp:docPr id="24" name="Picture 2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Graphical user interface, text, application, email&#10;&#10;Description automatically generated"/>
                    <pic:cNvPicPr/>
                  </pic:nvPicPr>
                  <pic:blipFill rotWithShape="1">
                    <a:blip r:embed="rId25"/>
                    <a:srcRect b="24519"/>
                    <a:stretch/>
                  </pic:blipFill>
                  <pic:spPr bwMode="auto">
                    <a:xfrm>
                      <a:off x="0" y="0"/>
                      <a:ext cx="3734688" cy="1263676"/>
                    </a:xfrm>
                    <a:prstGeom prst="rect">
                      <a:avLst/>
                    </a:prstGeom>
                    <a:ln w="19050">
                      <a:solidFill>
                        <a:schemeClr val="tx1"/>
                      </a:solidFill>
                    </a:ln>
                    <a:extLst>
                      <a:ext uri="{53640926-AAD7-44D8-BBD7-CCE9431645EC}">
                        <a14:shadowObscured xmlns:a14="http://schemas.microsoft.com/office/drawing/2010/main"/>
                      </a:ext>
                    </a:extLst>
                  </pic:spPr>
                </pic:pic>
              </a:graphicData>
            </a:graphic>
          </wp:inline>
        </w:drawing>
      </w:r>
    </w:p>
    <w:p w14:paraId="7DC5E050" w14:textId="39801738" w:rsidR="004E1A18" w:rsidRPr="00845B96" w:rsidRDefault="00845B96" w:rsidP="00845B96">
      <w:pPr>
        <w:pStyle w:val="Caption"/>
        <w:jc w:val="center"/>
      </w:pPr>
      <w:bookmarkStart w:id="10" w:name="_Ref119742598"/>
      <w:r>
        <w:t xml:space="preserve">Figure </w:t>
      </w:r>
      <w:fldSimple w:instr=" SEQ Figure \* ARABIC ">
        <w:r w:rsidR="00DC500B">
          <w:rPr>
            <w:noProof/>
          </w:rPr>
          <w:t>10</w:t>
        </w:r>
      </w:fldSimple>
      <w:bookmarkEnd w:id="10"/>
      <w:r>
        <w:t xml:space="preserve"> Exercise 1 Console Output</w:t>
      </w:r>
    </w:p>
    <w:p w14:paraId="7110E32B" w14:textId="4A7F7CA0" w:rsidR="00BC031C" w:rsidRDefault="00A5352B" w:rsidP="00BC031C">
      <w:pPr>
        <w:pStyle w:val="Heading1"/>
      </w:pPr>
      <w:r>
        <w:rPr>
          <w:b w:val="0"/>
          <w:bCs/>
          <w:noProof/>
        </w:rPr>
        <mc:AlternateContent>
          <mc:Choice Requires="wpg">
            <w:drawing>
              <wp:anchor distT="0" distB="0" distL="114300" distR="114300" simplePos="0" relativeHeight="251712512" behindDoc="0" locked="0" layoutInCell="1" allowOverlap="1" wp14:anchorId="286A763D" wp14:editId="4E0CEC6D">
                <wp:simplePos x="0" y="0"/>
                <wp:positionH relativeFrom="column">
                  <wp:posOffset>-685800</wp:posOffset>
                </wp:positionH>
                <wp:positionV relativeFrom="paragraph">
                  <wp:posOffset>-114300</wp:posOffset>
                </wp:positionV>
                <wp:extent cx="540000" cy="540000"/>
                <wp:effectExtent l="0" t="0" r="0" b="0"/>
                <wp:wrapNone/>
                <wp:docPr id="45" name="Group 45"/>
                <wp:cNvGraphicFramePr/>
                <a:graphic xmlns:a="http://schemas.openxmlformats.org/drawingml/2006/main">
                  <a:graphicData uri="http://schemas.microsoft.com/office/word/2010/wordprocessingGroup">
                    <wpg:wgp>
                      <wpg:cNvGrpSpPr/>
                      <wpg:grpSpPr>
                        <a:xfrm>
                          <a:off x="0" y="0"/>
                          <a:ext cx="540000" cy="540000"/>
                          <a:chOff x="0" y="0"/>
                          <a:chExt cx="540000" cy="540000"/>
                        </a:xfrm>
                      </wpg:grpSpPr>
                      <wps:wsp>
                        <wps:cNvPr id="46" name="Rectangle: Rounded Corners 5"/>
                        <wps:cNvSpPr/>
                        <wps:spPr>
                          <a:xfrm>
                            <a:off x="0" y="0"/>
                            <a:ext cx="540000" cy="540000"/>
                          </a:xfrm>
                          <a:prstGeom prst="roundRect">
                            <a:avLst/>
                          </a:prstGeom>
                          <a:solidFill>
                            <a:srgbClr val="B0CFA9"/>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pic:pic xmlns:pic="http://schemas.openxmlformats.org/drawingml/2006/picture">
                        <pic:nvPicPr>
                          <pic:cNvPr id="47" name="Picture 4" descr="Web design with solid fill"/>
                          <pic:cNvPicPr>
                            <a:picLocks/>
                          </pic:cNvPicPr>
                        </pic:nvPicPr>
                        <pic:blipFill>
                          <a:blip r:embed="rId15">
                            <a:extLst>
                              <a:ext uri="{28A0092B-C50C-407E-A947-70E740481C1C}">
                                <a14:useLocalDpi xmlns:a14="http://schemas.microsoft.com/office/drawing/2010/main" val="0"/>
                              </a:ext>
                              <a:ext uri="{96DAC541-7B7A-43D3-8B79-37D633B846F1}">
                                <asvg:svgBlip xmlns:asvg="http://schemas.microsoft.com/office/drawing/2016/SVG/main" r:embed="rId16"/>
                              </a:ext>
                            </a:extLst>
                          </a:blip>
                          <a:srcRect/>
                          <a:stretch/>
                        </pic:blipFill>
                        <pic:spPr>
                          <a:xfrm>
                            <a:off x="31805" y="31805"/>
                            <a:ext cx="467995" cy="467995"/>
                          </a:xfrm>
                          <a:prstGeom prst="rect">
                            <a:avLst/>
                          </a:prstGeom>
                        </pic:spPr>
                      </pic:pic>
                    </wpg:wgp>
                  </a:graphicData>
                </a:graphic>
              </wp:anchor>
            </w:drawing>
          </mc:Choice>
          <mc:Fallback>
            <w:pict>
              <v:group w14:anchorId="644BC096" id="Group 45" o:spid="_x0000_s1026" style="position:absolute;margin-left:-54pt;margin-top:-9pt;width:42.5pt;height:42.5pt;z-index:251712512" coordsize="5400,5400"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">
                <v:roundrect id="Rectangle: Rounded Corners 5" o:spid="_x0000_s1027" style="position:absolute;width:5400;height:54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" fillcolor="#b0cfa9" stroked="f" strokeweight="1pt">
                  <v:stroke joinstyle="miter"/>
                </v:roundrect>
                <v:shape id="Picture 4" o:spid="_x0000_s1028" type="#_x0000_t75" alt="Web design with solid fill" style="position:absolute;left:318;top:318;width:4680;height:46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">
                  <v:imagedata r:id="rId17" o:title="Web design with solid fill"/>
                  <o:lock v:ext="edit" aspectratio="f"/>
                </v:shape>
              </v:group>
            </w:pict>
          </mc:Fallback>
        </mc:AlternateContent>
      </w:r>
      <w:r w:rsidR="00BC031C">
        <w:t xml:space="preserve">Exercise 2 – </w:t>
      </w:r>
      <w:r w:rsidR="00381BCF">
        <w:t>Introducing Variables</w:t>
      </w:r>
    </w:p>
    <w:p w14:paraId="1349E121" w14:textId="1CD5660E" w:rsidR="00EC3FB7" w:rsidRDefault="0096708D" w:rsidP="0096708D">
      <w:pPr>
        <w:pStyle w:val="H2Body"/>
        <w:numPr>
          <w:ilvl w:val="0"/>
          <w:numId w:val="10"/>
        </w:numPr>
        <w:ind w:right="3356"/>
      </w:pPr>
      <w:r w:rsidRPr="002E410C">
        <w:rPr>
          <w:noProof/>
        </w:rPr>
        <mc:AlternateContent>
          <mc:Choice Requires="wpg">
            <w:drawing>
              <wp:anchor distT="0" distB="0" distL="114300" distR="114300" simplePos="0" relativeHeight="251703296" behindDoc="0" locked="0" layoutInCell="1" allowOverlap="1" wp14:anchorId="5C9EA832" wp14:editId="3CEECB14">
                <wp:simplePos x="0" y="0"/>
                <wp:positionH relativeFrom="margin">
                  <wp:posOffset>3800475</wp:posOffset>
                </wp:positionH>
                <wp:positionV relativeFrom="margin">
                  <wp:posOffset>2466975</wp:posOffset>
                </wp:positionV>
                <wp:extent cx="2533650" cy="1019175"/>
                <wp:effectExtent l="0" t="0" r="0" b="9525"/>
                <wp:wrapNone/>
                <wp:docPr id="36" name="KeyTerm1"/>
                <wp:cNvGraphicFramePr/>
                <a:graphic xmlns:a="http://schemas.openxmlformats.org/drawingml/2006/main">
                  <a:graphicData uri="http://schemas.microsoft.com/office/word/2010/wordprocessingGroup">
                    <wpg:wgp>
                      <wpg:cNvGrpSpPr/>
                      <wpg:grpSpPr>
                        <a:xfrm>
                          <a:off x="0" y="0"/>
                          <a:ext cx="2533650" cy="1019175"/>
                          <a:chOff x="0" y="0"/>
                          <a:chExt cx="3795014" cy="1223226"/>
                        </a:xfrm>
                      </wpg:grpSpPr>
                      <wps:wsp>
                        <wps:cNvPr id="37" name="Rectangle: Rounded Corners 4"/>
                        <wps:cNvSpPr/>
                        <wps:spPr>
                          <a:xfrm>
                            <a:off x="380962" y="0"/>
                            <a:ext cx="3414052" cy="1223226"/>
                          </a:xfrm>
                          <a:prstGeom prst="roundRect">
                            <a:avLst/>
                          </a:prstGeom>
                          <a:solidFill>
                            <a:schemeClr val="accent4">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E3A64A9" w14:textId="1503E254" w:rsidR="001B2C37" w:rsidRPr="001B2C37" w:rsidRDefault="001B2C37" w:rsidP="001B2C37">
                              <w:pPr>
                                <w:ind w:left="-426" w:right="-64"/>
                                <w:rPr>
                                  <w:rFonts w:hAnsi="Calibri"/>
                                  <w:color w:val="000000"/>
                                  <w:kern w:val="24"/>
                                </w:rPr>
                              </w:pPr>
                              <w:r w:rsidRPr="004E6684">
                                <w:rPr>
                                  <w:rFonts w:hAnsi="Calibri"/>
                                  <w:b/>
                                  <w:bCs/>
                                  <w:color w:val="000000"/>
                                  <w:kern w:val="24"/>
                                </w:rPr>
                                <w:t>Key Term</w:t>
                              </w:r>
                              <w:r>
                                <w:rPr>
                                  <w:rFonts w:hAnsi="Calibri"/>
                                  <w:b/>
                                  <w:bCs/>
                                  <w:color w:val="000000"/>
                                  <w:kern w:val="24"/>
                                </w:rPr>
                                <w:t xml:space="preserve"> – </w:t>
                              </w:r>
                              <w:r>
                                <w:rPr>
                                  <w:rFonts w:hAnsi="Calibri"/>
                                  <w:b/>
                                  <w:bCs/>
                                  <w:color w:val="000000"/>
                                  <w:kern w:val="24"/>
                                </w:rPr>
                                <w:t>Scanner</w:t>
                              </w:r>
                              <w:r>
                                <w:rPr>
                                  <w:rFonts w:hAnsi="Calibri"/>
                                  <w:b/>
                                  <w:bCs/>
                                  <w:color w:val="000000"/>
                                  <w:kern w:val="24"/>
                                </w:rPr>
                                <w:br/>
                              </w:r>
                              <w:r>
                                <w:rPr>
                                  <w:color w:val="000000" w:themeColor="text1"/>
                                </w:rPr>
                                <w:t xml:space="preserve">The </w:t>
                              </w:r>
                              <w:r>
                                <w:rPr>
                                  <w:b/>
                                  <w:bCs/>
                                  <w:color w:val="000000" w:themeColor="text1"/>
                                </w:rPr>
                                <w:t>Scanner</w:t>
                              </w:r>
                              <w:r>
                                <w:rPr>
                                  <w:color w:val="000000" w:themeColor="text1"/>
                                </w:rPr>
                                <w:t xml:space="preserve"> class is a built-in</w:t>
                              </w:r>
                              <w:r w:rsidR="00B27B55">
                                <w:rPr>
                                  <w:color w:val="000000" w:themeColor="text1"/>
                                </w:rPr>
                                <w:t xml:space="preserve"> Java</w:t>
                              </w:r>
                              <w:r>
                                <w:rPr>
                                  <w:color w:val="000000" w:themeColor="text1"/>
                                </w:rPr>
                                <w:t xml:space="preserve"> class that allows us to gather input from the keyboard</w:t>
                              </w:r>
                              <w:r w:rsidR="00B27B55">
                                <w:rPr>
                                  <w:color w:val="000000" w:themeColor="text1"/>
                                </w:rPr>
                                <w:t>.</w:t>
                              </w:r>
                            </w:p>
                          </w:txbxContent>
                        </wps:txbx>
                        <wps:bodyPr lIns="576000" tIns="0" rIns="36000" bIns="0" rtlCol="0" anchor="ctr" anchorCtr="0"/>
                      </wps:wsp>
                      <wps:wsp>
                        <wps:cNvPr id="38" name="Rectangle: Rounded Corners 5"/>
                        <wps:cNvSpPr/>
                        <wps:spPr>
                          <a:xfrm>
                            <a:off x="0" y="232252"/>
                            <a:ext cx="902477" cy="760397"/>
                          </a:xfrm>
                          <a:prstGeom prst="roundRect">
                            <a:avLst/>
                          </a:prstGeom>
                          <a:solidFill>
                            <a:schemeClr val="accent4">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pic:pic xmlns:pic="http://schemas.openxmlformats.org/drawingml/2006/picture">
                        <pic:nvPicPr>
                          <pic:cNvPr id="39" name="Picture 4" descr="File:Octicons-key.svg - Wikimedia Commons"/>
                          <pic:cNvPicPr preferRelativeResize="0">
                            <a:picLocks/>
                          </pic:cNvPicPr>
                        </pic:nvPicPr>
                        <pic:blipFill>
                          <a:blip r:embed="rId20" cstate="print">
                            <a:extLst>
                              <a:ext uri="{28A0092B-C50C-407E-A947-70E740481C1C}">
                                <a14:useLocalDpi xmlns:a14="http://schemas.microsoft.com/office/drawing/2010/main" val="0"/>
                              </a:ext>
                            </a:extLst>
                          </a:blip>
                          <a:stretch>
                            <a:fillRect/>
                          </a:stretch>
                        </pic:blipFill>
                        <pic:spPr>
                          <a:xfrm>
                            <a:off x="68580" y="282948"/>
                            <a:ext cx="782146" cy="659011"/>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5C9EA832" id="_x0000_s1035" style="position:absolute;left:0;text-align:left;margin-left:299.25pt;margin-top:194.25pt;width:199.5pt;height:80.25pt;z-index:251703296;mso-position-horizontal-relative:margin;mso-position-vertical-relative:margin;mso-width-relative:margin;mso-height-relative:margin" coordsize="37950,1223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">
                <v:roundrect id="Rectangle: Rounded Corners 4" o:spid="_x0000_s1036" style="position:absolute;left:3809;width:34141;height:1223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" fillcolor="#ffe599 [1303]" stroked="f" strokeweight="1pt">
                  <v:stroke joinstyle="miter"/>
                  <v:textbox inset="16mm,0,1mm,0">
                    <w:txbxContent>
                      <w:p w14:paraId="4E3A64A9" w14:textId="1503E254" w:rsidR="001B2C37" w:rsidRPr="001B2C37" w:rsidRDefault="001B2C37" w:rsidP="001B2C37">
                        <w:pPr>
                          <w:ind w:left="-426" w:right="-64"/>
                          <w:rPr>
                            <w:rFonts w:hAnsi="Calibri"/>
                            <w:color w:val="000000"/>
                            <w:kern w:val="24"/>
                          </w:rPr>
                        </w:pPr>
                        <w:r w:rsidRPr="004E6684">
                          <w:rPr>
                            <w:rFonts w:hAnsi="Calibri"/>
                            <w:b/>
                            <w:bCs/>
                            <w:color w:val="000000"/>
                            <w:kern w:val="24"/>
                          </w:rPr>
                          <w:t>Key Term</w:t>
                        </w:r>
                        <w:r>
                          <w:rPr>
                            <w:rFonts w:hAnsi="Calibri"/>
                            <w:b/>
                            <w:bCs/>
                            <w:color w:val="000000"/>
                            <w:kern w:val="24"/>
                          </w:rPr>
                          <w:t xml:space="preserve"> – </w:t>
                        </w:r>
                        <w:r>
                          <w:rPr>
                            <w:rFonts w:hAnsi="Calibri"/>
                            <w:b/>
                            <w:bCs/>
                            <w:color w:val="000000"/>
                            <w:kern w:val="24"/>
                          </w:rPr>
                          <w:t>Scanner</w:t>
                        </w:r>
                        <w:r>
                          <w:rPr>
                            <w:rFonts w:hAnsi="Calibri"/>
                            <w:b/>
                            <w:bCs/>
                            <w:color w:val="000000"/>
                            <w:kern w:val="24"/>
                          </w:rPr>
                          <w:br/>
                        </w:r>
                        <w:r>
                          <w:rPr>
                            <w:color w:val="000000" w:themeColor="text1"/>
                          </w:rPr>
                          <w:t xml:space="preserve">The </w:t>
                        </w:r>
                        <w:r>
                          <w:rPr>
                            <w:b/>
                            <w:bCs/>
                            <w:color w:val="000000" w:themeColor="text1"/>
                          </w:rPr>
                          <w:t>Scanner</w:t>
                        </w:r>
                        <w:r>
                          <w:rPr>
                            <w:color w:val="000000" w:themeColor="text1"/>
                          </w:rPr>
                          <w:t xml:space="preserve"> class is a built-in</w:t>
                        </w:r>
                        <w:r w:rsidR="00B27B55">
                          <w:rPr>
                            <w:color w:val="000000" w:themeColor="text1"/>
                          </w:rPr>
                          <w:t xml:space="preserve"> Java</w:t>
                        </w:r>
                        <w:r>
                          <w:rPr>
                            <w:color w:val="000000" w:themeColor="text1"/>
                          </w:rPr>
                          <w:t xml:space="preserve"> class that allows us to gather input from the keyboard</w:t>
                        </w:r>
                        <w:r w:rsidR="00B27B55">
                          <w:rPr>
                            <w:color w:val="000000" w:themeColor="text1"/>
                          </w:rPr>
                          <w:t>.</w:t>
                        </w:r>
                      </w:p>
                    </w:txbxContent>
                  </v:textbox>
                </v:roundrect>
                <v:roundrect id="Rectangle: Rounded Corners 5" o:spid="_x0000_s1037" style="position:absolute;top:2322;width:9024;height:760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" fillcolor="#ffd966 [1943]" stroked="f" strokeweight="1pt">
                  <v:stroke joinstyle="miter"/>
                </v:roundrect>
                <v:shape id="Picture 4" o:spid="_x0000_s1038" type="#_x0000_t75" alt="File:Octicons-key.svg - Wikimedia Commons" style="position:absolute;left:685;top:2829;width:7822;height:6590;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">
                  <v:imagedata r:id="rId21" o:title="Octicons-key"/>
                  <o:lock v:ext="edit" aspectratio="f"/>
                </v:shape>
                <w10:wrap anchorx="margin" anchory="margin"/>
              </v:group>
            </w:pict>
          </mc:Fallback>
        </mc:AlternateContent>
      </w:r>
      <w:r w:rsidR="00381BCF">
        <w:t xml:space="preserve">In your </w:t>
      </w:r>
      <w:r w:rsidR="00381BCF">
        <w:rPr>
          <w:b/>
          <w:bCs/>
        </w:rPr>
        <w:t>HelloWorld</w:t>
      </w:r>
      <w:r w:rsidR="00381BCF">
        <w:t xml:space="preserve"> class, introduce three new variables in the main method to record your </w:t>
      </w:r>
      <w:r w:rsidR="00381BCF">
        <w:rPr>
          <w:b/>
          <w:bCs/>
        </w:rPr>
        <w:t>name</w:t>
      </w:r>
      <w:r w:rsidR="00381BCF">
        <w:t xml:space="preserve">, </w:t>
      </w:r>
      <w:r w:rsidR="00381BCF">
        <w:rPr>
          <w:b/>
          <w:bCs/>
        </w:rPr>
        <w:t>age</w:t>
      </w:r>
      <w:r w:rsidR="00381BCF">
        <w:t xml:space="preserve"> (in whole years)</w:t>
      </w:r>
      <w:r w:rsidR="001263BC">
        <w:t xml:space="preserve">, and </w:t>
      </w:r>
      <w:r w:rsidR="001263BC">
        <w:rPr>
          <w:b/>
          <w:bCs/>
        </w:rPr>
        <w:t>height</w:t>
      </w:r>
      <w:r w:rsidR="001263BC">
        <w:t xml:space="preserve"> (in meters).</w:t>
      </w:r>
      <w:r w:rsidR="006A5AC5">
        <w:t xml:space="preserve"> Think about what data types would be most suitable for these variables.</w:t>
      </w:r>
    </w:p>
    <w:p w14:paraId="62C283BB" w14:textId="05E6558C" w:rsidR="0031751D" w:rsidRDefault="00F07C0F" w:rsidP="0096708D">
      <w:pPr>
        <w:pStyle w:val="H2Body"/>
        <w:numPr>
          <w:ilvl w:val="0"/>
          <w:numId w:val="10"/>
        </w:numPr>
        <w:ind w:right="3356"/>
      </w:pPr>
      <w:r>
        <w:t xml:space="preserve">Enter individual </w:t>
      </w:r>
      <w:proofErr w:type="spellStart"/>
      <w:r>
        <w:t>println</w:t>
      </w:r>
      <w:proofErr w:type="spellEnd"/>
      <w:r>
        <w:t xml:space="preserve"> statements to print your </w:t>
      </w:r>
      <w:r w:rsidRPr="00EC3FB7">
        <w:rPr>
          <w:b/>
          <w:bCs/>
        </w:rPr>
        <w:t>name</w:t>
      </w:r>
      <w:r>
        <w:t xml:space="preserve">, </w:t>
      </w:r>
      <w:r w:rsidRPr="00EC3FB7">
        <w:rPr>
          <w:b/>
          <w:bCs/>
        </w:rPr>
        <w:t>age</w:t>
      </w:r>
      <w:r>
        <w:t xml:space="preserve">, and </w:t>
      </w:r>
      <w:r w:rsidRPr="00EC3FB7">
        <w:rPr>
          <w:b/>
          <w:bCs/>
        </w:rPr>
        <w:t>height</w:t>
      </w:r>
      <w:r>
        <w:t xml:space="preserve"> to produce the output below (</w:t>
      </w:r>
      <w:r w:rsidR="006653B5">
        <w:fldChar w:fldCharType="begin"/>
      </w:r>
      <w:r w:rsidR="006653B5">
        <w:instrText xml:space="preserve"> REF _Ref119743039 \h </w:instrText>
      </w:r>
      <w:r w:rsidR="006653B5">
        <w:fldChar w:fldCharType="separate"/>
      </w:r>
      <w:r w:rsidR="00DC500B">
        <w:t xml:space="preserve">Figure </w:t>
      </w:r>
      <w:r w:rsidR="00DC500B">
        <w:rPr>
          <w:noProof/>
        </w:rPr>
        <w:t>11</w:t>
      </w:r>
      <w:r w:rsidR="006653B5">
        <w:fldChar w:fldCharType="end"/>
      </w:r>
      <w:r>
        <w:t>).</w:t>
      </w:r>
      <w:r w:rsidR="005856D8">
        <w:t xml:space="preserve"> Use the variables created within the </w:t>
      </w:r>
      <w:proofErr w:type="spellStart"/>
      <w:r w:rsidR="005856D8">
        <w:t>println</w:t>
      </w:r>
      <w:proofErr w:type="spellEnd"/>
      <w:r w:rsidR="005856D8">
        <w:t xml:space="preserve"> statements using string concatenation (+ operator)</w:t>
      </w:r>
    </w:p>
    <w:p w14:paraId="1C2DC4F2" w14:textId="77777777" w:rsidR="004165DA" w:rsidRDefault="004165DA" w:rsidP="004165DA">
      <w:pPr>
        <w:pStyle w:val="ListParagraph"/>
      </w:pPr>
    </w:p>
    <w:p w14:paraId="468C74D1" w14:textId="77777777" w:rsidR="00D72280" w:rsidRDefault="00D72280" w:rsidP="00D72280">
      <w:pPr>
        <w:pStyle w:val="ListParagraph"/>
      </w:pPr>
      <w:r>
        <w:rPr>
          <w:b/>
          <w:bCs/>
        </w:rPr>
        <w:t>Hints:</w:t>
      </w:r>
    </w:p>
    <w:p w14:paraId="156A426E" w14:textId="22E93E0D" w:rsidR="00D72280" w:rsidRDefault="00D72280" w:rsidP="00D72280">
      <w:pPr>
        <w:pStyle w:val="ListParagraph"/>
        <w:numPr>
          <w:ilvl w:val="0"/>
          <w:numId w:val="11"/>
        </w:numPr>
      </w:pPr>
      <w:r>
        <w:t xml:space="preserve">A </w:t>
      </w:r>
      <w:r>
        <w:rPr>
          <w:b/>
          <w:bCs/>
        </w:rPr>
        <w:t>String</w:t>
      </w:r>
      <w:r>
        <w:t xml:space="preserve"> is a data type that allows for a sequence of characters to be stored</w:t>
      </w:r>
    </w:p>
    <w:p w14:paraId="68FE2CCC" w14:textId="706C9C85" w:rsidR="004165DA" w:rsidRPr="005856D8" w:rsidRDefault="004165DA" w:rsidP="004165DA">
      <w:pPr>
        <w:pStyle w:val="ListParagraph"/>
        <w:numPr>
          <w:ilvl w:val="1"/>
          <w:numId w:val="11"/>
        </w:numPr>
        <w:rPr>
          <w:rFonts w:ascii="Consolas" w:hAnsi="Consolas"/>
        </w:rPr>
      </w:pPr>
      <w:r w:rsidRPr="005856D8">
        <w:rPr>
          <w:rFonts w:ascii="Consolas" w:hAnsi="Consolas"/>
        </w:rPr>
        <w:t xml:space="preserve">String </w:t>
      </w:r>
      <w:proofErr w:type="spellStart"/>
      <w:r w:rsidRPr="005856D8">
        <w:rPr>
          <w:rFonts w:ascii="Consolas" w:hAnsi="Consolas"/>
        </w:rPr>
        <w:t>variableName</w:t>
      </w:r>
      <w:proofErr w:type="spellEnd"/>
      <w:r w:rsidRPr="005856D8">
        <w:rPr>
          <w:rFonts w:ascii="Consolas" w:hAnsi="Consolas"/>
        </w:rPr>
        <w:t xml:space="preserve"> = </w:t>
      </w:r>
      <w:proofErr w:type="gramStart"/>
      <w:r w:rsidRPr="005856D8">
        <w:rPr>
          <w:rFonts w:ascii="Consolas" w:hAnsi="Consolas"/>
        </w:rPr>
        <w:t>“</w:t>
      </w:r>
      <w:r w:rsidR="005856D8">
        <w:rPr>
          <w:rFonts w:ascii="Consolas" w:hAnsi="Consolas"/>
        </w:rPr>
        <w:t xml:space="preserve"> </w:t>
      </w:r>
      <w:r w:rsidRPr="005856D8">
        <w:rPr>
          <w:rFonts w:ascii="Consolas" w:hAnsi="Consolas"/>
        </w:rPr>
        <w:t>”</w:t>
      </w:r>
      <w:proofErr w:type="gramEnd"/>
      <w:r w:rsidRPr="005856D8">
        <w:rPr>
          <w:rFonts w:ascii="Consolas" w:hAnsi="Consolas"/>
        </w:rPr>
        <w:t>;</w:t>
      </w:r>
    </w:p>
    <w:p w14:paraId="28833AE6" w14:textId="4D3A1A17" w:rsidR="00D72280" w:rsidRDefault="00D72280" w:rsidP="00D72280">
      <w:pPr>
        <w:pStyle w:val="ListParagraph"/>
        <w:numPr>
          <w:ilvl w:val="0"/>
          <w:numId w:val="11"/>
        </w:numPr>
      </w:pPr>
      <w:r>
        <w:t>Any floating-point value typed directly into your source code (</w:t>
      </w:r>
      <w:proofErr w:type="gramStart"/>
      <w:r>
        <w:t>e.g.</w:t>
      </w:r>
      <w:proofErr w:type="gramEnd"/>
      <w:r>
        <w:t xml:space="preserve"> float height = 1.8;) will be treated as a </w:t>
      </w:r>
      <w:r>
        <w:rPr>
          <w:b/>
          <w:bCs/>
        </w:rPr>
        <w:t>double</w:t>
      </w:r>
      <w:r>
        <w:t xml:space="preserve"> (a floating-point value with double precision). Attempting to store a double into a float data type will lead to an error: </w:t>
      </w:r>
      <w:r w:rsidRPr="00203745">
        <w:rPr>
          <w:rFonts w:ascii="Segoe UI" w:hAnsi="Segoe UI" w:cs="Segoe UI"/>
          <w:b/>
          <w:bCs/>
          <w:color w:val="FF0000"/>
          <w:sz w:val="20"/>
          <w:szCs w:val="20"/>
        </w:rPr>
        <w:t>Type mismatch: cannot convert from double to float.</w:t>
      </w:r>
      <w:r w:rsidRPr="00203745">
        <w:rPr>
          <w:rFonts w:ascii="Segoe UI" w:hAnsi="Segoe UI" w:cs="Segoe UI"/>
          <w:color w:val="FF0000"/>
          <w:sz w:val="20"/>
          <w:szCs w:val="20"/>
        </w:rPr>
        <w:t xml:space="preserve"> </w:t>
      </w:r>
      <w:r>
        <w:t xml:space="preserve">This can be solved by casting the double to a float, or by appending the value with an </w:t>
      </w:r>
      <w:r>
        <w:rPr>
          <w:b/>
          <w:bCs/>
        </w:rPr>
        <w:t>f</w:t>
      </w:r>
      <w:r>
        <w:t xml:space="preserve"> – </w:t>
      </w:r>
      <w:proofErr w:type="gramStart"/>
      <w:r>
        <w:t>e.g.</w:t>
      </w:r>
      <w:proofErr w:type="gramEnd"/>
      <w:r>
        <w:t xml:space="preserve"> 1.8f (tells the compiler to store the value as a float).</w:t>
      </w:r>
    </w:p>
    <w:p w14:paraId="293DC094" w14:textId="4445ED9D" w:rsidR="006653B5" w:rsidRDefault="006653B5" w:rsidP="006653B5">
      <w:pPr>
        <w:pStyle w:val="H2Body"/>
        <w:keepNext/>
        <w:jc w:val="center"/>
      </w:pPr>
      <w:r w:rsidRPr="006653B5">
        <w:rPr>
          <w:noProof/>
        </w:rPr>
        <w:drawing>
          <wp:inline distT="0" distB="0" distL="0" distR="0" wp14:anchorId="5F8EF52F" wp14:editId="7A1DC266">
            <wp:extent cx="4419600" cy="2133600"/>
            <wp:effectExtent l="19050" t="19050" r="19050" b="19050"/>
            <wp:docPr id="25" name="Picture 2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Graphical user interface, text, application&#10;&#10;Description automatically generated"/>
                    <pic:cNvPicPr/>
                  </pic:nvPicPr>
                  <pic:blipFill rotWithShape="1">
                    <a:blip r:embed="rId26"/>
                    <a:srcRect t="10040"/>
                    <a:stretch/>
                  </pic:blipFill>
                  <pic:spPr bwMode="auto">
                    <a:xfrm>
                      <a:off x="0" y="0"/>
                      <a:ext cx="4420217" cy="2133898"/>
                    </a:xfrm>
                    <a:prstGeom prst="rect">
                      <a:avLst/>
                    </a:prstGeom>
                    <a:ln w="19050"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7044D0CB" w14:textId="6FA999B7" w:rsidR="0031751D" w:rsidRDefault="006653B5" w:rsidP="006653B5">
      <w:pPr>
        <w:pStyle w:val="Caption"/>
        <w:jc w:val="center"/>
      </w:pPr>
      <w:bookmarkStart w:id="11" w:name="_Ref119743039"/>
      <w:r>
        <w:t xml:space="preserve">Figure </w:t>
      </w:r>
      <w:fldSimple w:instr=" SEQ Figure \* ARABIC ">
        <w:r w:rsidR="00DC500B">
          <w:rPr>
            <w:noProof/>
          </w:rPr>
          <w:t>11</w:t>
        </w:r>
      </w:fldSimple>
      <w:bookmarkEnd w:id="11"/>
      <w:r>
        <w:t xml:space="preserve"> Exercise 2 Example Output</w:t>
      </w:r>
    </w:p>
    <w:p w14:paraId="77A3FC88" w14:textId="7720E926" w:rsidR="006653B5" w:rsidRDefault="006653B5" w:rsidP="006653B5">
      <w:pPr>
        <w:pStyle w:val="H1Body"/>
        <w:ind w:left="0"/>
      </w:pPr>
    </w:p>
    <w:p w14:paraId="0C2BF096" w14:textId="449D52F6" w:rsidR="0031751D" w:rsidRDefault="0096708D" w:rsidP="0031751D">
      <w:pPr>
        <w:pStyle w:val="Heading1"/>
      </w:pPr>
      <w:r>
        <w:rPr>
          <w:b w:val="0"/>
          <w:bCs/>
          <w:noProof/>
        </w:rPr>
        <w:lastRenderedPageBreak/>
        <mc:AlternateContent>
          <mc:Choice Requires="wpg">
            <w:drawing>
              <wp:anchor distT="0" distB="0" distL="114300" distR="114300" simplePos="0" relativeHeight="251714560" behindDoc="0" locked="0" layoutInCell="1" allowOverlap="1" wp14:anchorId="11D61DE5" wp14:editId="53F1E201">
                <wp:simplePos x="0" y="0"/>
                <wp:positionH relativeFrom="column">
                  <wp:posOffset>-684072</wp:posOffset>
                </wp:positionH>
                <wp:positionV relativeFrom="paragraph">
                  <wp:posOffset>-88860</wp:posOffset>
                </wp:positionV>
                <wp:extent cx="540000" cy="540000"/>
                <wp:effectExtent l="0" t="0" r="0" b="0"/>
                <wp:wrapNone/>
                <wp:docPr id="48" name="Group 48"/>
                <wp:cNvGraphicFramePr/>
                <a:graphic xmlns:a="http://schemas.openxmlformats.org/drawingml/2006/main">
                  <a:graphicData uri="http://schemas.microsoft.com/office/word/2010/wordprocessingGroup">
                    <wpg:wgp>
                      <wpg:cNvGrpSpPr/>
                      <wpg:grpSpPr>
                        <a:xfrm>
                          <a:off x="0" y="0"/>
                          <a:ext cx="540000" cy="540000"/>
                          <a:chOff x="0" y="0"/>
                          <a:chExt cx="540000" cy="540000"/>
                        </a:xfrm>
                      </wpg:grpSpPr>
                      <wps:wsp>
                        <wps:cNvPr id="49" name="Rectangle: Rounded Corners 5"/>
                        <wps:cNvSpPr/>
                        <wps:spPr>
                          <a:xfrm>
                            <a:off x="0" y="0"/>
                            <a:ext cx="540000" cy="540000"/>
                          </a:xfrm>
                          <a:prstGeom prst="roundRect">
                            <a:avLst/>
                          </a:prstGeom>
                          <a:solidFill>
                            <a:srgbClr val="B0CFA9"/>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pic:pic xmlns:pic="http://schemas.openxmlformats.org/drawingml/2006/picture">
                        <pic:nvPicPr>
                          <pic:cNvPr id="50" name="Picture 4" descr="Web design with solid fill"/>
                          <pic:cNvPicPr>
                            <a:picLocks/>
                          </pic:cNvPicPr>
                        </pic:nvPicPr>
                        <pic:blipFill>
                          <a:blip r:embed="rId15">
                            <a:extLst>
                              <a:ext uri="{28A0092B-C50C-407E-A947-70E740481C1C}">
                                <a14:useLocalDpi xmlns:a14="http://schemas.microsoft.com/office/drawing/2010/main" val="0"/>
                              </a:ext>
                              <a:ext uri="{96DAC541-7B7A-43D3-8B79-37D633B846F1}">
                                <asvg:svgBlip xmlns:asvg="http://schemas.microsoft.com/office/drawing/2016/SVG/main" r:embed="rId16"/>
                              </a:ext>
                            </a:extLst>
                          </a:blip>
                          <a:srcRect/>
                          <a:stretch/>
                        </pic:blipFill>
                        <pic:spPr>
                          <a:xfrm>
                            <a:off x="31805" y="31805"/>
                            <a:ext cx="467995" cy="467995"/>
                          </a:xfrm>
                          <a:prstGeom prst="rect">
                            <a:avLst/>
                          </a:prstGeom>
                        </pic:spPr>
                      </pic:pic>
                    </wpg:wgp>
                  </a:graphicData>
                </a:graphic>
              </wp:anchor>
            </w:drawing>
          </mc:Choice>
          <mc:Fallback>
            <w:pict>
              <v:group w14:anchorId="251E635F" id="Group 48" o:spid="_x0000_s1026" style="position:absolute;margin-left:-53.85pt;margin-top:-7pt;width:42.5pt;height:42.5pt;z-index:251714560" coordsize="5400,5400"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">
                <v:roundrect id="Rectangle: Rounded Corners 5" o:spid="_x0000_s1027" style="position:absolute;width:5400;height:54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" fillcolor="#b0cfa9" stroked="f" strokeweight="1pt">
                  <v:stroke joinstyle="miter"/>
                </v:roundrect>
                <v:shape id="Picture 4" o:spid="_x0000_s1028" type="#_x0000_t75" alt="Web design with solid fill" style="position:absolute;left:318;top:318;width:4680;height:46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">
                  <v:imagedata r:id="rId17" o:title="Web design with solid fill"/>
                  <o:lock v:ext="edit" aspectratio="f"/>
                </v:shape>
              </v:group>
            </w:pict>
          </mc:Fallback>
        </mc:AlternateContent>
      </w:r>
      <w:r w:rsidR="0031751D">
        <w:t xml:space="preserve">Exercise </w:t>
      </w:r>
      <w:r w:rsidR="00F37C72">
        <w:t xml:space="preserve">3 </w:t>
      </w:r>
      <w:r w:rsidR="0031751D">
        <w:t xml:space="preserve">– </w:t>
      </w:r>
      <w:r w:rsidR="00F37C72">
        <w:t>Calculating Average of User Input</w:t>
      </w:r>
    </w:p>
    <w:p w14:paraId="6DB96DA2" w14:textId="4C8B979E" w:rsidR="00EC3FB7" w:rsidRDefault="00020A53" w:rsidP="00EC3FB7">
      <w:pPr>
        <w:pStyle w:val="H2Body"/>
        <w:numPr>
          <w:ilvl w:val="0"/>
          <w:numId w:val="16"/>
        </w:numPr>
      </w:pPr>
      <w:r>
        <w:rPr>
          <w:noProof/>
        </w:rPr>
        <mc:AlternateContent>
          <mc:Choice Requires="wpg">
            <w:drawing>
              <wp:anchor distT="0" distB="0" distL="114300" distR="114300" simplePos="0" relativeHeight="251710464" behindDoc="0" locked="0" layoutInCell="1" allowOverlap="1" wp14:anchorId="22445C18" wp14:editId="1B1A7F6E">
                <wp:simplePos x="0" y="0"/>
                <wp:positionH relativeFrom="column">
                  <wp:posOffset>3305175</wp:posOffset>
                </wp:positionH>
                <wp:positionV relativeFrom="paragraph">
                  <wp:posOffset>5080</wp:posOffset>
                </wp:positionV>
                <wp:extent cx="2780237" cy="1704975"/>
                <wp:effectExtent l="0" t="0" r="1270" b="9525"/>
                <wp:wrapNone/>
                <wp:docPr id="100" name="Group 100"/>
                <wp:cNvGraphicFramePr/>
                <a:graphic xmlns:a="http://schemas.openxmlformats.org/drawingml/2006/main">
                  <a:graphicData uri="http://schemas.microsoft.com/office/word/2010/wordprocessingGroup">
                    <wpg:wgp>
                      <wpg:cNvGrpSpPr/>
                      <wpg:grpSpPr>
                        <a:xfrm>
                          <a:off x="0" y="0"/>
                          <a:ext cx="2780237" cy="1704975"/>
                          <a:chOff x="0" y="0"/>
                          <a:chExt cx="2780237" cy="1476375"/>
                        </a:xfrm>
                      </wpg:grpSpPr>
                      <wps:wsp>
                        <wps:cNvPr id="41" name="Rectangle: Rounded Corners 4"/>
                        <wps:cNvSpPr/>
                        <wps:spPr>
                          <a:xfrm>
                            <a:off x="295275" y="0"/>
                            <a:ext cx="2484962" cy="1476375"/>
                          </a:xfrm>
                          <a:prstGeom prst="roundRect">
                            <a:avLst/>
                          </a:prstGeom>
                          <a:solidFill>
                            <a:schemeClr val="accent4">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641096B" w14:textId="227C009B" w:rsidR="0046513F" w:rsidRPr="001B2C37" w:rsidRDefault="0046513F" w:rsidP="0046513F">
                              <w:pPr>
                                <w:ind w:left="-426" w:right="-64"/>
                                <w:rPr>
                                  <w:rFonts w:hAnsi="Calibri"/>
                                  <w:color w:val="000000"/>
                                  <w:kern w:val="24"/>
                                </w:rPr>
                              </w:pPr>
                              <w:r w:rsidRPr="004E6684">
                                <w:rPr>
                                  <w:rFonts w:hAnsi="Calibri"/>
                                  <w:b/>
                                  <w:bCs/>
                                  <w:color w:val="000000"/>
                                  <w:kern w:val="24"/>
                                </w:rPr>
                                <w:t>Key Term</w:t>
                              </w:r>
                              <w:r>
                                <w:rPr>
                                  <w:rFonts w:hAnsi="Calibri"/>
                                  <w:b/>
                                  <w:bCs/>
                                  <w:color w:val="000000"/>
                                  <w:kern w:val="24"/>
                                </w:rPr>
                                <w:t xml:space="preserve"> – </w:t>
                              </w:r>
                              <w:r>
                                <w:rPr>
                                  <w:rFonts w:hAnsi="Calibri"/>
                                  <w:b/>
                                  <w:bCs/>
                                  <w:color w:val="000000"/>
                                  <w:kern w:val="24"/>
                                </w:rPr>
                                <w:t>escape sequence</w:t>
                              </w:r>
                              <w:r>
                                <w:rPr>
                                  <w:rFonts w:hAnsi="Calibri"/>
                                  <w:b/>
                                  <w:bCs/>
                                  <w:color w:val="000000"/>
                                  <w:kern w:val="24"/>
                                </w:rPr>
                                <w:br/>
                              </w:r>
                              <w:r w:rsidR="00EB1923" w:rsidRPr="00EB1923">
                                <w:rPr>
                                  <w:color w:val="000000" w:themeColor="text1"/>
                                </w:rPr>
                                <w:t>Escape sequences signal an alternative interpretation of a series of characters. In Java, a character preceded by a backslash (\)</w:t>
                              </w:r>
                              <w:r w:rsidR="00EB1923">
                                <w:rPr>
                                  <w:color w:val="000000" w:themeColor="text1"/>
                                </w:rPr>
                                <w:t xml:space="preserve"> </w:t>
                              </w:r>
                              <w:r w:rsidR="00DE3A21">
                                <w:rPr>
                                  <w:color w:val="000000" w:themeColor="text1"/>
                                </w:rPr>
                                <w:t>is an escape sequence</w:t>
                              </w:r>
                              <w:r w:rsidR="00835552">
                                <w:rPr>
                                  <w:color w:val="000000" w:themeColor="text1"/>
                                </w:rPr>
                                <w:t>.</w:t>
                              </w:r>
                              <w:r w:rsidR="00020A53">
                                <w:rPr>
                                  <w:color w:val="000000" w:themeColor="text1"/>
                                </w:rPr>
                                <w:t xml:space="preserve"> </w:t>
                              </w:r>
                              <w:r w:rsidR="00020A53" w:rsidRPr="00F76A13">
                                <w:rPr>
                                  <w:b/>
                                  <w:bCs/>
                                  <w:color w:val="000000" w:themeColor="text1"/>
                                </w:rPr>
                                <w:t>\</w:t>
                              </w:r>
                              <w:r w:rsidR="00020A53" w:rsidRPr="00F76A13">
                                <w:rPr>
                                  <w:b/>
                                  <w:bCs/>
                                  <w:color w:val="000000" w:themeColor="text1"/>
                                </w:rPr>
                                <w:t>n</w:t>
                              </w:r>
                              <w:r w:rsidR="00020A53">
                                <w:rPr>
                                  <w:color w:val="000000" w:themeColor="text1"/>
                                </w:rPr>
                                <w:t xml:space="preserve"> = newline </w:t>
                              </w:r>
                              <w:r w:rsidR="00020A53" w:rsidRPr="00F76A13">
                                <w:rPr>
                                  <w:b/>
                                  <w:bCs/>
                                  <w:color w:val="000000" w:themeColor="text1"/>
                                </w:rPr>
                                <w:t>\</w:t>
                              </w:r>
                              <w:r w:rsidR="00F76A13" w:rsidRPr="00F76A13">
                                <w:rPr>
                                  <w:b/>
                                  <w:bCs/>
                                  <w:color w:val="000000" w:themeColor="text1"/>
                                </w:rPr>
                                <w:t>t</w:t>
                              </w:r>
                              <w:r w:rsidR="00F76A13">
                                <w:rPr>
                                  <w:color w:val="000000" w:themeColor="text1"/>
                                </w:rPr>
                                <w:t xml:space="preserve"> prints a tab – see online for others!</w:t>
                              </w:r>
                            </w:p>
                          </w:txbxContent>
                        </wps:txbx>
                        <wps:bodyPr lIns="576000" tIns="0" rIns="36000" bIns="0" rtlCol="0" anchor="ctr" anchorCtr="0"/>
                      </wps:wsp>
                      <wpg:grpSp>
                        <wpg:cNvPr id="99" name="Group 99"/>
                        <wpg:cNvGrpSpPr/>
                        <wpg:grpSpPr>
                          <a:xfrm>
                            <a:off x="0" y="323850"/>
                            <a:ext cx="656880" cy="823026"/>
                            <a:chOff x="0" y="0"/>
                            <a:chExt cx="656880" cy="823026"/>
                          </a:xfrm>
                        </wpg:grpSpPr>
                        <wps:wsp>
                          <wps:cNvPr id="42" name="Rectangle: Rounded Corners 5"/>
                          <wps:cNvSpPr/>
                          <wps:spPr>
                            <a:xfrm>
                              <a:off x="0" y="0"/>
                              <a:ext cx="656880" cy="823026"/>
                            </a:xfrm>
                            <a:prstGeom prst="roundRect">
                              <a:avLst/>
                            </a:prstGeom>
                            <a:solidFill>
                              <a:schemeClr val="accent4">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pic:pic xmlns:pic="http://schemas.openxmlformats.org/drawingml/2006/picture">
                          <pic:nvPicPr>
                            <pic:cNvPr id="43" name="Picture 4" descr="File:Octicons-key.svg - Wikimedia Commons"/>
                            <pic:cNvPicPr>
                              <a:picLocks/>
                            </pic:cNvPicPr>
                          </pic:nvPicPr>
                          <pic:blipFill>
                            <a:blip r:embed="rId20" cstate="print">
                              <a:extLst>
                                <a:ext uri="{28A0092B-C50C-407E-A947-70E740481C1C}">
                                  <a14:useLocalDpi xmlns:a14="http://schemas.microsoft.com/office/drawing/2010/main" val="0"/>
                                </a:ext>
                              </a:extLst>
                            </a:blip>
                            <a:stretch>
                              <a:fillRect/>
                            </a:stretch>
                          </pic:blipFill>
                          <pic:spPr>
                            <a:xfrm>
                              <a:off x="47625" y="57150"/>
                              <a:ext cx="568960" cy="713105"/>
                            </a:xfrm>
                            <a:prstGeom prst="rect">
                              <a:avLst/>
                            </a:prstGeom>
                          </pic:spPr>
                        </pic:pic>
                      </wpg:grpSp>
                    </wpg:wgp>
                  </a:graphicData>
                </a:graphic>
                <wp14:sizeRelV relativeFrom="margin">
                  <wp14:pctHeight>0</wp14:pctHeight>
                </wp14:sizeRelV>
              </wp:anchor>
            </w:drawing>
          </mc:Choice>
          <mc:Fallback>
            <w:pict>
              <v:group w14:anchorId="22445C18" id="Group 100" o:spid="_x0000_s1039" style="position:absolute;left:0;text-align:left;margin-left:260.25pt;margin-top:.4pt;width:218.9pt;height:134.25pt;z-index:251710464;mso-height-relative:margin" coordsize="27802,147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">
                <v:roundrect id="Rectangle: Rounded Corners 4" o:spid="_x0000_s1040" style="position:absolute;left:2952;width:24850;height:1476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" fillcolor="#ffe599 [1303]" stroked="f" strokeweight="1pt">
                  <v:stroke joinstyle="miter"/>
                  <v:textbox inset="16mm,0,1mm,0">
                    <w:txbxContent>
                      <w:p w14:paraId="4641096B" w14:textId="227C009B" w:rsidR="0046513F" w:rsidRPr="001B2C37" w:rsidRDefault="0046513F" w:rsidP="0046513F">
                        <w:pPr>
                          <w:ind w:left="-426" w:right="-64"/>
                          <w:rPr>
                            <w:rFonts w:hAnsi="Calibri"/>
                            <w:color w:val="000000"/>
                            <w:kern w:val="24"/>
                          </w:rPr>
                        </w:pPr>
                        <w:r w:rsidRPr="004E6684">
                          <w:rPr>
                            <w:rFonts w:hAnsi="Calibri"/>
                            <w:b/>
                            <w:bCs/>
                            <w:color w:val="000000"/>
                            <w:kern w:val="24"/>
                          </w:rPr>
                          <w:t>Key Term</w:t>
                        </w:r>
                        <w:r>
                          <w:rPr>
                            <w:rFonts w:hAnsi="Calibri"/>
                            <w:b/>
                            <w:bCs/>
                            <w:color w:val="000000"/>
                            <w:kern w:val="24"/>
                          </w:rPr>
                          <w:t xml:space="preserve"> – </w:t>
                        </w:r>
                        <w:r>
                          <w:rPr>
                            <w:rFonts w:hAnsi="Calibri"/>
                            <w:b/>
                            <w:bCs/>
                            <w:color w:val="000000"/>
                            <w:kern w:val="24"/>
                          </w:rPr>
                          <w:t>escape sequence</w:t>
                        </w:r>
                        <w:r>
                          <w:rPr>
                            <w:rFonts w:hAnsi="Calibri"/>
                            <w:b/>
                            <w:bCs/>
                            <w:color w:val="000000"/>
                            <w:kern w:val="24"/>
                          </w:rPr>
                          <w:br/>
                        </w:r>
                        <w:r w:rsidR="00EB1923" w:rsidRPr="00EB1923">
                          <w:rPr>
                            <w:color w:val="000000" w:themeColor="text1"/>
                          </w:rPr>
                          <w:t>Escape sequences signal an alternative interpretation of a series of characters. In Java, a character preceded by a backslash (\)</w:t>
                        </w:r>
                        <w:r w:rsidR="00EB1923">
                          <w:rPr>
                            <w:color w:val="000000" w:themeColor="text1"/>
                          </w:rPr>
                          <w:t xml:space="preserve"> </w:t>
                        </w:r>
                        <w:r w:rsidR="00DE3A21">
                          <w:rPr>
                            <w:color w:val="000000" w:themeColor="text1"/>
                          </w:rPr>
                          <w:t>is an escape sequence</w:t>
                        </w:r>
                        <w:r w:rsidR="00835552">
                          <w:rPr>
                            <w:color w:val="000000" w:themeColor="text1"/>
                          </w:rPr>
                          <w:t>.</w:t>
                        </w:r>
                        <w:r w:rsidR="00020A53">
                          <w:rPr>
                            <w:color w:val="000000" w:themeColor="text1"/>
                          </w:rPr>
                          <w:t xml:space="preserve"> </w:t>
                        </w:r>
                        <w:r w:rsidR="00020A53" w:rsidRPr="00F76A13">
                          <w:rPr>
                            <w:b/>
                            <w:bCs/>
                            <w:color w:val="000000" w:themeColor="text1"/>
                          </w:rPr>
                          <w:t>\</w:t>
                        </w:r>
                        <w:r w:rsidR="00020A53" w:rsidRPr="00F76A13">
                          <w:rPr>
                            <w:b/>
                            <w:bCs/>
                            <w:color w:val="000000" w:themeColor="text1"/>
                          </w:rPr>
                          <w:t>n</w:t>
                        </w:r>
                        <w:r w:rsidR="00020A53">
                          <w:rPr>
                            <w:color w:val="000000" w:themeColor="text1"/>
                          </w:rPr>
                          <w:t xml:space="preserve"> = newline </w:t>
                        </w:r>
                        <w:r w:rsidR="00020A53" w:rsidRPr="00F76A13">
                          <w:rPr>
                            <w:b/>
                            <w:bCs/>
                            <w:color w:val="000000" w:themeColor="text1"/>
                          </w:rPr>
                          <w:t>\</w:t>
                        </w:r>
                        <w:r w:rsidR="00F76A13" w:rsidRPr="00F76A13">
                          <w:rPr>
                            <w:b/>
                            <w:bCs/>
                            <w:color w:val="000000" w:themeColor="text1"/>
                          </w:rPr>
                          <w:t>t</w:t>
                        </w:r>
                        <w:r w:rsidR="00F76A13">
                          <w:rPr>
                            <w:color w:val="000000" w:themeColor="text1"/>
                          </w:rPr>
                          <w:t xml:space="preserve"> prints a tab – see online for others!</w:t>
                        </w:r>
                      </w:p>
                    </w:txbxContent>
                  </v:textbox>
                </v:roundrect>
                <v:group id="Group 99" o:spid="_x0000_s1041" style="position:absolute;top:3238;width:6568;height:8230" coordsize="6568,8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">
                  <v:roundrect id="Rectangle: Rounded Corners 5" o:spid="_x0000_s1042" style="position:absolute;width:6568;height:823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" fillcolor="#ffd966 [1943]" stroked="f" strokeweight="1pt">
                    <v:stroke joinstyle="miter"/>
                  </v:roundrect>
                  <v:shape id="Picture 4" o:spid="_x0000_s1043" type="#_x0000_t75" alt="File:Octicons-key.svg - Wikimedia Commons" style="position:absolute;left:476;top:571;width:5689;height:71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">
                    <v:imagedata r:id="rId21" o:title="Octicons-key"/>
                    <o:lock v:ext="edit" aspectratio="f"/>
                  </v:shape>
                </v:group>
              </v:group>
            </w:pict>
          </mc:Fallback>
        </mc:AlternateContent>
      </w:r>
      <w:r w:rsidR="004E7DCF">
        <w:t xml:space="preserve">Create a new Class named </w:t>
      </w:r>
      <w:r w:rsidR="004E7DCF">
        <w:rPr>
          <w:b/>
          <w:bCs/>
        </w:rPr>
        <w:t>Averages</w:t>
      </w:r>
      <w:r w:rsidR="004E7DCF">
        <w:t>.</w:t>
      </w:r>
    </w:p>
    <w:p w14:paraId="333BB63B" w14:textId="28C64134" w:rsidR="004E7DCF" w:rsidRDefault="00EC3FB7" w:rsidP="00493378">
      <w:pPr>
        <w:pStyle w:val="H2Body"/>
        <w:numPr>
          <w:ilvl w:val="0"/>
          <w:numId w:val="16"/>
        </w:numPr>
      </w:pPr>
      <w:r>
        <w:t xml:space="preserve">Add a </w:t>
      </w:r>
      <w:r w:rsidRPr="00EC3FB7">
        <w:rPr>
          <w:b/>
          <w:bCs/>
        </w:rPr>
        <w:t>main method</w:t>
      </w:r>
      <w:r>
        <w:t xml:space="preserve"> to the class</w:t>
      </w:r>
      <w:r w:rsidR="004E7DCF">
        <w:t>.</w:t>
      </w:r>
    </w:p>
    <w:p w14:paraId="573BEC69" w14:textId="6DBDB5A2" w:rsidR="00EC3FB7" w:rsidRDefault="004E7DCF" w:rsidP="004104B8">
      <w:pPr>
        <w:pStyle w:val="H2Body"/>
        <w:numPr>
          <w:ilvl w:val="0"/>
          <w:numId w:val="16"/>
        </w:numPr>
        <w:ind w:right="4064"/>
      </w:pPr>
      <w:r>
        <w:t xml:space="preserve">Using the </w:t>
      </w:r>
      <w:r>
        <w:rPr>
          <w:b/>
          <w:bCs/>
        </w:rPr>
        <w:t>Scanner class</w:t>
      </w:r>
      <w:r>
        <w:t xml:space="preserve"> introduced in the lecture, allow</w:t>
      </w:r>
      <w:r w:rsidR="00493378">
        <w:t xml:space="preserve"> the user to enter 5 integer numbers and display the total and average </w:t>
      </w:r>
      <w:r>
        <w:t>numbers</w:t>
      </w:r>
      <w:r w:rsidR="00493378">
        <w:t xml:space="preserve"> as floating-point values</w:t>
      </w:r>
      <w:r>
        <w:t>.</w:t>
      </w:r>
      <w:r w:rsidR="00CB057D">
        <w:t xml:space="preserve"> The output should resemble that of </w:t>
      </w:r>
      <w:r w:rsidR="00CB057D">
        <w:fldChar w:fldCharType="begin"/>
      </w:r>
      <w:r w:rsidR="00CB057D">
        <w:instrText xml:space="preserve"> REF _Ref119744496 \h </w:instrText>
      </w:r>
      <w:r w:rsidR="00CB057D">
        <w:fldChar w:fldCharType="separate"/>
      </w:r>
      <w:r w:rsidR="00DC500B">
        <w:t xml:space="preserve">Figure </w:t>
      </w:r>
      <w:r w:rsidR="00DC500B">
        <w:rPr>
          <w:noProof/>
        </w:rPr>
        <w:t>12</w:t>
      </w:r>
      <w:r w:rsidR="00CB057D">
        <w:fldChar w:fldCharType="end"/>
      </w:r>
      <w:r w:rsidR="00CB057D">
        <w:t>.</w:t>
      </w:r>
    </w:p>
    <w:p w14:paraId="0199469F" w14:textId="339F87F2" w:rsidR="00EC3FB7" w:rsidRDefault="00EC3FB7" w:rsidP="00EC3FB7">
      <w:pPr>
        <w:pStyle w:val="H2Body"/>
        <w:ind w:left="720"/>
      </w:pPr>
    </w:p>
    <w:p w14:paraId="295B5D9D" w14:textId="4FCD94FC" w:rsidR="001B680F" w:rsidRDefault="001B680F" w:rsidP="00EC3FB7">
      <w:pPr>
        <w:pStyle w:val="H2Body"/>
        <w:ind w:left="720"/>
      </w:pPr>
      <w:r w:rsidRPr="00EC3FB7">
        <w:rPr>
          <w:b/>
          <w:bCs/>
        </w:rPr>
        <w:t>Hints:</w:t>
      </w:r>
    </w:p>
    <w:p w14:paraId="614A86BE" w14:textId="4D0F528E" w:rsidR="001B680F" w:rsidRDefault="001B680F" w:rsidP="001B680F">
      <w:pPr>
        <w:pStyle w:val="ListParagraph"/>
        <w:numPr>
          <w:ilvl w:val="0"/>
          <w:numId w:val="11"/>
        </w:numPr>
      </w:pPr>
      <w:r>
        <w:t xml:space="preserve">Remember that the </w:t>
      </w:r>
      <w:r>
        <w:rPr>
          <w:b/>
          <w:bCs/>
        </w:rPr>
        <w:t>Scanner</w:t>
      </w:r>
      <w:r>
        <w:t xml:space="preserve"> class needs to be imported </w:t>
      </w:r>
      <w:r w:rsidR="00141A36">
        <w:t>into</w:t>
      </w:r>
      <w:r>
        <w:t xml:space="preserve"> our program to be able to use it</w:t>
      </w:r>
      <w:r w:rsidR="00DF5AD5">
        <w:t xml:space="preserve">. You can either add the </w:t>
      </w:r>
      <w:r w:rsidR="00141A36">
        <w:t>import</w:t>
      </w:r>
      <w:r w:rsidR="00DF5AD5">
        <w:t xml:space="preserve"> declaration manually at the top of the code outside of the class</w:t>
      </w:r>
      <w:r w:rsidR="00C27464">
        <w:t xml:space="preserve"> </w:t>
      </w:r>
      <w:proofErr w:type="gramStart"/>
      <w:r w:rsidR="00C27464">
        <w:t xml:space="preserve">( </w:t>
      </w:r>
      <w:r w:rsidR="00C27464" w:rsidRPr="00262717">
        <w:rPr>
          <w:rFonts w:ascii="Consolas" w:hAnsi="Consolas"/>
          <w:b/>
          <w:bCs/>
        </w:rPr>
        <w:t>import</w:t>
      </w:r>
      <w:proofErr w:type="gramEnd"/>
      <w:r w:rsidR="00C27464" w:rsidRPr="00262717">
        <w:rPr>
          <w:rFonts w:ascii="Consolas" w:hAnsi="Consolas"/>
          <w:b/>
          <w:bCs/>
        </w:rPr>
        <w:t xml:space="preserve"> </w:t>
      </w:r>
      <w:proofErr w:type="spellStart"/>
      <w:r w:rsidR="00C27464" w:rsidRPr="00262717">
        <w:rPr>
          <w:rFonts w:ascii="Consolas" w:hAnsi="Consolas"/>
          <w:b/>
          <w:bCs/>
        </w:rPr>
        <w:t>java.util.Scanner</w:t>
      </w:r>
      <w:proofErr w:type="spellEnd"/>
      <w:r w:rsidR="00C27464" w:rsidRPr="00262717">
        <w:rPr>
          <w:rFonts w:ascii="Consolas" w:hAnsi="Consolas"/>
          <w:b/>
          <w:bCs/>
        </w:rPr>
        <w:t>;</w:t>
      </w:r>
      <w:r w:rsidR="00C27464">
        <w:t xml:space="preserve"> )</w:t>
      </w:r>
      <w:r w:rsidR="00141A36">
        <w:t xml:space="preserve">, or tell IntelliJ to import it by </w:t>
      </w:r>
      <w:r w:rsidR="00C03844">
        <w:t xml:space="preserve">moving your mouse over </w:t>
      </w:r>
      <w:r w:rsidR="00C03844" w:rsidRPr="00C03844">
        <w:rPr>
          <w:color w:val="FF0000"/>
        </w:rPr>
        <w:t>Scanner</w:t>
      </w:r>
      <w:r w:rsidR="00C03844">
        <w:rPr>
          <w:color w:val="FF0000"/>
        </w:rPr>
        <w:t xml:space="preserve"> </w:t>
      </w:r>
      <w:r w:rsidR="00C03844" w:rsidRPr="00C03844">
        <w:t>and cl</w:t>
      </w:r>
      <w:r w:rsidR="00C03844">
        <w:t xml:space="preserve">icking on </w:t>
      </w:r>
      <w:r w:rsidR="00C03844" w:rsidRPr="00C03844">
        <w:rPr>
          <w:color w:val="4472C4" w:themeColor="accent1"/>
        </w:rPr>
        <w:t>Import class</w:t>
      </w:r>
      <w:r w:rsidR="00C03844" w:rsidRPr="00C03844">
        <w:t xml:space="preserve"> </w:t>
      </w:r>
      <w:r w:rsidR="00C03844">
        <w:t>(</w:t>
      </w:r>
      <w:r w:rsidR="00C03844">
        <w:fldChar w:fldCharType="begin"/>
      </w:r>
      <w:r w:rsidR="00C03844">
        <w:instrText xml:space="preserve"> REF _Ref119743594 \h </w:instrText>
      </w:r>
      <w:r w:rsidR="00C03844">
        <w:fldChar w:fldCharType="separate"/>
      </w:r>
      <w:r w:rsidR="00DC500B">
        <w:t xml:space="preserve">Figure </w:t>
      </w:r>
      <w:r w:rsidR="00DC500B">
        <w:rPr>
          <w:noProof/>
        </w:rPr>
        <w:t>13</w:t>
      </w:r>
      <w:r w:rsidR="00C03844">
        <w:fldChar w:fldCharType="end"/>
      </w:r>
      <w:r w:rsidR="00C03844">
        <w:t>).</w:t>
      </w:r>
    </w:p>
    <w:p w14:paraId="1ED158E7" w14:textId="6A15BC04" w:rsidR="00143E4E" w:rsidRDefault="00143E4E" w:rsidP="00143E4E">
      <w:pPr>
        <w:pStyle w:val="H1Body0"/>
        <w:keepNext/>
        <w:ind w:left="1080"/>
        <w:jc w:val="center"/>
      </w:pPr>
      <w:r w:rsidRPr="00235F27">
        <w:rPr>
          <w:noProof/>
        </w:rPr>
        <w:drawing>
          <wp:inline distT="0" distB="0" distL="0" distR="0" wp14:anchorId="6C96B79B" wp14:editId="6D0EB3A3">
            <wp:extent cx="2924175" cy="2447925"/>
            <wp:effectExtent l="19050" t="19050" r="9525" b="28575"/>
            <wp:docPr id="29" name="Picture 2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Graphical user interface, text, application&#10;&#10;Description automatically generated"/>
                    <pic:cNvPicPr/>
                  </pic:nvPicPr>
                  <pic:blipFill rotWithShape="1">
                    <a:blip r:embed="rId27"/>
                    <a:srcRect t="10140"/>
                    <a:stretch/>
                  </pic:blipFill>
                  <pic:spPr bwMode="auto">
                    <a:xfrm>
                      <a:off x="0" y="0"/>
                      <a:ext cx="2924583" cy="2448267"/>
                    </a:xfrm>
                    <a:prstGeom prst="rect">
                      <a:avLst/>
                    </a:prstGeom>
                    <a:ln w="19050">
                      <a:solidFill>
                        <a:schemeClr val="tx1"/>
                      </a:solidFill>
                    </a:ln>
                    <a:extLst>
                      <a:ext uri="{53640926-AAD7-44D8-BBD7-CCE9431645EC}">
                        <a14:shadowObscured xmlns:a14="http://schemas.microsoft.com/office/drawing/2010/main"/>
                      </a:ext>
                    </a:extLst>
                  </pic:spPr>
                </pic:pic>
              </a:graphicData>
            </a:graphic>
          </wp:inline>
        </w:drawing>
      </w:r>
    </w:p>
    <w:p w14:paraId="5869C57B" w14:textId="418E6B6A" w:rsidR="00143E4E" w:rsidRDefault="00143E4E" w:rsidP="004104B8">
      <w:pPr>
        <w:pStyle w:val="Caption"/>
        <w:ind w:left="1080"/>
        <w:jc w:val="center"/>
      </w:pPr>
      <w:bookmarkStart w:id="12" w:name="_Ref119744496"/>
      <w:r>
        <w:t xml:space="preserve">Figure </w:t>
      </w:r>
      <w:r>
        <w:fldChar w:fldCharType="begin"/>
      </w:r>
      <w:r>
        <w:instrText xml:space="preserve"> SEQ Figure \* ARABIC </w:instrText>
      </w:r>
      <w:r>
        <w:fldChar w:fldCharType="separate"/>
      </w:r>
      <w:r w:rsidR="00DC500B">
        <w:rPr>
          <w:noProof/>
        </w:rPr>
        <w:t>12</w:t>
      </w:r>
      <w:r>
        <w:fldChar w:fldCharType="end"/>
      </w:r>
      <w:bookmarkEnd w:id="12"/>
      <w:r>
        <w:t xml:space="preserve"> Exercise 3 Example Output</w:t>
      </w:r>
    </w:p>
    <w:p w14:paraId="66E99685" w14:textId="5536F4D7" w:rsidR="00C03844" w:rsidRDefault="00C03844" w:rsidP="00C03844">
      <w:pPr>
        <w:pStyle w:val="H1Body0"/>
        <w:keepNext/>
        <w:jc w:val="center"/>
      </w:pPr>
      <w:r>
        <w:rPr>
          <w:noProof/>
        </w:rPr>
        <mc:AlternateContent>
          <mc:Choice Requires="wps">
            <w:drawing>
              <wp:anchor distT="0" distB="0" distL="114300" distR="114300" simplePos="0" relativeHeight="251696128" behindDoc="0" locked="0" layoutInCell="1" allowOverlap="1" wp14:anchorId="07BE2CEF" wp14:editId="145E5EB0">
                <wp:simplePos x="0" y="0"/>
                <wp:positionH relativeFrom="column">
                  <wp:posOffset>2524125</wp:posOffset>
                </wp:positionH>
                <wp:positionV relativeFrom="paragraph">
                  <wp:posOffset>695325</wp:posOffset>
                </wp:positionV>
                <wp:extent cx="742950" cy="238125"/>
                <wp:effectExtent l="19050" t="19050" r="19050" b="28575"/>
                <wp:wrapNone/>
                <wp:docPr id="27" name="Rectangle 27"/>
                <wp:cNvGraphicFramePr/>
                <a:graphic xmlns:a="http://schemas.openxmlformats.org/drawingml/2006/main">
                  <a:graphicData uri="http://schemas.microsoft.com/office/word/2010/wordprocessingShape">
                    <wps:wsp>
                      <wps:cNvSpPr/>
                      <wps:spPr>
                        <a:xfrm>
                          <a:off x="0" y="0"/>
                          <a:ext cx="742950" cy="238125"/>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A1F52B" id="Rectangle 27" o:spid="_x0000_s1026" style="position:absolute;margin-left:198.75pt;margin-top:54.75pt;width:58.5pt;height:18.7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" filled="f" strokecolor="red" strokeweight="3pt"/>
            </w:pict>
          </mc:Fallback>
        </mc:AlternateContent>
      </w:r>
      <w:r w:rsidR="006A79EC" w:rsidRPr="006A79EC">
        <w:rPr>
          <w:noProof/>
        </w:rPr>
        <w:drawing>
          <wp:inline distT="0" distB="0" distL="0" distR="0" wp14:anchorId="5CAB102F" wp14:editId="5707B118">
            <wp:extent cx="5731510" cy="1064260"/>
            <wp:effectExtent l="19050" t="19050" r="21590" b="21590"/>
            <wp:docPr id="26" name="Picture 2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Graphical user interface, text, application&#10;&#10;Description automatically generated"/>
                    <pic:cNvPicPr/>
                  </pic:nvPicPr>
                  <pic:blipFill>
                    <a:blip r:embed="rId28"/>
                    <a:stretch>
                      <a:fillRect/>
                    </a:stretch>
                  </pic:blipFill>
                  <pic:spPr>
                    <a:xfrm>
                      <a:off x="0" y="0"/>
                      <a:ext cx="5731510" cy="1064260"/>
                    </a:xfrm>
                    <a:prstGeom prst="rect">
                      <a:avLst/>
                    </a:prstGeom>
                    <a:ln w="19050">
                      <a:solidFill>
                        <a:schemeClr val="tx1"/>
                      </a:solidFill>
                    </a:ln>
                  </pic:spPr>
                </pic:pic>
              </a:graphicData>
            </a:graphic>
          </wp:inline>
        </w:drawing>
      </w:r>
    </w:p>
    <w:p w14:paraId="28B5331F" w14:textId="24D20A0A" w:rsidR="00143E4E" w:rsidRPr="00143E4E" w:rsidRDefault="00C03844" w:rsidP="00C04BC5">
      <w:pPr>
        <w:pStyle w:val="Caption"/>
        <w:jc w:val="center"/>
      </w:pPr>
      <w:bookmarkStart w:id="13" w:name="_Ref119743594"/>
      <w:r>
        <w:t xml:space="preserve">Figure </w:t>
      </w:r>
      <w:fldSimple w:instr=" SEQ Figure \* ARABIC ">
        <w:r w:rsidR="00DC500B">
          <w:rPr>
            <w:noProof/>
          </w:rPr>
          <w:t>13</w:t>
        </w:r>
      </w:fldSimple>
      <w:bookmarkEnd w:id="13"/>
      <w:r>
        <w:t xml:space="preserve"> Importing a Class</w:t>
      </w:r>
      <w:r w:rsidR="00A5352B">
        <w:rPr>
          <w:b/>
          <w:bCs/>
          <w:noProof/>
        </w:rPr>
        <mc:AlternateContent>
          <mc:Choice Requires="wpg">
            <w:drawing>
              <wp:anchor distT="0" distB="0" distL="114300" distR="114300" simplePos="0" relativeHeight="251716608" behindDoc="0" locked="0" layoutInCell="1" allowOverlap="1" wp14:anchorId="14FCC67B" wp14:editId="343ABAA2">
                <wp:simplePos x="0" y="0"/>
                <wp:positionH relativeFrom="column">
                  <wp:posOffset>-647700</wp:posOffset>
                </wp:positionH>
                <wp:positionV relativeFrom="paragraph">
                  <wp:posOffset>218440</wp:posOffset>
                </wp:positionV>
                <wp:extent cx="540000" cy="540000"/>
                <wp:effectExtent l="0" t="0" r="0" b="0"/>
                <wp:wrapNone/>
                <wp:docPr id="51" name="Group 51"/>
                <wp:cNvGraphicFramePr/>
                <a:graphic xmlns:a="http://schemas.openxmlformats.org/drawingml/2006/main">
                  <a:graphicData uri="http://schemas.microsoft.com/office/word/2010/wordprocessingGroup">
                    <wpg:wgp>
                      <wpg:cNvGrpSpPr/>
                      <wpg:grpSpPr>
                        <a:xfrm>
                          <a:off x="0" y="0"/>
                          <a:ext cx="540000" cy="540000"/>
                          <a:chOff x="0" y="0"/>
                          <a:chExt cx="540000" cy="540000"/>
                        </a:xfrm>
                      </wpg:grpSpPr>
                      <wps:wsp>
                        <wps:cNvPr id="52" name="Rectangle: Rounded Corners 5"/>
                        <wps:cNvSpPr/>
                        <wps:spPr>
                          <a:xfrm>
                            <a:off x="0" y="0"/>
                            <a:ext cx="540000" cy="540000"/>
                          </a:xfrm>
                          <a:prstGeom prst="roundRect">
                            <a:avLst/>
                          </a:prstGeom>
                          <a:solidFill>
                            <a:srgbClr val="B0CFA9"/>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pic:pic xmlns:pic="http://schemas.openxmlformats.org/drawingml/2006/picture">
                        <pic:nvPicPr>
                          <pic:cNvPr id="53" name="Picture 4" descr="Web design with solid fill"/>
                          <pic:cNvPicPr>
                            <a:picLocks/>
                          </pic:cNvPicPr>
                        </pic:nvPicPr>
                        <pic:blipFill>
                          <a:blip r:embed="rId15">
                            <a:extLst>
                              <a:ext uri="{28A0092B-C50C-407E-A947-70E740481C1C}">
                                <a14:useLocalDpi xmlns:a14="http://schemas.microsoft.com/office/drawing/2010/main" val="0"/>
                              </a:ext>
                              <a:ext uri="{96DAC541-7B7A-43D3-8B79-37D633B846F1}">
                                <asvg:svgBlip xmlns:asvg="http://schemas.microsoft.com/office/drawing/2016/SVG/main" r:embed="rId16"/>
                              </a:ext>
                            </a:extLst>
                          </a:blip>
                          <a:srcRect/>
                          <a:stretch/>
                        </pic:blipFill>
                        <pic:spPr>
                          <a:xfrm>
                            <a:off x="31805" y="31805"/>
                            <a:ext cx="467995" cy="467995"/>
                          </a:xfrm>
                          <a:prstGeom prst="rect">
                            <a:avLst/>
                          </a:prstGeom>
                        </pic:spPr>
                      </pic:pic>
                    </wpg:wgp>
                  </a:graphicData>
                </a:graphic>
              </wp:anchor>
            </w:drawing>
          </mc:Choice>
          <mc:Fallback>
            <w:pict>
              <v:group w14:anchorId="51452C68" id="Group 51" o:spid="_x0000_s1026" style="position:absolute;margin-left:-51pt;margin-top:17.2pt;width:42.5pt;height:42.5pt;z-index:251716608" coordsize="5400,5400"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">
                <v:roundrect id="Rectangle: Rounded Corners 5" o:spid="_x0000_s1027" style="position:absolute;width:5400;height:54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" fillcolor="#b0cfa9" stroked="f" strokeweight="1pt">
                  <v:stroke joinstyle="miter"/>
                </v:roundrect>
                <v:shape id="Picture 4" o:spid="_x0000_s1028" type="#_x0000_t75" alt="Web design with solid fill" style="position:absolute;left:318;top:318;width:4680;height:46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">
                  <v:imagedata r:id="rId17" o:title="Web design with solid fill"/>
                  <o:lock v:ext="edit" aspectratio="f"/>
                </v:shape>
              </v:group>
            </w:pict>
          </mc:Fallback>
        </mc:AlternateContent>
      </w:r>
    </w:p>
    <w:p w14:paraId="57AAC65F" w14:textId="49538874" w:rsidR="00506C5F" w:rsidRDefault="00FB2488" w:rsidP="00506C5F">
      <w:pPr>
        <w:pStyle w:val="Heading1"/>
      </w:pPr>
      <w:bookmarkStart w:id="14" w:name="_Ref119836133"/>
      <w:r>
        <w:t xml:space="preserve">Exercise 4 – </w:t>
      </w:r>
      <w:r w:rsidR="00506C5F">
        <w:t>Table of Squares and Cubes</w:t>
      </w:r>
    </w:p>
    <w:p w14:paraId="08873092" w14:textId="6613744D" w:rsidR="0046513F" w:rsidRDefault="0046513F" w:rsidP="0046513F">
      <w:pPr>
        <w:pStyle w:val="H1Body"/>
        <w:numPr>
          <w:ilvl w:val="0"/>
          <w:numId w:val="17"/>
        </w:numPr>
      </w:pPr>
      <w:r>
        <w:t xml:space="preserve">Create a new class named </w:t>
      </w:r>
      <w:proofErr w:type="spellStart"/>
      <w:r w:rsidRPr="00A5352B">
        <w:rPr>
          <w:b/>
          <w:bCs/>
        </w:rPr>
        <w:t>SquareTable</w:t>
      </w:r>
      <w:proofErr w:type="spellEnd"/>
      <w:r>
        <w:t xml:space="preserve"> with a main method. </w:t>
      </w:r>
    </w:p>
    <w:p w14:paraId="516DD7B1" w14:textId="6B7373FA" w:rsidR="0046513F" w:rsidRDefault="0046513F" w:rsidP="0046513F">
      <w:pPr>
        <w:pStyle w:val="H1Body"/>
        <w:numPr>
          <w:ilvl w:val="0"/>
          <w:numId w:val="17"/>
        </w:numPr>
      </w:pPr>
      <w:r>
        <w:t xml:space="preserve">Print to the console, in a table-like format, the first twelve positive integers, along with the result of </w:t>
      </w:r>
      <w:r w:rsidR="00FB2488">
        <w:t>those</w:t>
      </w:r>
      <w:r>
        <w:t xml:space="preserve"> numbers being </w:t>
      </w:r>
      <w:r w:rsidRPr="00A5352B">
        <w:rPr>
          <w:b/>
          <w:bCs/>
        </w:rPr>
        <w:t>squared</w:t>
      </w:r>
      <w:r>
        <w:t xml:space="preserve"> and </w:t>
      </w:r>
      <w:r w:rsidRPr="00A5352B">
        <w:rPr>
          <w:b/>
          <w:bCs/>
        </w:rPr>
        <w:t>cubed</w:t>
      </w:r>
      <w:r>
        <w:t xml:space="preserve"> </w:t>
      </w:r>
      <w:r w:rsidR="00FB2488">
        <w:t xml:space="preserve">(see </w:t>
      </w:r>
      <w:r w:rsidR="00FB2488">
        <w:fldChar w:fldCharType="begin"/>
      </w:r>
      <w:r w:rsidR="00FB2488">
        <w:instrText xml:space="preserve"> REF _Ref119837010 \h </w:instrText>
      </w:r>
      <w:r w:rsidR="00FB2488">
        <w:fldChar w:fldCharType="separate"/>
      </w:r>
      <w:r w:rsidR="00DC500B">
        <w:t xml:space="preserve">Figure </w:t>
      </w:r>
      <w:r w:rsidR="00DC500B">
        <w:rPr>
          <w:noProof/>
        </w:rPr>
        <w:t>14</w:t>
      </w:r>
      <w:r w:rsidR="00FB2488">
        <w:fldChar w:fldCharType="end"/>
      </w:r>
      <w:r w:rsidR="00FB2488">
        <w:t xml:space="preserve"> for what your </w:t>
      </w:r>
      <w:r w:rsidR="00A5352B">
        <w:t>output</w:t>
      </w:r>
      <w:r w:rsidR="00FB2488">
        <w:t xml:space="preserve"> should look like).</w:t>
      </w:r>
      <w:r w:rsidR="00ED632E">
        <w:t xml:space="preserve"> </w:t>
      </w:r>
      <w:r w:rsidR="00ED632E">
        <w:rPr>
          <w:b/>
          <w:bCs/>
        </w:rPr>
        <w:t>Note:</w:t>
      </w:r>
      <w:r w:rsidR="00ED632E">
        <w:t xml:space="preserve"> you should use a for loop and do the calculations, not just simply print out the</w:t>
      </w:r>
      <w:r w:rsidR="007E0189">
        <w:t xml:space="preserve"> numbers “manually”.</w:t>
      </w:r>
    </w:p>
    <w:p w14:paraId="1D71B87C" w14:textId="6D95B44A" w:rsidR="00A5352B" w:rsidRDefault="00A5352B" w:rsidP="0046513F">
      <w:pPr>
        <w:pStyle w:val="H1Body"/>
        <w:rPr>
          <w:b/>
          <w:bCs/>
        </w:rPr>
      </w:pPr>
    </w:p>
    <w:p w14:paraId="5EF75C44" w14:textId="61D52610" w:rsidR="00A5352B" w:rsidRDefault="0046513F" w:rsidP="00A5352B">
      <w:pPr>
        <w:pStyle w:val="H1Body"/>
        <w:ind w:firstLine="218"/>
      </w:pPr>
      <w:r w:rsidRPr="0046513F">
        <w:rPr>
          <w:b/>
          <w:bCs/>
        </w:rPr>
        <w:t>Hint</w:t>
      </w:r>
      <w:r w:rsidR="00A5352B">
        <w:rPr>
          <w:b/>
          <w:bCs/>
        </w:rPr>
        <w:t>s</w:t>
      </w:r>
      <w:r w:rsidRPr="0046513F">
        <w:rPr>
          <w:b/>
          <w:bCs/>
        </w:rPr>
        <w:t>:</w:t>
      </w:r>
      <w:r>
        <w:t xml:space="preserve"> </w:t>
      </w:r>
    </w:p>
    <w:p w14:paraId="599AAC17" w14:textId="5E77CA97" w:rsidR="00B755C7" w:rsidRDefault="00B755C7" w:rsidP="00F52B13">
      <w:pPr>
        <w:pStyle w:val="H1Body"/>
        <w:numPr>
          <w:ilvl w:val="0"/>
          <w:numId w:val="11"/>
        </w:numPr>
        <w:tabs>
          <w:tab w:val="left" w:pos="4962"/>
        </w:tabs>
        <w:ind w:left="993" w:right="-46"/>
      </w:pPr>
      <w:r>
        <w:t xml:space="preserve">You don’t need a </w:t>
      </w:r>
      <w:r>
        <w:rPr>
          <w:b/>
          <w:bCs/>
        </w:rPr>
        <w:t>Scanner</w:t>
      </w:r>
      <w:r>
        <w:t xml:space="preserve"> for this exercise, since we’re not getting any user input</w:t>
      </w:r>
    </w:p>
    <w:p w14:paraId="74A30E1C" w14:textId="30D8DD51" w:rsidR="00A5352B" w:rsidRDefault="0046513F" w:rsidP="00F52B13">
      <w:pPr>
        <w:pStyle w:val="H1Body"/>
        <w:numPr>
          <w:ilvl w:val="0"/>
          <w:numId w:val="11"/>
        </w:numPr>
        <w:tabs>
          <w:tab w:val="left" w:pos="5103"/>
        </w:tabs>
        <w:ind w:left="993" w:right="-46"/>
      </w:pPr>
      <w:r>
        <w:t xml:space="preserve">Instead of using spaces, a </w:t>
      </w:r>
      <w:r w:rsidRPr="007E0189">
        <w:rPr>
          <w:b/>
          <w:bCs/>
        </w:rPr>
        <w:t>\</w:t>
      </w:r>
      <w:proofErr w:type="gramStart"/>
      <w:r w:rsidRPr="007E0189">
        <w:rPr>
          <w:b/>
          <w:bCs/>
        </w:rPr>
        <w:t>t</w:t>
      </w:r>
      <w:r>
        <w:t xml:space="preserve"> </w:t>
      </w:r>
      <w:r>
        <w:t xml:space="preserve"> can</w:t>
      </w:r>
      <w:proofErr w:type="gramEnd"/>
      <w:r>
        <w:t xml:space="preserve"> be included </w:t>
      </w:r>
      <w:r w:rsidR="007E0189">
        <w:t>within</w:t>
      </w:r>
      <w:r>
        <w:t xml:space="preserve"> a string will print a tab, allowing the columns to be evenly distributed. This is known as an escape sequence.</w:t>
      </w:r>
    </w:p>
    <w:p w14:paraId="1068960D" w14:textId="701C00B8" w:rsidR="00FB2488" w:rsidRDefault="00FB2488" w:rsidP="0046513F">
      <w:pPr>
        <w:pStyle w:val="H1Body"/>
      </w:pPr>
    </w:p>
    <w:p w14:paraId="1A029CB6" w14:textId="695F915E" w:rsidR="00FB2488" w:rsidRDefault="00FB2488" w:rsidP="00FB2488">
      <w:pPr>
        <w:pStyle w:val="H1Body"/>
        <w:keepNext/>
        <w:jc w:val="center"/>
      </w:pPr>
      <w:r w:rsidRPr="00FB2488">
        <w:drawing>
          <wp:inline distT="0" distB="0" distL="0" distR="0" wp14:anchorId="0CAC9E4A" wp14:editId="5AF1D82A">
            <wp:extent cx="2678137" cy="3743325"/>
            <wp:effectExtent l="19050" t="19050" r="27305"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pic:cNvPicPr/>
                  </pic:nvPicPr>
                  <pic:blipFill rotWithShape="1">
                    <a:blip r:embed="rId29">
                      <a:extLst>
                        <a:ext uri="{28A0092B-C50C-407E-A947-70E740481C1C}">
                          <a14:useLocalDpi xmlns:a14="http://schemas.microsoft.com/office/drawing/2010/main" val="0"/>
                        </a:ext>
                      </a:extLst>
                    </a:blip>
                    <a:srcRect b="3752"/>
                    <a:stretch/>
                  </pic:blipFill>
                  <pic:spPr bwMode="auto">
                    <a:xfrm>
                      <a:off x="0" y="0"/>
                      <a:ext cx="2682112" cy="3748880"/>
                    </a:xfrm>
                    <a:prstGeom prst="rect">
                      <a:avLst/>
                    </a:prstGeom>
                    <a:ln w="19050"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7142BE64" w14:textId="61F9B4D2" w:rsidR="00FB2488" w:rsidRDefault="00FB2488" w:rsidP="00FB2488">
      <w:pPr>
        <w:pStyle w:val="Caption"/>
        <w:jc w:val="center"/>
      </w:pPr>
      <w:bookmarkStart w:id="15" w:name="_Ref119837010"/>
      <w:r>
        <w:t xml:space="preserve">Figure </w:t>
      </w:r>
      <w:fldSimple w:instr=" SEQ Figure \* ARABIC ">
        <w:r w:rsidR="00DC500B">
          <w:rPr>
            <w:noProof/>
          </w:rPr>
          <w:t>14</w:t>
        </w:r>
      </w:fldSimple>
      <w:bookmarkEnd w:id="15"/>
      <w:r>
        <w:t xml:space="preserve"> Exercise 4 Example Output</w:t>
      </w:r>
    </w:p>
    <w:p w14:paraId="2F8CDFF1" w14:textId="2FD0FE72" w:rsidR="00B755C7" w:rsidRDefault="00C04BC5" w:rsidP="00F81C13">
      <w:pPr>
        <w:pStyle w:val="Heading1"/>
      </w:pPr>
      <w:r>
        <w:rPr>
          <w:b w:val="0"/>
          <w:bCs/>
          <w:noProof/>
        </w:rPr>
        <mc:AlternateContent>
          <mc:Choice Requires="wpg">
            <w:drawing>
              <wp:anchor distT="0" distB="0" distL="114300" distR="114300" simplePos="0" relativeHeight="251718656" behindDoc="0" locked="0" layoutInCell="1" allowOverlap="1" wp14:anchorId="2DE15A44" wp14:editId="520F4766">
                <wp:simplePos x="0" y="0"/>
                <wp:positionH relativeFrom="column">
                  <wp:posOffset>-657225</wp:posOffset>
                </wp:positionH>
                <wp:positionV relativeFrom="paragraph">
                  <wp:posOffset>-107315</wp:posOffset>
                </wp:positionV>
                <wp:extent cx="539750" cy="539750"/>
                <wp:effectExtent l="0" t="0" r="0" b="0"/>
                <wp:wrapNone/>
                <wp:docPr id="57" name="Group 57"/>
                <wp:cNvGraphicFramePr/>
                <a:graphic xmlns:a="http://schemas.openxmlformats.org/drawingml/2006/main">
                  <a:graphicData uri="http://schemas.microsoft.com/office/word/2010/wordprocessingGroup">
                    <wpg:wgp>
                      <wpg:cNvGrpSpPr/>
                      <wpg:grpSpPr>
                        <a:xfrm>
                          <a:off x="0" y="0"/>
                          <a:ext cx="539750" cy="539750"/>
                          <a:chOff x="0" y="0"/>
                          <a:chExt cx="540000" cy="540000"/>
                        </a:xfrm>
                      </wpg:grpSpPr>
                      <wps:wsp>
                        <wps:cNvPr id="58" name="Rectangle: Rounded Corners 5"/>
                        <wps:cNvSpPr/>
                        <wps:spPr>
                          <a:xfrm>
                            <a:off x="0" y="0"/>
                            <a:ext cx="540000" cy="540000"/>
                          </a:xfrm>
                          <a:prstGeom prst="roundRect">
                            <a:avLst/>
                          </a:prstGeom>
                          <a:solidFill>
                            <a:srgbClr val="B0CFA9"/>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pic:pic xmlns:pic="http://schemas.openxmlformats.org/drawingml/2006/picture">
                        <pic:nvPicPr>
                          <pic:cNvPr id="59" name="Picture 4" descr="Web design with solid fill"/>
                          <pic:cNvPicPr>
                            <a:picLocks/>
                          </pic:cNvPicPr>
                        </pic:nvPicPr>
                        <pic:blipFill>
                          <a:blip r:embed="rId15">
                            <a:extLst>
                              <a:ext uri="{28A0092B-C50C-407E-A947-70E740481C1C}">
                                <a14:useLocalDpi xmlns:a14="http://schemas.microsoft.com/office/drawing/2010/main" val="0"/>
                              </a:ext>
                              <a:ext uri="{96DAC541-7B7A-43D3-8B79-37D633B846F1}">
                                <asvg:svgBlip xmlns:asvg="http://schemas.microsoft.com/office/drawing/2016/SVG/main" r:embed="rId16"/>
                              </a:ext>
                            </a:extLst>
                          </a:blip>
                          <a:srcRect/>
                          <a:stretch/>
                        </pic:blipFill>
                        <pic:spPr>
                          <a:xfrm>
                            <a:off x="31805" y="31805"/>
                            <a:ext cx="467995" cy="467995"/>
                          </a:xfrm>
                          <a:prstGeom prst="rect">
                            <a:avLst/>
                          </a:prstGeom>
                        </pic:spPr>
                      </pic:pic>
                    </wpg:wgp>
                  </a:graphicData>
                </a:graphic>
              </wp:anchor>
            </w:drawing>
          </mc:Choice>
          <mc:Fallback>
            <w:pict>
              <v:group w14:anchorId="0D971262" id="Group 57" o:spid="_x0000_s1026" style="position:absolute;margin-left:-51.75pt;margin-top:-8.45pt;width:42.5pt;height:42.5pt;z-index:251718656" coordsize="5400,5400"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">
                <v:roundrect id="Rectangle: Rounded Corners 5" o:spid="_x0000_s1027" style="position:absolute;width:5400;height:54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" fillcolor="#b0cfa9" stroked="f" strokeweight="1pt">
                  <v:stroke joinstyle="miter"/>
                </v:roundrect>
                <v:shape id="Picture 4" o:spid="_x0000_s1028" type="#_x0000_t75" alt="Web design with solid fill" style="position:absolute;left:318;top:318;width:4680;height:46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">
                  <v:imagedata r:id="rId17" o:title="Web design with solid fill"/>
                  <o:lock v:ext="edit" aspectratio="f"/>
                </v:shape>
              </v:group>
            </w:pict>
          </mc:Fallback>
        </mc:AlternateContent>
      </w:r>
      <w:r w:rsidR="00B755C7">
        <w:t xml:space="preserve">Exercise 5 – </w:t>
      </w:r>
      <w:r w:rsidR="00CC077F">
        <w:t xml:space="preserve">Fahrenheit </w:t>
      </w:r>
      <w:r w:rsidR="00B755C7">
        <w:t xml:space="preserve">to </w:t>
      </w:r>
      <w:r w:rsidR="00CA649F">
        <w:t>Celsius</w:t>
      </w:r>
      <w:r w:rsidR="00B755C7">
        <w:t xml:space="preserve"> </w:t>
      </w:r>
      <w:r w:rsidR="00CC077F">
        <w:t>Converter</w:t>
      </w:r>
    </w:p>
    <w:p w14:paraId="34D74293" w14:textId="5DD7DC25" w:rsidR="00DB511C" w:rsidRDefault="00DB511C" w:rsidP="00DB511C">
      <w:pPr>
        <w:pStyle w:val="H2Body"/>
        <w:ind w:left="0"/>
      </w:pPr>
      <w:r>
        <w:t xml:space="preserve">This exercise will involve fetching a double from the user that </w:t>
      </w:r>
      <w:r w:rsidR="00F1751F">
        <w:t>represents a temperature</w:t>
      </w:r>
      <w:r w:rsidR="006A32C8">
        <w:t xml:space="preserve"> in </w:t>
      </w:r>
      <w:proofErr w:type="gramStart"/>
      <w:r w:rsidR="006A32C8">
        <w:t>Fahrenheit</w:t>
      </w:r>
      <w:r w:rsidR="00F1751F">
        <w:t>, and</w:t>
      </w:r>
      <w:proofErr w:type="gramEnd"/>
      <w:r w:rsidR="00F1751F">
        <w:t xml:space="preserve"> will convert</w:t>
      </w:r>
      <w:r w:rsidR="006A32C8">
        <w:t xml:space="preserve"> it into Celsius. </w:t>
      </w:r>
      <w:r w:rsidR="006A32C8">
        <w:fldChar w:fldCharType="begin"/>
      </w:r>
      <w:r w:rsidR="006A32C8">
        <w:instrText xml:space="preserve"> REF _Ref119860763 \h </w:instrText>
      </w:r>
      <w:r w:rsidR="006A32C8">
        <w:fldChar w:fldCharType="separate"/>
      </w:r>
      <w:r w:rsidR="006A32C8">
        <w:t xml:space="preserve">Figure </w:t>
      </w:r>
      <w:r w:rsidR="006A32C8">
        <w:rPr>
          <w:noProof/>
        </w:rPr>
        <w:t>15</w:t>
      </w:r>
      <w:r w:rsidR="006A32C8">
        <w:fldChar w:fldCharType="end"/>
      </w:r>
      <w:r w:rsidR="006A32C8">
        <w:t xml:space="preserve"> shows an example output of this program.</w:t>
      </w:r>
    </w:p>
    <w:p w14:paraId="0333CF4F" w14:textId="77777777" w:rsidR="006A32C8" w:rsidRPr="00DB511C" w:rsidRDefault="006A32C8" w:rsidP="00DB511C">
      <w:pPr>
        <w:pStyle w:val="H2Body"/>
        <w:ind w:left="0"/>
      </w:pPr>
    </w:p>
    <w:p w14:paraId="6E7BB366" w14:textId="2896710B" w:rsidR="00B755C7" w:rsidRDefault="00B83127" w:rsidP="00B83127">
      <w:pPr>
        <w:pStyle w:val="H2Body"/>
        <w:numPr>
          <w:ilvl w:val="0"/>
          <w:numId w:val="19"/>
        </w:numPr>
      </w:pPr>
      <w:r>
        <w:t>Create a</w:t>
      </w:r>
      <w:r w:rsidR="000B13F6">
        <w:t xml:space="preserve"> class named </w:t>
      </w:r>
      <w:proofErr w:type="spellStart"/>
      <w:r w:rsidR="000B13F6">
        <w:rPr>
          <w:b/>
          <w:bCs/>
        </w:rPr>
        <w:t>TempConverter</w:t>
      </w:r>
      <w:proofErr w:type="spellEnd"/>
      <w:r w:rsidR="000B13F6">
        <w:t xml:space="preserve"> and add a main method to it</w:t>
      </w:r>
    </w:p>
    <w:p w14:paraId="13174FE3" w14:textId="07BB9169" w:rsidR="000B13F6" w:rsidRDefault="000B13F6" w:rsidP="00B83127">
      <w:pPr>
        <w:pStyle w:val="H2Body"/>
        <w:numPr>
          <w:ilvl w:val="0"/>
          <w:numId w:val="19"/>
        </w:numPr>
      </w:pPr>
      <w:r>
        <w:t>Prompt the user to enter a temperature in Fahrenheit as a double</w:t>
      </w:r>
      <w:r w:rsidR="00CC077F">
        <w:t xml:space="preserve"> (store this input in a double variable)</w:t>
      </w:r>
    </w:p>
    <w:p w14:paraId="132AC9F5" w14:textId="0D63E31F" w:rsidR="000B13F6" w:rsidRPr="00E33FBD" w:rsidRDefault="000B13F6" w:rsidP="00B83127">
      <w:pPr>
        <w:pStyle w:val="H2Body"/>
        <w:numPr>
          <w:ilvl w:val="0"/>
          <w:numId w:val="19"/>
        </w:numPr>
      </w:pPr>
      <w:r w:rsidRPr="00FE3849">
        <w:rPr>
          <w:b/>
          <w:bCs/>
        </w:rPr>
        <w:t>Store</w:t>
      </w:r>
      <w:r>
        <w:t xml:space="preserve"> the user input in a </w:t>
      </w:r>
      <w:r>
        <w:rPr>
          <w:b/>
          <w:bCs/>
        </w:rPr>
        <w:t>double</w:t>
      </w:r>
      <w:r>
        <w:t xml:space="preserve"> variable named </w:t>
      </w:r>
      <w:proofErr w:type="spellStart"/>
      <w:r w:rsidR="00F1751F">
        <w:rPr>
          <w:b/>
          <w:bCs/>
        </w:rPr>
        <w:t>fahrenheit</w:t>
      </w:r>
      <w:proofErr w:type="spellEnd"/>
    </w:p>
    <w:p w14:paraId="43C7A358" w14:textId="0830F7BF" w:rsidR="00E33FBD" w:rsidRDefault="00E33FBD" w:rsidP="00B83127">
      <w:pPr>
        <w:pStyle w:val="H2Body"/>
        <w:numPr>
          <w:ilvl w:val="0"/>
          <w:numId w:val="19"/>
        </w:numPr>
      </w:pPr>
      <w:r w:rsidRPr="00FE3849">
        <w:t xml:space="preserve">Convert </w:t>
      </w:r>
      <w:r w:rsidR="00FE3849" w:rsidRPr="00FE3849">
        <w:t xml:space="preserve">the </w:t>
      </w:r>
      <w:r w:rsidR="00F1751F">
        <w:t>Fahrenheit</w:t>
      </w:r>
      <w:r w:rsidR="00FE3849" w:rsidRPr="00FE3849">
        <w:t xml:space="preserve"> value </w:t>
      </w:r>
      <w:proofErr w:type="gramStart"/>
      <w:r w:rsidR="00FE3849" w:rsidRPr="00FE3849">
        <w:t>entered into</w:t>
      </w:r>
      <w:proofErr w:type="gramEnd"/>
      <w:r w:rsidR="00FE3849" w:rsidRPr="00FE3849">
        <w:t xml:space="preserve"> </w:t>
      </w:r>
      <w:r w:rsidR="00F1751F">
        <w:t>Celsius</w:t>
      </w:r>
      <w:r w:rsidR="00FE3849" w:rsidRPr="00FE3849">
        <w:t xml:space="preserve"> (search for the formula online and see if you can implement it into code)</w:t>
      </w:r>
    </w:p>
    <w:p w14:paraId="074079B8" w14:textId="0C42EC22" w:rsidR="00F1751F" w:rsidRPr="00FE3849" w:rsidRDefault="00F1751F" w:rsidP="00B83127">
      <w:pPr>
        <w:pStyle w:val="H2Body"/>
        <w:numPr>
          <w:ilvl w:val="0"/>
          <w:numId w:val="19"/>
        </w:numPr>
      </w:pPr>
      <w:r>
        <w:t>Print out the Celsius value to the console</w:t>
      </w:r>
    </w:p>
    <w:p w14:paraId="03BBB6B1" w14:textId="70627391" w:rsidR="00AC00FA" w:rsidRDefault="00AC00FA" w:rsidP="00AC00FA">
      <w:pPr>
        <w:pStyle w:val="H2Body"/>
        <w:ind w:left="720"/>
      </w:pPr>
    </w:p>
    <w:p w14:paraId="583D8491" w14:textId="5C216B51" w:rsidR="00AC00FA" w:rsidRDefault="00AC00FA" w:rsidP="00AC00FA">
      <w:pPr>
        <w:pStyle w:val="H2Body"/>
        <w:keepNext/>
        <w:ind w:left="0"/>
      </w:pPr>
      <w:r w:rsidRPr="00AC00FA">
        <w:lastRenderedPageBreak/>
        <w:drawing>
          <wp:inline distT="0" distB="0" distL="0" distR="0" wp14:anchorId="716CE2E3" wp14:editId="01340006">
            <wp:extent cx="5731510" cy="857885"/>
            <wp:effectExtent l="19050" t="19050" r="21590" b="18415"/>
            <wp:docPr id="54" name="Picture 5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descr="Text&#10;&#10;Description automatically generated"/>
                    <pic:cNvPicPr/>
                  </pic:nvPicPr>
                  <pic:blipFill>
                    <a:blip r:embed="rId30"/>
                    <a:stretch>
                      <a:fillRect/>
                    </a:stretch>
                  </pic:blipFill>
                  <pic:spPr>
                    <a:xfrm>
                      <a:off x="0" y="0"/>
                      <a:ext cx="5731510" cy="857885"/>
                    </a:xfrm>
                    <a:prstGeom prst="rect">
                      <a:avLst/>
                    </a:prstGeom>
                    <a:ln w="19050">
                      <a:solidFill>
                        <a:schemeClr val="tx1"/>
                      </a:solidFill>
                    </a:ln>
                  </pic:spPr>
                </pic:pic>
              </a:graphicData>
            </a:graphic>
          </wp:inline>
        </w:drawing>
      </w:r>
    </w:p>
    <w:p w14:paraId="44745D01" w14:textId="2EAA2661" w:rsidR="00B755C7" w:rsidRDefault="00AC00FA" w:rsidP="00AC00FA">
      <w:pPr>
        <w:pStyle w:val="Caption"/>
        <w:jc w:val="center"/>
      </w:pPr>
      <w:bookmarkStart w:id="16" w:name="_Ref119860763"/>
      <w:r>
        <w:t xml:space="preserve">Figure </w:t>
      </w:r>
      <w:fldSimple w:instr=" SEQ Figure \* ARABIC ">
        <w:r w:rsidR="00DC500B">
          <w:rPr>
            <w:noProof/>
          </w:rPr>
          <w:t>15</w:t>
        </w:r>
      </w:fldSimple>
      <w:bookmarkEnd w:id="16"/>
      <w:r>
        <w:t xml:space="preserve"> Exercise 5 Example Output</w:t>
      </w:r>
    </w:p>
    <w:p w14:paraId="1324EC53" w14:textId="508F17D3" w:rsidR="00DC500B" w:rsidRPr="00DC500B" w:rsidRDefault="00DC500B" w:rsidP="00DC500B">
      <w:r>
        <w:rPr>
          <w:b/>
          <w:bCs/>
          <w:noProof/>
        </w:rPr>
        <mc:AlternateContent>
          <mc:Choice Requires="wpg">
            <w:drawing>
              <wp:anchor distT="0" distB="0" distL="114300" distR="114300" simplePos="0" relativeHeight="251720704" behindDoc="0" locked="0" layoutInCell="1" allowOverlap="1" wp14:anchorId="3703B18F" wp14:editId="4AC21F25">
                <wp:simplePos x="0" y="0"/>
                <wp:positionH relativeFrom="column">
                  <wp:posOffset>-678180</wp:posOffset>
                </wp:positionH>
                <wp:positionV relativeFrom="paragraph">
                  <wp:posOffset>183515</wp:posOffset>
                </wp:positionV>
                <wp:extent cx="540000" cy="540000"/>
                <wp:effectExtent l="0" t="0" r="0" b="0"/>
                <wp:wrapNone/>
                <wp:docPr id="60" name="Group 60"/>
                <wp:cNvGraphicFramePr/>
                <a:graphic xmlns:a="http://schemas.openxmlformats.org/drawingml/2006/main">
                  <a:graphicData uri="http://schemas.microsoft.com/office/word/2010/wordprocessingGroup">
                    <wpg:wgp>
                      <wpg:cNvGrpSpPr/>
                      <wpg:grpSpPr>
                        <a:xfrm>
                          <a:off x="0" y="0"/>
                          <a:ext cx="540000" cy="540000"/>
                          <a:chOff x="0" y="0"/>
                          <a:chExt cx="540000" cy="540000"/>
                        </a:xfrm>
                      </wpg:grpSpPr>
                      <wps:wsp>
                        <wps:cNvPr id="61" name="Rectangle: Rounded Corners 5"/>
                        <wps:cNvSpPr/>
                        <wps:spPr>
                          <a:xfrm>
                            <a:off x="0" y="0"/>
                            <a:ext cx="540000" cy="540000"/>
                          </a:xfrm>
                          <a:prstGeom prst="roundRect">
                            <a:avLst/>
                          </a:prstGeom>
                          <a:solidFill>
                            <a:srgbClr val="B0CFA9"/>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pic:pic xmlns:pic="http://schemas.openxmlformats.org/drawingml/2006/picture">
                        <pic:nvPicPr>
                          <pic:cNvPr id="62" name="Picture 4" descr="Web design with solid fill"/>
                          <pic:cNvPicPr>
                            <a:picLocks/>
                          </pic:cNvPicPr>
                        </pic:nvPicPr>
                        <pic:blipFill>
                          <a:blip r:embed="rId15">
                            <a:extLst>
                              <a:ext uri="{28A0092B-C50C-407E-A947-70E740481C1C}">
                                <a14:useLocalDpi xmlns:a14="http://schemas.microsoft.com/office/drawing/2010/main" val="0"/>
                              </a:ext>
                              <a:ext uri="{96DAC541-7B7A-43D3-8B79-37D633B846F1}">
                                <asvg:svgBlip xmlns:asvg="http://schemas.microsoft.com/office/drawing/2016/SVG/main" r:embed="rId16"/>
                              </a:ext>
                            </a:extLst>
                          </a:blip>
                          <a:srcRect/>
                          <a:stretch/>
                        </pic:blipFill>
                        <pic:spPr>
                          <a:xfrm>
                            <a:off x="31805" y="31805"/>
                            <a:ext cx="467995" cy="467995"/>
                          </a:xfrm>
                          <a:prstGeom prst="rect">
                            <a:avLst/>
                          </a:prstGeom>
                        </pic:spPr>
                      </pic:pic>
                    </wpg:wgp>
                  </a:graphicData>
                </a:graphic>
              </wp:anchor>
            </w:drawing>
          </mc:Choice>
          <mc:Fallback>
            <w:pict>
              <v:group w14:anchorId="71756AEB" id="Group 60" o:spid="_x0000_s1026" style="position:absolute;margin-left:-53.4pt;margin-top:14.45pt;width:42.5pt;height:42.5pt;z-index:251720704" coordsize="5400,5400"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">
                <v:roundrect id="Rectangle: Rounded Corners 5" o:spid="_x0000_s1027" style="position:absolute;width:5400;height:54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" fillcolor="#b0cfa9" stroked="f" strokeweight="1pt">
                  <v:stroke joinstyle="miter"/>
                </v:roundrect>
                <v:shape id="Picture 4" o:spid="_x0000_s1028" type="#_x0000_t75" alt="Web design with solid fill" style="position:absolute;left:318;top:318;width:4680;height:46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">
                  <v:imagedata r:id="rId17" o:title="Web design with solid fill"/>
                  <o:lock v:ext="edit" aspectratio="f"/>
                </v:shape>
              </v:group>
            </w:pict>
          </mc:Fallback>
        </mc:AlternateContent>
      </w:r>
    </w:p>
    <w:p w14:paraId="6EBA84E4" w14:textId="70622988" w:rsidR="008D644A" w:rsidRDefault="008D644A" w:rsidP="00F81C13">
      <w:pPr>
        <w:pStyle w:val="Heading1"/>
      </w:pPr>
      <w:r>
        <w:t xml:space="preserve">Exercise 6 – Array of </w:t>
      </w:r>
      <w:proofErr w:type="spellStart"/>
      <w:r>
        <w:t>ints</w:t>
      </w:r>
      <w:proofErr w:type="spellEnd"/>
    </w:p>
    <w:p w14:paraId="6A89DADA" w14:textId="29D02DAE" w:rsidR="00920FE9" w:rsidRDefault="00612301" w:rsidP="005A3834">
      <w:pPr>
        <w:pStyle w:val="H2Body"/>
        <w:ind w:left="0"/>
      </w:pPr>
      <w:r>
        <w:t xml:space="preserve">This exercise will involve storing an array of integers, where the size of the array is entered by the user </w:t>
      </w:r>
      <w:r w:rsidR="00920FE9">
        <w:t xml:space="preserve">via a Scanner. You will then loop through the number of elements of that array and ask the user for each individual element to be stored, and then loop through the array to print out </w:t>
      </w:r>
      <w:proofErr w:type="gramStart"/>
      <w:r w:rsidR="00920FE9">
        <w:t>all of</w:t>
      </w:r>
      <w:proofErr w:type="gramEnd"/>
      <w:r w:rsidR="00920FE9">
        <w:t xml:space="preserve"> the even numbers.</w:t>
      </w:r>
      <w:r w:rsidR="00BA7050">
        <w:t xml:space="preserve"> The pseudocode/steps for this </w:t>
      </w:r>
      <w:r w:rsidR="006B1036">
        <w:t>are</w:t>
      </w:r>
      <w:r w:rsidR="00BA7050">
        <w:t xml:space="preserve"> provided below</w:t>
      </w:r>
      <w:r w:rsidR="00170723">
        <w:t xml:space="preserve">, with an example output of this program provided in </w:t>
      </w:r>
      <w:r w:rsidR="00170723">
        <w:fldChar w:fldCharType="begin"/>
      </w:r>
      <w:r w:rsidR="00170723">
        <w:instrText xml:space="preserve"> REF _Ref119860765 \h </w:instrText>
      </w:r>
      <w:r w:rsidR="005A3834">
        <w:instrText xml:space="preserve"> \* MERGEFORMAT </w:instrText>
      </w:r>
      <w:r w:rsidR="00170723">
        <w:fldChar w:fldCharType="separate"/>
      </w:r>
      <w:r w:rsidR="00DC500B">
        <w:t xml:space="preserve">Figure </w:t>
      </w:r>
      <w:r w:rsidR="00DC500B">
        <w:rPr>
          <w:noProof/>
        </w:rPr>
        <w:t>16</w:t>
      </w:r>
      <w:r w:rsidR="00170723">
        <w:fldChar w:fldCharType="end"/>
      </w:r>
      <w:r w:rsidR="00170723">
        <w:t>.</w:t>
      </w:r>
    </w:p>
    <w:p w14:paraId="6733D086" w14:textId="34202995" w:rsidR="00920FE9" w:rsidRDefault="00920FE9" w:rsidP="00920FE9">
      <w:pPr>
        <w:pStyle w:val="H2Body"/>
        <w:numPr>
          <w:ilvl w:val="0"/>
          <w:numId w:val="20"/>
        </w:numPr>
      </w:pPr>
      <w:r>
        <w:t>Create a new Class with an appropriate name (</w:t>
      </w:r>
      <w:proofErr w:type="gramStart"/>
      <w:r>
        <w:t>e.g.</w:t>
      </w:r>
      <w:proofErr w:type="gramEnd"/>
      <w:r>
        <w:t xml:space="preserve"> </w:t>
      </w:r>
      <w:proofErr w:type="spellStart"/>
      <w:r>
        <w:t>ArrayEvenNumbers</w:t>
      </w:r>
      <w:proofErr w:type="spellEnd"/>
      <w:r>
        <w:t>)</w:t>
      </w:r>
      <w:r w:rsidR="00670361">
        <w:t xml:space="preserve"> and add a main method to it</w:t>
      </w:r>
      <w:r w:rsidR="00FE702E">
        <w:t>.</w:t>
      </w:r>
    </w:p>
    <w:p w14:paraId="34ED5601" w14:textId="369CB031" w:rsidR="00670361" w:rsidRDefault="00670361" w:rsidP="00920FE9">
      <w:pPr>
        <w:pStyle w:val="H2Body"/>
        <w:numPr>
          <w:ilvl w:val="0"/>
          <w:numId w:val="20"/>
        </w:numPr>
      </w:pPr>
      <w:r>
        <w:t>Create a Scanner object so that we can collect user input</w:t>
      </w:r>
      <w:r w:rsidR="00FE702E">
        <w:t>.</w:t>
      </w:r>
    </w:p>
    <w:p w14:paraId="6F8427AD" w14:textId="28072ED7" w:rsidR="00670361" w:rsidRDefault="00BA7050" w:rsidP="00920FE9">
      <w:pPr>
        <w:pStyle w:val="H2Body"/>
        <w:numPr>
          <w:ilvl w:val="0"/>
          <w:numId w:val="20"/>
        </w:numPr>
      </w:pPr>
      <w:r>
        <w:t xml:space="preserve">Using a </w:t>
      </w:r>
      <w:proofErr w:type="spellStart"/>
      <w:r>
        <w:t>System.out.print</w:t>
      </w:r>
      <w:proofErr w:type="spellEnd"/>
      <w:r>
        <w:t>, a</w:t>
      </w:r>
      <w:r w:rsidR="0072503F">
        <w:t xml:space="preserve">sk the user how many numbers they will </w:t>
      </w:r>
      <w:r>
        <w:t xml:space="preserve">be </w:t>
      </w:r>
      <w:proofErr w:type="gramStart"/>
      <w:r>
        <w:t xml:space="preserve">entering </w:t>
      </w:r>
      <w:r w:rsidR="00FE702E">
        <w:t>.</w:t>
      </w:r>
      <w:proofErr w:type="gramEnd"/>
    </w:p>
    <w:p w14:paraId="5EE6B0A8" w14:textId="29E096D5" w:rsidR="0072503F" w:rsidRDefault="00EC34CE" w:rsidP="00920FE9">
      <w:pPr>
        <w:pStyle w:val="H2Body"/>
        <w:numPr>
          <w:ilvl w:val="0"/>
          <w:numId w:val="20"/>
        </w:numPr>
      </w:pPr>
      <w:r>
        <w:t>Store the user’s input in an integer variable</w:t>
      </w:r>
      <w:r w:rsidR="00FE702E">
        <w:t>.</w:t>
      </w:r>
    </w:p>
    <w:p w14:paraId="52CFB467" w14:textId="0C54BCED" w:rsidR="00EC34CE" w:rsidRDefault="00EC34CE" w:rsidP="00920FE9">
      <w:pPr>
        <w:pStyle w:val="H2Body"/>
        <w:numPr>
          <w:ilvl w:val="0"/>
          <w:numId w:val="20"/>
        </w:numPr>
      </w:pPr>
      <w:r>
        <w:t xml:space="preserve">Create an array of </w:t>
      </w:r>
      <w:proofErr w:type="spellStart"/>
      <w:r>
        <w:t>ints</w:t>
      </w:r>
      <w:proofErr w:type="spellEnd"/>
      <w:r>
        <w:t>, using the input you’ve just stor</w:t>
      </w:r>
      <w:r w:rsidR="00BA7050">
        <w:t>ed in the integer variable in the previous step</w:t>
      </w:r>
      <w:r w:rsidR="00FE702E">
        <w:t>.</w:t>
      </w:r>
    </w:p>
    <w:p w14:paraId="5C1ECB42" w14:textId="2340E9C4" w:rsidR="00BA5A7D" w:rsidRDefault="00FE702E" w:rsidP="00920FE9">
      <w:pPr>
        <w:pStyle w:val="H2Body"/>
        <w:numPr>
          <w:ilvl w:val="0"/>
          <w:numId w:val="20"/>
        </w:numPr>
      </w:pPr>
      <w:r>
        <w:t>Using a traditional for loop (</w:t>
      </w:r>
      <w:proofErr w:type="gramStart"/>
      <w:r>
        <w:t>i.e.</w:t>
      </w:r>
      <w:proofErr w:type="gramEnd"/>
      <w:r>
        <w:t xml:space="preserve"> </w:t>
      </w:r>
      <w:proofErr w:type="spellStart"/>
      <w:r>
        <w:t>a</w:t>
      </w:r>
      <w:proofErr w:type="spellEnd"/>
      <w:r>
        <w:t xml:space="preserve"> for loop that uses an i counter variable), loop</w:t>
      </w:r>
      <w:r w:rsidR="00BA5A7D">
        <w:t xml:space="preserve"> through the int array you’ve created, prompting the user for each value (you will need a for loop and this for loop will contain a print statement to ask the user for the current element/value, and then store it in the relevant index.</w:t>
      </w:r>
    </w:p>
    <w:p w14:paraId="3B86E19E" w14:textId="77777777" w:rsidR="00FA7950" w:rsidRDefault="00FE702E" w:rsidP="00920FE9">
      <w:pPr>
        <w:pStyle w:val="H2Body"/>
        <w:numPr>
          <w:ilvl w:val="0"/>
          <w:numId w:val="20"/>
        </w:numPr>
      </w:pPr>
      <w:r>
        <w:t xml:space="preserve">Using a for-each loop, loop through the array and print out the element </w:t>
      </w:r>
      <w:r>
        <w:rPr>
          <w:b/>
          <w:bCs/>
        </w:rPr>
        <w:t xml:space="preserve">only if the </w:t>
      </w:r>
      <w:r w:rsidR="00170723">
        <w:rPr>
          <w:b/>
          <w:bCs/>
        </w:rPr>
        <w:t>element is an even number</w:t>
      </w:r>
      <w:r w:rsidR="00170723">
        <w:t xml:space="preserve"> (</w:t>
      </w:r>
      <w:r w:rsidR="00170723">
        <w:rPr>
          <w:b/>
          <w:bCs/>
        </w:rPr>
        <w:t>hint:</w:t>
      </w:r>
      <w:r w:rsidR="00170723">
        <w:t xml:space="preserve"> the modulus operator % gives the remainder after a division).</w:t>
      </w:r>
      <w:r w:rsidR="00FA7950">
        <w:t xml:space="preserve"> </w:t>
      </w:r>
    </w:p>
    <w:p w14:paraId="1545D45E" w14:textId="77777777" w:rsidR="00FA7950" w:rsidRDefault="00FA7950" w:rsidP="00FA7950">
      <w:pPr>
        <w:pStyle w:val="H2Body"/>
        <w:ind w:left="720"/>
      </w:pPr>
    </w:p>
    <w:p w14:paraId="380E5B70" w14:textId="408A50AD" w:rsidR="00BA5A7D" w:rsidRDefault="00FA7950" w:rsidP="00FA7950">
      <w:pPr>
        <w:pStyle w:val="H2Body"/>
        <w:ind w:left="720"/>
      </w:pPr>
      <w:r>
        <w:rPr>
          <w:b/>
          <w:bCs/>
        </w:rPr>
        <w:t xml:space="preserve">Note: </w:t>
      </w:r>
      <w:r>
        <w:t>we don’t really need this additional for loop, since we could of course calculate the total as the user is entering them, but it gives us a chance to separate the logic and use a for-each to iterate over the array.</w:t>
      </w:r>
    </w:p>
    <w:p w14:paraId="6A1CF7D3" w14:textId="1D442E7F" w:rsidR="0056309C" w:rsidRDefault="0056309C" w:rsidP="002E336A">
      <w:pPr>
        <w:pStyle w:val="H2Body"/>
      </w:pPr>
    </w:p>
    <w:p w14:paraId="70E7252B" w14:textId="77777777" w:rsidR="00170723" w:rsidRDefault="002E336A" w:rsidP="00170723">
      <w:pPr>
        <w:pStyle w:val="H2Body"/>
        <w:keepNext/>
      </w:pPr>
      <w:r w:rsidRPr="002E336A">
        <w:lastRenderedPageBreak/>
        <w:drawing>
          <wp:inline distT="0" distB="0" distL="0" distR="0" wp14:anchorId="5A3C9A84" wp14:editId="0EB65A23">
            <wp:extent cx="4725059" cy="4220164"/>
            <wp:effectExtent l="19050" t="19050" r="18415" b="28575"/>
            <wp:docPr id="55" name="Picture 55" descr="Text, 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descr="Text, table&#10;&#10;Description automatically generated with medium confidence"/>
                    <pic:cNvPicPr/>
                  </pic:nvPicPr>
                  <pic:blipFill>
                    <a:blip r:embed="rId31"/>
                    <a:stretch>
                      <a:fillRect/>
                    </a:stretch>
                  </pic:blipFill>
                  <pic:spPr>
                    <a:xfrm>
                      <a:off x="0" y="0"/>
                      <a:ext cx="4725059" cy="4220164"/>
                    </a:xfrm>
                    <a:prstGeom prst="rect">
                      <a:avLst/>
                    </a:prstGeom>
                    <a:ln w="19050">
                      <a:solidFill>
                        <a:schemeClr val="tx1"/>
                      </a:solidFill>
                    </a:ln>
                  </pic:spPr>
                </pic:pic>
              </a:graphicData>
            </a:graphic>
          </wp:inline>
        </w:drawing>
      </w:r>
    </w:p>
    <w:p w14:paraId="5BB8810C" w14:textId="34220F4E" w:rsidR="002E336A" w:rsidRPr="008D644A" w:rsidRDefault="00170723" w:rsidP="00170723">
      <w:pPr>
        <w:pStyle w:val="Caption"/>
        <w:jc w:val="center"/>
      </w:pPr>
      <w:bookmarkStart w:id="17" w:name="_Ref119860765"/>
      <w:r>
        <w:t xml:space="preserve">Figure </w:t>
      </w:r>
      <w:fldSimple w:instr=" SEQ Figure \* ARABIC ">
        <w:r w:rsidR="00DC500B">
          <w:rPr>
            <w:noProof/>
          </w:rPr>
          <w:t>16</w:t>
        </w:r>
      </w:fldSimple>
      <w:bookmarkEnd w:id="17"/>
      <w:r>
        <w:t xml:space="preserve"> Exercise 6 Example Output</w:t>
      </w:r>
    </w:p>
    <w:p w14:paraId="431B33D6" w14:textId="77777777" w:rsidR="006B1036" w:rsidRDefault="006B1036"/>
    <w:p w14:paraId="14E95BD3" w14:textId="4366D2B9" w:rsidR="006B1036" w:rsidRDefault="00F12A1C" w:rsidP="006B1036">
      <w:pPr>
        <w:pStyle w:val="Heading1"/>
      </w:pPr>
      <w:r>
        <w:rPr>
          <w:b w:val="0"/>
          <w:bCs/>
          <w:noProof/>
        </w:rPr>
        <mc:AlternateContent>
          <mc:Choice Requires="wpg">
            <w:drawing>
              <wp:anchor distT="0" distB="0" distL="114300" distR="114300" simplePos="0" relativeHeight="251722752" behindDoc="0" locked="0" layoutInCell="1" allowOverlap="1" wp14:anchorId="5AAEEA75" wp14:editId="408F18E5">
                <wp:simplePos x="0" y="0"/>
                <wp:positionH relativeFrom="column">
                  <wp:posOffset>-619125</wp:posOffset>
                </wp:positionH>
                <wp:positionV relativeFrom="paragraph">
                  <wp:posOffset>-104775</wp:posOffset>
                </wp:positionV>
                <wp:extent cx="540000" cy="540000"/>
                <wp:effectExtent l="0" t="0" r="0" b="0"/>
                <wp:wrapNone/>
                <wp:docPr id="63" name="Group 63"/>
                <wp:cNvGraphicFramePr/>
                <a:graphic xmlns:a="http://schemas.openxmlformats.org/drawingml/2006/main">
                  <a:graphicData uri="http://schemas.microsoft.com/office/word/2010/wordprocessingGroup">
                    <wpg:wgp>
                      <wpg:cNvGrpSpPr/>
                      <wpg:grpSpPr>
                        <a:xfrm>
                          <a:off x="0" y="0"/>
                          <a:ext cx="540000" cy="540000"/>
                          <a:chOff x="0" y="0"/>
                          <a:chExt cx="540000" cy="540000"/>
                        </a:xfrm>
                      </wpg:grpSpPr>
                      <wps:wsp>
                        <wps:cNvPr id="64" name="Rectangle: Rounded Corners 5"/>
                        <wps:cNvSpPr/>
                        <wps:spPr>
                          <a:xfrm>
                            <a:off x="0" y="0"/>
                            <a:ext cx="540000" cy="540000"/>
                          </a:xfrm>
                          <a:prstGeom prst="roundRect">
                            <a:avLst/>
                          </a:prstGeom>
                          <a:solidFill>
                            <a:srgbClr val="B0CFA9"/>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pic:pic xmlns:pic="http://schemas.openxmlformats.org/drawingml/2006/picture">
                        <pic:nvPicPr>
                          <pic:cNvPr id="65" name="Picture 4" descr="Web design with solid fill"/>
                          <pic:cNvPicPr>
                            <a:picLocks/>
                          </pic:cNvPicPr>
                        </pic:nvPicPr>
                        <pic:blipFill>
                          <a:blip r:embed="rId15">
                            <a:extLst>
                              <a:ext uri="{28A0092B-C50C-407E-A947-70E740481C1C}">
                                <a14:useLocalDpi xmlns:a14="http://schemas.microsoft.com/office/drawing/2010/main" val="0"/>
                              </a:ext>
                              <a:ext uri="{96DAC541-7B7A-43D3-8B79-37D633B846F1}">
                                <asvg:svgBlip xmlns:asvg="http://schemas.microsoft.com/office/drawing/2016/SVG/main" r:embed="rId16"/>
                              </a:ext>
                            </a:extLst>
                          </a:blip>
                          <a:srcRect/>
                          <a:stretch/>
                        </pic:blipFill>
                        <pic:spPr>
                          <a:xfrm>
                            <a:off x="31805" y="31805"/>
                            <a:ext cx="467995" cy="467995"/>
                          </a:xfrm>
                          <a:prstGeom prst="rect">
                            <a:avLst/>
                          </a:prstGeom>
                        </pic:spPr>
                      </pic:pic>
                    </wpg:wgp>
                  </a:graphicData>
                </a:graphic>
              </wp:anchor>
            </w:drawing>
          </mc:Choice>
          <mc:Fallback>
            <w:pict>
              <v:group w14:anchorId="584DED01" id="Group 63" o:spid="_x0000_s1026" style="position:absolute;margin-left:-48.75pt;margin-top:-8.25pt;width:42.5pt;height:42.5pt;z-index:251722752" coordsize="5400,5400"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">
                <v:roundrect id="Rectangle: Rounded Corners 5" o:spid="_x0000_s1027" style="position:absolute;width:5400;height:54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" fillcolor="#b0cfa9" stroked="f" strokeweight="1pt">
                  <v:stroke joinstyle="miter"/>
                </v:roundrect>
                <v:shape id="Picture 4" o:spid="_x0000_s1028" type="#_x0000_t75" alt="Web design with solid fill" style="position:absolute;left:318;top:318;width:4680;height:46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">
                  <v:imagedata r:id="rId17" o:title="Web design with solid fill"/>
                  <o:lock v:ext="edit" aspectratio="f"/>
                </v:shape>
              </v:group>
            </w:pict>
          </mc:Fallback>
        </mc:AlternateContent>
      </w:r>
      <w:r w:rsidR="006B1036">
        <w:t>Exercise 7 – ArrayList of Doubles</w:t>
      </w:r>
    </w:p>
    <w:p w14:paraId="72127B13" w14:textId="50C234F1" w:rsidR="006B1036" w:rsidRDefault="006B1036" w:rsidP="005A3834">
      <w:pPr>
        <w:pStyle w:val="H1Body0"/>
        <w:jc w:val="both"/>
      </w:pPr>
      <w:r>
        <w:t xml:space="preserve">We’ve seen a few examples of ArrayLists now, and all of those examples have stored objects of classes we’ve defined – </w:t>
      </w:r>
      <w:proofErr w:type="gramStart"/>
      <w:r>
        <w:t>e.g.</w:t>
      </w:r>
      <w:proofErr w:type="gramEnd"/>
      <w:r>
        <w:t xml:space="preserve"> an ArrayList of Aliens in Lecture 7, an</w:t>
      </w:r>
      <w:r w:rsidR="00F12A1C">
        <w:t>d an</w:t>
      </w:r>
      <w:r>
        <w:t xml:space="preserve"> ArrayList of Birds</w:t>
      </w:r>
      <w:r w:rsidR="00F12A1C">
        <w:t xml:space="preserve"> in the last couple of webinar sessions.</w:t>
      </w:r>
    </w:p>
    <w:p w14:paraId="4575D7CB" w14:textId="5BD2A295" w:rsidR="0099570D" w:rsidRPr="00880D7E" w:rsidRDefault="0099570D" w:rsidP="005A3834">
      <w:pPr>
        <w:pStyle w:val="H1Body0"/>
        <w:jc w:val="both"/>
      </w:pPr>
      <w:r>
        <w:t xml:space="preserve">We also know there are </w:t>
      </w:r>
      <w:r>
        <w:rPr>
          <w:b/>
          <w:bCs/>
        </w:rPr>
        <w:t>eight primitive types</w:t>
      </w:r>
      <w:r>
        <w:t xml:space="preserve"> in the Java language</w:t>
      </w:r>
      <w:r w:rsidR="00010E6D">
        <w:t xml:space="preserve">, highlighted pink in </w:t>
      </w:r>
      <w:r w:rsidR="00496BD9">
        <w:fldChar w:fldCharType="begin"/>
      </w:r>
      <w:r w:rsidR="00496BD9">
        <w:instrText xml:space="preserve"> REF _Ref119863108 \h </w:instrText>
      </w:r>
      <w:r w:rsidR="005A3834">
        <w:instrText xml:space="preserve"> \* MERGEFORMAT </w:instrText>
      </w:r>
      <w:r w:rsidR="00496BD9">
        <w:fldChar w:fldCharType="separate"/>
      </w:r>
      <w:r w:rsidR="00496BD9">
        <w:t xml:space="preserve">Figure </w:t>
      </w:r>
      <w:r w:rsidR="00496BD9">
        <w:rPr>
          <w:noProof/>
        </w:rPr>
        <w:t>17</w:t>
      </w:r>
      <w:r w:rsidR="00496BD9">
        <w:fldChar w:fldCharType="end"/>
      </w:r>
      <w:r w:rsidR="00010E6D">
        <w:fldChar w:fldCharType="begin"/>
      </w:r>
      <w:r w:rsidR="00010E6D">
        <w:instrText xml:space="preserve"> REF _Ref119836492 \h </w:instrText>
      </w:r>
      <w:r w:rsidR="005A3834">
        <w:instrText xml:space="preserve"> \* MERGEFORMAT </w:instrText>
      </w:r>
      <w:r w:rsidR="00010E6D">
        <w:fldChar w:fldCharType="separate"/>
      </w:r>
      <w:r w:rsidR="00010E6D">
        <w:fldChar w:fldCharType="end"/>
      </w:r>
      <w:r w:rsidR="00010E6D">
        <w:t>. Primitive types have one job – to store a value of its type (</w:t>
      </w:r>
      <w:proofErr w:type="gramStart"/>
      <w:r w:rsidR="00010E6D">
        <w:t>e.g.</w:t>
      </w:r>
      <w:proofErr w:type="gramEnd"/>
      <w:r w:rsidR="00010E6D">
        <w:t xml:space="preserve"> an int can store a whole number, with no fractional part allowed). </w:t>
      </w:r>
      <w:r w:rsidR="00496BD9">
        <w:t xml:space="preserve">They are not like </w:t>
      </w:r>
      <w:proofErr w:type="gramStart"/>
      <w:r w:rsidR="00496BD9">
        <w:t>objects</w:t>
      </w:r>
      <w:r w:rsidR="00880D7E">
        <w:t>, since</w:t>
      </w:r>
      <w:proofErr w:type="gramEnd"/>
      <w:r w:rsidR="00880D7E">
        <w:t xml:space="preserve"> we cannot call methods off of a primitive int variable. </w:t>
      </w:r>
      <w:proofErr w:type="spellStart"/>
      <w:proofErr w:type="gramStart"/>
      <w:r w:rsidR="00880D7E">
        <w:t>E.g</w:t>
      </w:r>
      <w:proofErr w:type="spellEnd"/>
      <w:proofErr w:type="gramEnd"/>
      <w:r w:rsidR="00880D7E">
        <w:t xml:space="preserve"> if we have an int variable called </w:t>
      </w:r>
      <w:r w:rsidR="00880D7E">
        <w:rPr>
          <w:b/>
          <w:bCs/>
        </w:rPr>
        <w:t>number</w:t>
      </w:r>
      <w:r w:rsidR="00880D7E">
        <w:t xml:space="preserve">, we can’t say something like </w:t>
      </w:r>
      <w:proofErr w:type="spellStart"/>
      <w:r w:rsidR="00880D7E">
        <w:rPr>
          <w:b/>
          <w:bCs/>
        </w:rPr>
        <w:t>number.render</w:t>
      </w:r>
      <w:proofErr w:type="spellEnd"/>
      <w:r w:rsidR="00880D7E">
        <w:rPr>
          <w:b/>
          <w:bCs/>
        </w:rPr>
        <w:t>()</w:t>
      </w:r>
      <w:r w:rsidR="00880D7E">
        <w:t>, since int is a primitive – and primitives don’t have methods.</w:t>
      </w:r>
    </w:p>
    <w:p w14:paraId="2F40FBED" w14:textId="6C2F2F09" w:rsidR="00DC500B" w:rsidRDefault="00343B3E" w:rsidP="005A3834">
      <w:pPr>
        <w:pStyle w:val="H1Body0"/>
        <w:jc w:val="both"/>
      </w:pPr>
      <w:r w:rsidRPr="002E410C">
        <w:rPr>
          <w:noProof/>
        </w:rPr>
        <mc:AlternateContent>
          <mc:Choice Requires="wpg">
            <w:drawing>
              <wp:anchor distT="0" distB="0" distL="114300" distR="114300" simplePos="0" relativeHeight="251726848" behindDoc="0" locked="0" layoutInCell="1" allowOverlap="1" wp14:anchorId="279BF3AC" wp14:editId="7104F85C">
                <wp:simplePos x="0" y="0"/>
                <wp:positionH relativeFrom="margin">
                  <wp:posOffset>3362325</wp:posOffset>
                </wp:positionH>
                <wp:positionV relativeFrom="margin">
                  <wp:posOffset>7362825</wp:posOffset>
                </wp:positionV>
                <wp:extent cx="2781300" cy="1323975"/>
                <wp:effectExtent l="0" t="0" r="0" b="9525"/>
                <wp:wrapNone/>
                <wp:docPr id="91" name="KeyTerm1"/>
                <wp:cNvGraphicFramePr/>
                <a:graphic xmlns:a="http://schemas.openxmlformats.org/drawingml/2006/main">
                  <a:graphicData uri="http://schemas.microsoft.com/office/word/2010/wordprocessingGroup">
                    <wpg:wgp>
                      <wpg:cNvGrpSpPr/>
                      <wpg:grpSpPr>
                        <a:xfrm>
                          <a:off x="0" y="0"/>
                          <a:ext cx="2781300" cy="1323975"/>
                          <a:chOff x="-26172" y="0"/>
                          <a:chExt cx="3821186" cy="1223226"/>
                        </a:xfrm>
                      </wpg:grpSpPr>
                      <wps:wsp>
                        <wps:cNvPr id="92" name="Rectangle: Rounded Corners 4"/>
                        <wps:cNvSpPr/>
                        <wps:spPr>
                          <a:xfrm>
                            <a:off x="380962" y="0"/>
                            <a:ext cx="3414052" cy="1223226"/>
                          </a:xfrm>
                          <a:prstGeom prst="roundRect">
                            <a:avLst/>
                          </a:prstGeom>
                          <a:solidFill>
                            <a:schemeClr val="accent4">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890B99A" w14:textId="5CAC14C5" w:rsidR="005A3834" w:rsidRPr="001B2C37" w:rsidRDefault="005A3834" w:rsidP="005A3834">
                              <w:pPr>
                                <w:ind w:left="-426" w:right="-64"/>
                                <w:rPr>
                                  <w:rFonts w:hAnsi="Calibri"/>
                                  <w:color w:val="000000"/>
                                  <w:kern w:val="24"/>
                                </w:rPr>
                              </w:pPr>
                              <w:r w:rsidRPr="004E6684">
                                <w:rPr>
                                  <w:rFonts w:hAnsi="Calibri"/>
                                  <w:b/>
                                  <w:bCs/>
                                  <w:color w:val="000000"/>
                                  <w:kern w:val="24"/>
                                </w:rPr>
                                <w:t>Key Term</w:t>
                              </w:r>
                              <w:r>
                                <w:rPr>
                                  <w:rFonts w:hAnsi="Calibri"/>
                                  <w:b/>
                                  <w:bCs/>
                                  <w:color w:val="000000"/>
                                  <w:kern w:val="24"/>
                                </w:rPr>
                                <w:t xml:space="preserve"> – </w:t>
                              </w:r>
                              <w:r>
                                <w:rPr>
                                  <w:rFonts w:hAnsi="Calibri"/>
                                  <w:b/>
                                  <w:bCs/>
                                  <w:color w:val="000000"/>
                                  <w:kern w:val="24"/>
                                </w:rPr>
                                <w:t>Wrapper class</w:t>
                              </w:r>
                              <w:r>
                                <w:rPr>
                                  <w:rFonts w:hAnsi="Calibri"/>
                                  <w:b/>
                                  <w:bCs/>
                                  <w:color w:val="000000"/>
                                  <w:kern w:val="24"/>
                                </w:rPr>
                                <w:br/>
                              </w:r>
                              <w:r>
                                <w:rPr>
                                  <w:color w:val="000000" w:themeColor="text1"/>
                                </w:rPr>
                                <w:t xml:space="preserve">A </w:t>
                              </w:r>
                              <w:r w:rsidRPr="00343B3E">
                                <w:rPr>
                                  <w:b/>
                                  <w:bCs/>
                                  <w:color w:val="000000" w:themeColor="text1"/>
                                </w:rPr>
                                <w:t>Wrapper Class</w:t>
                              </w:r>
                              <w:r>
                                <w:rPr>
                                  <w:color w:val="000000" w:themeColor="text1"/>
                                </w:rPr>
                                <w:t xml:space="preserve"> is the </w:t>
                              </w:r>
                              <w:r w:rsidR="00343B3E">
                                <w:rPr>
                                  <w:color w:val="000000" w:themeColor="text1"/>
                                </w:rPr>
                                <w:t xml:space="preserve">class version of a primitive. </w:t>
                              </w:r>
                              <w:proofErr w:type="gramStart"/>
                              <w:r w:rsidR="00343B3E">
                                <w:rPr>
                                  <w:color w:val="000000" w:themeColor="text1"/>
                                </w:rPr>
                                <w:t>All of</w:t>
                              </w:r>
                              <w:proofErr w:type="gramEnd"/>
                              <w:r w:rsidR="00343B3E">
                                <w:rPr>
                                  <w:color w:val="000000" w:themeColor="text1"/>
                                </w:rPr>
                                <w:t xml:space="preserve"> the eight primitive types in Java have a corresponding class version.</w:t>
                              </w:r>
                            </w:p>
                          </w:txbxContent>
                        </wps:txbx>
                        <wps:bodyPr lIns="576000" tIns="0" rIns="36000" bIns="0" rtlCol="0" anchor="ctr" anchorCtr="0"/>
                      </wps:wsp>
                      <wps:wsp>
                        <wps:cNvPr id="93" name="Rectangle: Rounded Corners 5"/>
                        <wps:cNvSpPr/>
                        <wps:spPr>
                          <a:xfrm>
                            <a:off x="-26172" y="232252"/>
                            <a:ext cx="902478" cy="760397"/>
                          </a:xfrm>
                          <a:prstGeom prst="roundRect">
                            <a:avLst/>
                          </a:prstGeom>
                          <a:solidFill>
                            <a:schemeClr val="accent4">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pic:pic xmlns:pic="http://schemas.openxmlformats.org/drawingml/2006/picture">
                        <pic:nvPicPr>
                          <pic:cNvPr id="94" name="Picture 4" descr="File:Octicons-key.svg - Wikimedia Commons"/>
                          <pic:cNvPicPr preferRelativeResize="0">
                            <a:picLocks/>
                          </pic:cNvPicPr>
                        </pic:nvPicPr>
                        <pic:blipFill>
                          <a:blip r:embed="rId20" cstate="print">
                            <a:extLst>
                              <a:ext uri="{28A0092B-C50C-407E-A947-70E740481C1C}">
                                <a14:useLocalDpi xmlns:a14="http://schemas.microsoft.com/office/drawing/2010/main" val="0"/>
                              </a:ext>
                            </a:extLst>
                          </a:blip>
                          <a:stretch>
                            <a:fillRect/>
                          </a:stretch>
                        </pic:blipFill>
                        <pic:spPr>
                          <a:xfrm>
                            <a:off x="42408" y="282948"/>
                            <a:ext cx="782146" cy="659011"/>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279BF3AC" id="_x0000_s1044" style="position:absolute;left:0;text-align:left;margin-left:264.75pt;margin-top:579.75pt;width:219pt;height:104.25pt;z-index:251726848;mso-position-horizontal-relative:margin;mso-position-vertical-relative:margin;mso-width-relative:margin;mso-height-relative:margin" coordorigin="-261" coordsize="38211,1223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">
                <v:roundrect id="Rectangle: Rounded Corners 4" o:spid="_x0000_s1045" style="position:absolute;left:3809;width:34141;height:1223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" fillcolor="#ffe599 [1303]" stroked="f" strokeweight="1pt">
                  <v:stroke joinstyle="miter"/>
                  <v:textbox inset="16mm,0,1mm,0">
                    <w:txbxContent>
                      <w:p w14:paraId="4890B99A" w14:textId="5CAC14C5" w:rsidR="005A3834" w:rsidRPr="001B2C37" w:rsidRDefault="005A3834" w:rsidP="005A3834">
                        <w:pPr>
                          <w:ind w:left="-426" w:right="-64"/>
                          <w:rPr>
                            <w:rFonts w:hAnsi="Calibri"/>
                            <w:color w:val="000000"/>
                            <w:kern w:val="24"/>
                          </w:rPr>
                        </w:pPr>
                        <w:r w:rsidRPr="004E6684">
                          <w:rPr>
                            <w:rFonts w:hAnsi="Calibri"/>
                            <w:b/>
                            <w:bCs/>
                            <w:color w:val="000000"/>
                            <w:kern w:val="24"/>
                          </w:rPr>
                          <w:t>Key Term</w:t>
                        </w:r>
                        <w:r>
                          <w:rPr>
                            <w:rFonts w:hAnsi="Calibri"/>
                            <w:b/>
                            <w:bCs/>
                            <w:color w:val="000000"/>
                            <w:kern w:val="24"/>
                          </w:rPr>
                          <w:t xml:space="preserve"> – </w:t>
                        </w:r>
                        <w:r>
                          <w:rPr>
                            <w:rFonts w:hAnsi="Calibri"/>
                            <w:b/>
                            <w:bCs/>
                            <w:color w:val="000000"/>
                            <w:kern w:val="24"/>
                          </w:rPr>
                          <w:t>Wrapper class</w:t>
                        </w:r>
                        <w:r>
                          <w:rPr>
                            <w:rFonts w:hAnsi="Calibri"/>
                            <w:b/>
                            <w:bCs/>
                            <w:color w:val="000000"/>
                            <w:kern w:val="24"/>
                          </w:rPr>
                          <w:br/>
                        </w:r>
                        <w:r>
                          <w:rPr>
                            <w:color w:val="000000" w:themeColor="text1"/>
                          </w:rPr>
                          <w:t xml:space="preserve">A </w:t>
                        </w:r>
                        <w:r w:rsidRPr="00343B3E">
                          <w:rPr>
                            <w:b/>
                            <w:bCs/>
                            <w:color w:val="000000" w:themeColor="text1"/>
                          </w:rPr>
                          <w:t>Wrapper Class</w:t>
                        </w:r>
                        <w:r>
                          <w:rPr>
                            <w:color w:val="000000" w:themeColor="text1"/>
                          </w:rPr>
                          <w:t xml:space="preserve"> is the </w:t>
                        </w:r>
                        <w:r w:rsidR="00343B3E">
                          <w:rPr>
                            <w:color w:val="000000" w:themeColor="text1"/>
                          </w:rPr>
                          <w:t xml:space="preserve">class version of a primitive. </w:t>
                        </w:r>
                        <w:proofErr w:type="gramStart"/>
                        <w:r w:rsidR="00343B3E">
                          <w:rPr>
                            <w:color w:val="000000" w:themeColor="text1"/>
                          </w:rPr>
                          <w:t>All of</w:t>
                        </w:r>
                        <w:proofErr w:type="gramEnd"/>
                        <w:r w:rsidR="00343B3E">
                          <w:rPr>
                            <w:color w:val="000000" w:themeColor="text1"/>
                          </w:rPr>
                          <w:t xml:space="preserve"> the eight primitive types in Java have a corresponding class version.</w:t>
                        </w:r>
                      </w:p>
                    </w:txbxContent>
                  </v:textbox>
                </v:roundrect>
                <v:roundrect id="Rectangle: Rounded Corners 5" o:spid="_x0000_s1046" style="position:absolute;left:-261;top:2322;width:9024;height:760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" fillcolor="#ffd966 [1943]" stroked="f" strokeweight="1pt">
                  <v:stroke joinstyle="miter"/>
                </v:roundrect>
                <v:shape id="Picture 4" o:spid="_x0000_s1047" type="#_x0000_t75" alt="File:Octicons-key.svg - Wikimedia Commons" style="position:absolute;left:424;top:2829;width:7821;height:6590;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">
                  <v:imagedata r:id="rId21" o:title="Octicons-key"/>
                  <o:lock v:ext="edit" aspectratio="f"/>
                </v:shape>
                <w10:wrap anchorx="margin" anchory="margin"/>
              </v:group>
            </w:pict>
          </mc:Fallback>
        </mc:AlternateContent>
      </w:r>
      <w:r w:rsidR="00DC500B">
        <w:t xml:space="preserve">Can we have an ArrayList that stores </w:t>
      </w:r>
      <w:proofErr w:type="spellStart"/>
      <w:r w:rsidR="00DC500B">
        <w:rPr>
          <w:b/>
          <w:bCs/>
        </w:rPr>
        <w:t>ints</w:t>
      </w:r>
      <w:proofErr w:type="spellEnd"/>
      <w:r w:rsidR="00DC500B">
        <w:t xml:space="preserve"> or an ArrayList that stores </w:t>
      </w:r>
      <w:r w:rsidR="00DC500B">
        <w:rPr>
          <w:b/>
          <w:bCs/>
        </w:rPr>
        <w:t>doubles</w:t>
      </w:r>
      <w:r w:rsidR="00DC500B">
        <w:t xml:space="preserve">? Technically no, ArrayList can only store objects – or more specifically, references to those objects. </w:t>
      </w:r>
    </w:p>
    <w:p w14:paraId="73692EFB" w14:textId="7AA6CDB9" w:rsidR="00DC500B" w:rsidRPr="00F50D23" w:rsidRDefault="00DC500B" w:rsidP="005A3834">
      <w:pPr>
        <w:pStyle w:val="H1Body0"/>
        <w:ind w:right="3923"/>
        <w:jc w:val="both"/>
      </w:pPr>
      <w:r>
        <w:t xml:space="preserve">There is a workaround to this however </w:t>
      </w:r>
      <w:r>
        <w:t>– every</w:t>
      </w:r>
      <w:r>
        <w:t xml:space="preserve"> single one of the eight primitives has a class equivalent (</w:t>
      </w:r>
      <w:proofErr w:type="gramStart"/>
      <w:r>
        <w:t>e.g.</w:t>
      </w:r>
      <w:proofErr w:type="gramEnd"/>
      <w:r>
        <w:t xml:space="preserve"> the class version of a </w:t>
      </w:r>
      <w:r>
        <w:rPr>
          <w:b/>
          <w:bCs/>
        </w:rPr>
        <w:t>double</w:t>
      </w:r>
      <w:r>
        <w:t xml:space="preserve"> is the </w:t>
      </w:r>
      <w:r>
        <w:rPr>
          <w:b/>
          <w:bCs/>
        </w:rPr>
        <w:t xml:space="preserve">Double </w:t>
      </w:r>
      <w:r>
        <w:t xml:space="preserve">class). </w:t>
      </w:r>
      <w:r>
        <w:fldChar w:fldCharType="begin"/>
      </w:r>
      <w:r>
        <w:instrText xml:space="preserve"> REF _Ref119861752 \h </w:instrText>
      </w:r>
      <w:r w:rsidR="005A3834">
        <w:instrText xml:space="preserve"> \* MERGEFORMAT </w:instrText>
      </w:r>
      <w:r>
        <w:fldChar w:fldCharType="separate"/>
      </w:r>
      <w:r>
        <w:t xml:space="preserve">Table </w:t>
      </w:r>
      <w:r>
        <w:rPr>
          <w:noProof/>
        </w:rPr>
        <w:t>2</w:t>
      </w:r>
      <w:r>
        <w:fldChar w:fldCharType="end"/>
      </w:r>
      <w:r>
        <w:t xml:space="preserve"> lists the eight primitive types and their class equivalents. </w:t>
      </w:r>
      <w:r w:rsidR="00F50D23">
        <w:t xml:space="preserve">These class versions </w:t>
      </w:r>
      <w:r w:rsidR="002766C6">
        <w:t xml:space="preserve">of primitives </w:t>
      </w:r>
      <w:r w:rsidR="00F50D23">
        <w:t xml:space="preserve">are referred to as </w:t>
      </w:r>
      <w:r w:rsidR="00F50D23">
        <w:rPr>
          <w:b/>
          <w:bCs/>
        </w:rPr>
        <w:t>Wrapper Classes</w:t>
      </w:r>
      <w:r w:rsidR="00F50D23">
        <w:t>, since they “wrap” around their smaller primitive counterparts.</w:t>
      </w:r>
      <w:r w:rsidR="005A3834" w:rsidRPr="005A3834">
        <w:rPr>
          <w:noProof/>
        </w:rPr>
        <w:t xml:space="preserve"> </w:t>
      </w:r>
    </w:p>
    <w:p w14:paraId="538EF6A5" w14:textId="77777777" w:rsidR="00DC500B" w:rsidRDefault="00DC500B" w:rsidP="00DC500B">
      <w:pPr>
        <w:pStyle w:val="H1Body0"/>
      </w:pPr>
    </w:p>
    <w:p w14:paraId="7A0BBC3A" w14:textId="77777777" w:rsidR="00DC500B" w:rsidRDefault="00DC500B" w:rsidP="006B1036">
      <w:pPr>
        <w:pStyle w:val="H1Body0"/>
      </w:pPr>
    </w:p>
    <w:p w14:paraId="29D2DF18" w14:textId="77777777" w:rsidR="00010E6D" w:rsidRDefault="00010E6D" w:rsidP="00F76A13">
      <w:pPr>
        <w:pStyle w:val="H1Body0"/>
        <w:keepNext/>
        <w:jc w:val="center"/>
      </w:pPr>
      <w:r w:rsidRPr="00010E6D">
        <w:drawing>
          <wp:inline distT="0" distB="0" distL="0" distR="0" wp14:anchorId="1D2CC8DA" wp14:editId="77E2ADC0">
            <wp:extent cx="5180067" cy="3757930"/>
            <wp:effectExtent l="19050" t="19050" r="20955" b="13970"/>
            <wp:docPr id="86" name="Picture 8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Picture 86" descr="Diagram&#10;&#10;Description automatically generated"/>
                    <pic:cNvPicPr/>
                  </pic:nvPicPr>
                  <pic:blipFill>
                    <a:blip r:embed="rId32"/>
                    <a:stretch>
                      <a:fillRect/>
                    </a:stretch>
                  </pic:blipFill>
                  <pic:spPr>
                    <a:xfrm>
                      <a:off x="0" y="0"/>
                      <a:ext cx="5186466" cy="3762573"/>
                    </a:xfrm>
                    <a:prstGeom prst="rect">
                      <a:avLst/>
                    </a:prstGeom>
                    <a:ln w="19050">
                      <a:solidFill>
                        <a:schemeClr val="tx1"/>
                      </a:solidFill>
                    </a:ln>
                  </pic:spPr>
                </pic:pic>
              </a:graphicData>
            </a:graphic>
          </wp:inline>
        </w:drawing>
      </w:r>
    </w:p>
    <w:p w14:paraId="294153AD" w14:textId="5F67DCE2" w:rsidR="00010E6D" w:rsidRDefault="00010E6D" w:rsidP="00010E6D">
      <w:pPr>
        <w:pStyle w:val="Caption"/>
        <w:jc w:val="center"/>
      </w:pPr>
      <w:bookmarkStart w:id="18" w:name="_Ref119863108"/>
      <w:r>
        <w:t xml:space="preserve">Figure </w:t>
      </w:r>
      <w:fldSimple w:instr=" SEQ Figure \* ARABIC ">
        <w:r w:rsidR="00DC500B">
          <w:rPr>
            <w:noProof/>
          </w:rPr>
          <w:t>17</w:t>
        </w:r>
      </w:fldSimple>
      <w:bookmarkEnd w:id="18"/>
      <w:r>
        <w:t xml:space="preserve"> Java's Eight Primitive Types</w:t>
      </w:r>
    </w:p>
    <w:p w14:paraId="0084DC88" w14:textId="13B7D956" w:rsidR="00C04BC5" w:rsidRDefault="00C04BC5" w:rsidP="00C04BC5">
      <w:pPr>
        <w:pStyle w:val="Caption"/>
        <w:keepNext/>
        <w:jc w:val="center"/>
      </w:pPr>
      <w:bookmarkStart w:id="19" w:name="_Ref119861752"/>
      <w:r>
        <w:t xml:space="preserve">Table </w:t>
      </w:r>
      <w:fldSimple w:instr=" SEQ Table \* ARABIC ">
        <w:r w:rsidR="00DC500B">
          <w:rPr>
            <w:noProof/>
          </w:rPr>
          <w:t>2</w:t>
        </w:r>
      </w:fldSimple>
      <w:bookmarkEnd w:id="19"/>
      <w:r>
        <w:t xml:space="preserve"> Class Versions of Java's Eight Primitive Types</w:t>
      </w:r>
    </w:p>
    <w:tbl>
      <w:tblPr>
        <w:tblStyle w:val="TableGrid"/>
        <w:tblW w:w="0" w:type="auto"/>
        <w:tblInd w:w="1129" w:type="dxa"/>
        <w:tblLook w:val="04A0" w:firstRow="1" w:lastRow="0" w:firstColumn="1" w:lastColumn="0" w:noHBand="0" w:noVBand="1"/>
      </w:tblPr>
      <w:tblGrid>
        <w:gridCol w:w="3379"/>
        <w:gridCol w:w="3425"/>
      </w:tblGrid>
      <w:tr w:rsidR="00010E6D" w14:paraId="49DDE0BF" w14:textId="77777777" w:rsidTr="00C04BC5">
        <w:tc>
          <w:tcPr>
            <w:tcW w:w="3379" w:type="dxa"/>
            <w:shd w:val="clear" w:color="auto" w:fill="C5E0B3" w:themeFill="accent6" w:themeFillTint="66"/>
          </w:tcPr>
          <w:p w14:paraId="7A98E6BB" w14:textId="02459E22" w:rsidR="00010E6D" w:rsidRPr="00C04BC5" w:rsidRDefault="00010E6D" w:rsidP="00010E6D">
            <w:pPr>
              <w:pStyle w:val="H1Body0"/>
              <w:jc w:val="center"/>
              <w:rPr>
                <w:b/>
                <w:bCs/>
              </w:rPr>
            </w:pPr>
            <w:r w:rsidRPr="00C04BC5">
              <w:rPr>
                <w:b/>
                <w:bCs/>
              </w:rPr>
              <w:t>Primitive Type</w:t>
            </w:r>
          </w:p>
        </w:tc>
        <w:tc>
          <w:tcPr>
            <w:tcW w:w="3425" w:type="dxa"/>
            <w:shd w:val="clear" w:color="auto" w:fill="C5E0B3" w:themeFill="accent6" w:themeFillTint="66"/>
          </w:tcPr>
          <w:p w14:paraId="56D87A6F" w14:textId="19CC9835" w:rsidR="00010E6D" w:rsidRPr="00C04BC5" w:rsidRDefault="00010E6D" w:rsidP="00010E6D">
            <w:pPr>
              <w:pStyle w:val="H1Body0"/>
              <w:jc w:val="center"/>
              <w:rPr>
                <w:b/>
                <w:bCs/>
              </w:rPr>
            </w:pPr>
            <w:r w:rsidRPr="00C04BC5">
              <w:rPr>
                <w:b/>
                <w:bCs/>
              </w:rPr>
              <w:t>Class Type</w:t>
            </w:r>
          </w:p>
        </w:tc>
      </w:tr>
      <w:tr w:rsidR="00010E6D" w14:paraId="271EC4B5" w14:textId="77777777" w:rsidTr="00C04BC5">
        <w:tc>
          <w:tcPr>
            <w:tcW w:w="3379" w:type="dxa"/>
          </w:tcPr>
          <w:p w14:paraId="6003D2DB" w14:textId="5C63B78C" w:rsidR="00010E6D" w:rsidRDefault="00C04BC5" w:rsidP="00010E6D">
            <w:pPr>
              <w:pStyle w:val="H1Body0"/>
              <w:jc w:val="center"/>
            </w:pPr>
            <w:r>
              <w:t>char</w:t>
            </w:r>
          </w:p>
        </w:tc>
        <w:tc>
          <w:tcPr>
            <w:tcW w:w="3425" w:type="dxa"/>
          </w:tcPr>
          <w:p w14:paraId="0DBD02BD" w14:textId="63E6239B" w:rsidR="00010E6D" w:rsidRDefault="00C04BC5" w:rsidP="00010E6D">
            <w:pPr>
              <w:pStyle w:val="H1Body0"/>
              <w:jc w:val="center"/>
            </w:pPr>
            <w:r>
              <w:t>Character</w:t>
            </w:r>
          </w:p>
        </w:tc>
      </w:tr>
      <w:tr w:rsidR="00010E6D" w14:paraId="69EA70A6" w14:textId="77777777" w:rsidTr="00C04BC5">
        <w:tc>
          <w:tcPr>
            <w:tcW w:w="3379" w:type="dxa"/>
          </w:tcPr>
          <w:p w14:paraId="626D287F" w14:textId="21D42B5C" w:rsidR="00010E6D" w:rsidRDefault="00C04BC5" w:rsidP="00010E6D">
            <w:pPr>
              <w:pStyle w:val="H1Body0"/>
              <w:jc w:val="center"/>
            </w:pPr>
            <w:r>
              <w:t>byte</w:t>
            </w:r>
          </w:p>
        </w:tc>
        <w:tc>
          <w:tcPr>
            <w:tcW w:w="3425" w:type="dxa"/>
          </w:tcPr>
          <w:p w14:paraId="10B77AB0" w14:textId="6E229CBC" w:rsidR="00010E6D" w:rsidRDefault="00C04BC5" w:rsidP="00010E6D">
            <w:pPr>
              <w:pStyle w:val="H1Body0"/>
              <w:jc w:val="center"/>
            </w:pPr>
            <w:r>
              <w:t>Byte</w:t>
            </w:r>
          </w:p>
        </w:tc>
      </w:tr>
      <w:tr w:rsidR="00010E6D" w14:paraId="04110517" w14:textId="77777777" w:rsidTr="00C04BC5">
        <w:tc>
          <w:tcPr>
            <w:tcW w:w="3379" w:type="dxa"/>
          </w:tcPr>
          <w:p w14:paraId="61F091C7" w14:textId="37B86AA7" w:rsidR="00010E6D" w:rsidRDefault="00C04BC5" w:rsidP="00010E6D">
            <w:pPr>
              <w:pStyle w:val="H1Body0"/>
              <w:jc w:val="center"/>
            </w:pPr>
            <w:r>
              <w:t>short</w:t>
            </w:r>
          </w:p>
        </w:tc>
        <w:tc>
          <w:tcPr>
            <w:tcW w:w="3425" w:type="dxa"/>
          </w:tcPr>
          <w:p w14:paraId="65157AB3" w14:textId="5B165C09" w:rsidR="00010E6D" w:rsidRDefault="00C04BC5" w:rsidP="00010E6D">
            <w:pPr>
              <w:pStyle w:val="H1Body0"/>
              <w:jc w:val="center"/>
            </w:pPr>
            <w:r>
              <w:t>Short</w:t>
            </w:r>
          </w:p>
        </w:tc>
      </w:tr>
      <w:tr w:rsidR="00010E6D" w14:paraId="3C57A6C4" w14:textId="77777777" w:rsidTr="00C04BC5">
        <w:tc>
          <w:tcPr>
            <w:tcW w:w="3379" w:type="dxa"/>
          </w:tcPr>
          <w:p w14:paraId="1BFCF197" w14:textId="6AE1F234" w:rsidR="00010E6D" w:rsidRDefault="00C04BC5" w:rsidP="00010E6D">
            <w:pPr>
              <w:pStyle w:val="H1Body0"/>
              <w:jc w:val="center"/>
            </w:pPr>
            <w:r>
              <w:t>int</w:t>
            </w:r>
          </w:p>
        </w:tc>
        <w:tc>
          <w:tcPr>
            <w:tcW w:w="3425" w:type="dxa"/>
          </w:tcPr>
          <w:p w14:paraId="51CCE41A" w14:textId="097B24F7" w:rsidR="00010E6D" w:rsidRDefault="00C04BC5" w:rsidP="00010E6D">
            <w:pPr>
              <w:pStyle w:val="H1Body0"/>
              <w:jc w:val="center"/>
            </w:pPr>
            <w:r>
              <w:t>Integer</w:t>
            </w:r>
          </w:p>
        </w:tc>
      </w:tr>
      <w:tr w:rsidR="00010E6D" w14:paraId="19A098BF" w14:textId="77777777" w:rsidTr="00C04BC5">
        <w:tc>
          <w:tcPr>
            <w:tcW w:w="3379" w:type="dxa"/>
          </w:tcPr>
          <w:p w14:paraId="09A58792" w14:textId="52F9A493" w:rsidR="00010E6D" w:rsidRDefault="00C04BC5" w:rsidP="00010E6D">
            <w:pPr>
              <w:pStyle w:val="H1Body0"/>
              <w:jc w:val="center"/>
            </w:pPr>
            <w:r>
              <w:t>long</w:t>
            </w:r>
          </w:p>
        </w:tc>
        <w:tc>
          <w:tcPr>
            <w:tcW w:w="3425" w:type="dxa"/>
          </w:tcPr>
          <w:p w14:paraId="2E4EA1C4" w14:textId="693C9ACE" w:rsidR="00010E6D" w:rsidRDefault="00C04BC5" w:rsidP="00010E6D">
            <w:pPr>
              <w:pStyle w:val="H1Body0"/>
              <w:jc w:val="center"/>
            </w:pPr>
            <w:r>
              <w:t>Long</w:t>
            </w:r>
          </w:p>
        </w:tc>
      </w:tr>
      <w:tr w:rsidR="00010E6D" w14:paraId="6A0BE288" w14:textId="77777777" w:rsidTr="00C04BC5">
        <w:tc>
          <w:tcPr>
            <w:tcW w:w="3379" w:type="dxa"/>
          </w:tcPr>
          <w:p w14:paraId="4110A83C" w14:textId="5B0B9D8B" w:rsidR="00010E6D" w:rsidRDefault="00C04BC5" w:rsidP="00010E6D">
            <w:pPr>
              <w:pStyle w:val="H1Body0"/>
              <w:jc w:val="center"/>
            </w:pPr>
            <w:r>
              <w:t>float</w:t>
            </w:r>
          </w:p>
        </w:tc>
        <w:tc>
          <w:tcPr>
            <w:tcW w:w="3425" w:type="dxa"/>
          </w:tcPr>
          <w:p w14:paraId="3712DF43" w14:textId="02539F0F" w:rsidR="00010E6D" w:rsidRDefault="00C04BC5" w:rsidP="00010E6D">
            <w:pPr>
              <w:pStyle w:val="H1Body0"/>
              <w:jc w:val="center"/>
            </w:pPr>
            <w:r>
              <w:t>Float</w:t>
            </w:r>
          </w:p>
        </w:tc>
      </w:tr>
      <w:tr w:rsidR="00010E6D" w14:paraId="1B7342EE" w14:textId="77777777" w:rsidTr="00C04BC5">
        <w:tc>
          <w:tcPr>
            <w:tcW w:w="3379" w:type="dxa"/>
          </w:tcPr>
          <w:p w14:paraId="64FE6966" w14:textId="3C0AFA73" w:rsidR="00010E6D" w:rsidRDefault="00C04BC5" w:rsidP="00010E6D">
            <w:pPr>
              <w:pStyle w:val="H1Body0"/>
              <w:jc w:val="center"/>
            </w:pPr>
            <w:r>
              <w:t>double</w:t>
            </w:r>
          </w:p>
        </w:tc>
        <w:tc>
          <w:tcPr>
            <w:tcW w:w="3425" w:type="dxa"/>
          </w:tcPr>
          <w:p w14:paraId="0F1E60C6" w14:textId="25E7643A" w:rsidR="00010E6D" w:rsidRDefault="00C04BC5" w:rsidP="00010E6D">
            <w:pPr>
              <w:pStyle w:val="H1Body0"/>
              <w:jc w:val="center"/>
            </w:pPr>
            <w:r>
              <w:t>Double</w:t>
            </w:r>
          </w:p>
        </w:tc>
      </w:tr>
      <w:tr w:rsidR="00010E6D" w14:paraId="351450E4" w14:textId="77777777" w:rsidTr="00C04BC5">
        <w:tc>
          <w:tcPr>
            <w:tcW w:w="3379" w:type="dxa"/>
          </w:tcPr>
          <w:p w14:paraId="26B1722A" w14:textId="3A378176" w:rsidR="00010E6D" w:rsidRDefault="00C04BC5" w:rsidP="00010E6D">
            <w:pPr>
              <w:pStyle w:val="H1Body0"/>
              <w:jc w:val="center"/>
            </w:pPr>
            <w:proofErr w:type="spellStart"/>
            <w:r>
              <w:t>boolean</w:t>
            </w:r>
            <w:proofErr w:type="spellEnd"/>
          </w:p>
        </w:tc>
        <w:tc>
          <w:tcPr>
            <w:tcW w:w="3425" w:type="dxa"/>
          </w:tcPr>
          <w:p w14:paraId="007574F3" w14:textId="2AD8DBA6" w:rsidR="00010E6D" w:rsidRDefault="00C04BC5" w:rsidP="00010E6D">
            <w:pPr>
              <w:pStyle w:val="H1Body0"/>
              <w:jc w:val="center"/>
            </w:pPr>
            <w:r>
              <w:t>Boolean</w:t>
            </w:r>
          </w:p>
        </w:tc>
      </w:tr>
    </w:tbl>
    <w:p w14:paraId="75BDD8B5" w14:textId="068AA29E" w:rsidR="00C04BC5" w:rsidRDefault="00C04BC5" w:rsidP="00C04BC5">
      <w:pPr>
        <w:pStyle w:val="H1Body0"/>
      </w:pPr>
    </w:p>
    <w:p w14:paraId="0F8D3DE0" w14:textId="45007B96" w:rsidR="006E7F06" w:rsidRDefault="006E7F06" w:rsidP="00C04BC5">
      <w:pPr>
        <w:pStyle w:val="H1Body0"/>
        <w:rPr>
          <w:b/>
          <w:bCs/>
        </w:rPr>
      </w:pPr>
      <w:r>
        <w:t xml:space="preserve">This means if we want an ArrayList of doubles, we can use declare the data type the ArrayList will hold as </w:t>
      </w:r>
      <w:r>
        <w:rPr>
          <w:b/>
          <w:bCs/>
        </w:rPr>
        <w:t>Double</w:t>
      </w:r>
      <w:r>
        <w:rPr>
          <w:b/>
          <w:bCs/>
        </w:rPr>
        <w:t>, like so:</w:t>
      </w:r>
    </w:p>
    <w:p w14:paraId="40293D8F" w14:textId="74919087" w:rsidR="00E83B5A" w:rsidRDefault="006E7F06" w:rsidP="00F50D23">
      <w:pPr>
        <w:pStyle w:val="H1Body0"/>
        <w:jc w:val="center"/>
      </w:pPr>
      <w:r w:rsidRPr="00921E14">
        <w:t>ArrayList&lt;Double&gt;</w:t>
      </w:r>
      <w:r w:rsidR="00921E14">
        <w:t xml:space="preserve"> temperatures = new ArrayList&lt;</w:t>
      </w:r>
      <w:proofErr w:type="gramStart"/>
      <w:r w:rsidR="00921E14">
        <w:t>&gt;(</w:t>
      </w:r>
      <w:proofErr w:type="gramEnd"/>
      <w:r w:rsidR="00921E14">
        <w:t>);</w:t>
      </w:r>
    </w:p>
    <w:p w14:paraId="611FB171" w14:textId="3F975DDA" w:rsidR="004D6A36" w:rsidRDefault="00E83B5A" w:rsidP="00FC2B39">
      <w:pPr>
        <w:pStyle w:val="H1Body0"/>
        <w:ind w:right="-46"/>
        <w:jc w:val="both"/>
      </w:pPr>
      <w:r>
        <w:t xml:space="preserve">For this exercise, we are going to create an </w:t>
      </w:r>
      <w:r w:rsidRPr="00007437">
        <w:rPr>
          <w:b/>
          <w:bCs/>
        </w:rPr>
        <w:t>ArrayList of doubles</w:t>
      </w:r>
      <w:r w:rsidR="00041749">
        <w:t xml:space="preserve"> to allow a user to continuously type in temperatures, and then calculate the average of the temperatures that were typed in. Since the person isn’t going to tell us how many </w:t>
      </w:r>
      <w:proofErr w:type="gramStart"/>
      <w:r w:rsidR="00041749">
        <w:t>temperatures</w:t>
      </w:r>
      <w:proofErr w:type="gramEnd"/>
      <w:r w:rsidR="00041749">
        <w:t xml:space="preserve"> they are going to give us like the previous exercise, we can use an ArrayList so they can continuously give us input as the program is running.</w:t>
      </w:r>
    </w:p>
    <w:p w14:paraId="63E317EC" w14:textId="303C863B" w:rsidR="00E83B5A" w:rsidRPr="003D1B34" w:rsidRDefault="004D6A36" w:rsidP="00FC2B39">
      <w:pPr>
        <w:pStyle w:val="H1Body0"/>
        <w:jc w:val="both"/>
      </w:pPr>
      <w:r>
        <w:lastRenderedPageBreak/>
        <w:t>W</w:t>
      </w:r>
      <w:r w:rsidR="00041749">
        <w:t>hen they’re fin</w:t>
      </w:r>
      <w:r w:rsidR="003D1B34">
        <w:t>ished giving us temperatures,</w:t>
      </w:r>
      <w:r w:rsidR="00041749">
        <w:t xml:space="preserve"> they can give us a value</w:t>
      </w:r>
      <w:r w:rsidR="00007437">
        <w:t xml:space="preserve"> which signal</w:t>
      </w:r>
      <w:r w:rsidR="003D1B34">
        <w:t>s</w:t>
      </w:r>
      <w:r w:rsidR="00007437">
        <w:t xml:space="preserve"> that they’ve finished entering input</w:t>
      </w:r>
      <w:r>
        <w:t xml:space="preserve"> – </w:t>
      </w:r>
      <w:r w:rsidR="003D1B34">
        <w:t xml:space="preserve">this is referred to as a </w:t>
      </w:r>
      <w:r w:rsidR="003D1B34">
        <w:rPr>
          <w:b/>
          <w:bCs/>
        </w:rPr>
        <w:t>sentinel value</w:t>
      </w:r>
      <w:r w:rsidR="003D1B34">
        <w:t xml:space="preserve"> – a value that is not treated as part of the </w:t>
      </w:r>
      <w:proofErr w:type="gramStart"/>
      <w:r w:rsidR="003D1B34">
        <w:t>dataset, but</w:t>
      </w:r>
      <w:proofErr w:type="gramEnd"/>
      <w:r w:rsidR="003D1B34">
        <w:t xml:space="preserve"> is instead</w:t>
      </w:r>
      <w:r w:rsidR="0068259E">
        <w:t xml:space="preserve"> used to signal end of data entry.</w:t>
      </w:r>
    </w:p>
    <w:p w14:paraId="4F84A26B" w14:textId="24414E16" w:rsidR="00C04BC5" w:rsidRDefault="00E83B5A" w:rsidP="00E83B5A">
      <w:pPr>
        <w:pStyle w:val="ListParagraph"/>
        <w:numPr>
          <w:ilvl w:val="0"/>
          <w:numId w:val="22"/>
        </w:numPr>
      </w:pPr>
      <w:r>
        <w:t xml:space="preserve">Create a class called </w:t>
      </w:r>
      <w:proofErr w:type="spellStart"/>
      <w:r w:rsidRPr="00E83B5A">
        <w:rPr>
          <w:b/>
          <w:bCs/>
        </w:rPr>
        <w:t>AverageTemperature</w:t>
      </w:r>
      <w:proofErr w:type="spellEnd"/>
      <w:r>
        <w:t xml:space="preserve"> with a main method</w:t>
      </w:r>
    </w:p>
    <w:p w14:paraId="785D67D2" w14:textId="31B191AE" w:rsidR="00E83B5A" w:rsidRDefault="00E83B5A" w:rsidP="00E83B5A">
      <w:pPr>
        <w:pStyle w:val="ListParagraph"/>
        <w:numPr>
          <w:ilvl w:val="0"/>
          <w:numId w:val="22"/>
        </w:numPr>
      </w:pPr>
      <w:r>
        <w:t>Create a scanner object, since we’ll be collecting some input</w:t>
      </w:r>
    </w:p>
    <w:p w14:paraId="042E8812" w14:textId="7AC35DD0" w:rsidR="00C228D8" w:rsidRDefault="00C228D8" w:rsidP="00E83B5A">
      <w:pPr>
        <w:pStyle w:val="ListParagraph"/>
        <w:numPr>
          <w:ilvl w:val="0"/>
          <w:numId w:val="22"/>
        </w:numPr>
      </w:pPr>
      <w:r>
        <w:t>Create an ArrayList of doubles (remember to use the class version of the double)</w:t>
      </w:r>
    </w:p>
    <w:p w14:paraId="33F2F870" w14:textId="65175CAF" w:rsidR="004D6A36" w:rsidRDefault="004D6A36" w:rsidP="00E83B5A">
      <w:pPr>
        <w:pStyle w:val="ListParagraph"/>
        <w:numPr>
          <w:ilvl w:val="0"/>
          <w:numId w:val="22"/>
        </w:numPr>
      </w:pPr>
      <w:r>
        <w:t xml:space="preserve">Replicate the functionality that is present in </w:t>
      </w:r>
    </w:p>
    <w:p w14:paraId="759C00DD" w14:textId="77777777" w:rsidR="004D6A36" w:rsidRDefault="006277F6" w:rsidP="004D6A36">
      <w:pPr>
        <w:keepNext/>
      </w:pPr>
      <w:r w:rsidRPr="006277F6">
        <w:drawing>
          <wp:inline distT="0" distB="0" distL="0" distR="0" wp14:anchorId="090BC3F6" wp14:editId="4DE6C198">
            <wp:extent cx="5952797" cy="1876425"/>
            <wp:effectExtent l="19050" t="19050" r="10160" b="9525"/>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Picture 90"/>
                    <pic:cNvPicPr/>
                  </pic:nvPicPr>
                  <pic:blipFill>
                    <a:blip r:embed="rId33">
                      <a:extLst>
                        <a:ext uri="{28A0092B-C50C-407E-A947-70E740481C1C}">
                          <a14:useLocalDpi xmlns:a14="http://schemas.microsoft.com/office/drawing/2010/main" val="0"/>
                        </a:ext>
                      </a:extLst>
                    </a:blip>
                    <a:stretch>
                      <a:fillRect/>
                    </a:stretch>
                  </pic:blipFill>
                  <pic:spPr>
                    <a:xfrm>
                      <a:off x="0" y="0"/>
                      <a:ext cx="5960068" cy="1878717"/>
                    </a:xfrm>
                    <a:prstGeom prst="rect">
                      <a:avLst/>
                    </a:prstGeom>
                    <a:ln w="19050">
                      <a:solidFill>
                        <a:schemeClr val="tx1"/>
                      </a:solidFill>
                    </a:ln>
                  </pic:spPr>
                </pic:pic>
              </a:graphicData>
            </a:graphic>
          </wp:inline>
        </w:drawing>
      </w:r>
    </w:p>
    <w:p w14:paraId="6F73F621" w14:textId="272BF5BC" w:rsidR="006277F6" w:rsidRDefault="00F50D23" w:rsidP="004D6A36">
      <w:pPr>
        <w:pStyle w:val="Caption"/>
        <w:jc w:val="center"/>
      </w:pPr>
      <w:r>
        <w:rPr>
          <w:b/>
          <w:bCs/>
          <w:noProof/>
        </w:rPr>
        <mc:AlternateContent>
          <mc:Choice Requires="wpg">
            <w:drawing>
              <wp:anchor distT="0" distB="0" distL="114300" distR="114300" simplePos="0" relativeHeight="251724800" behindDoc="0" locked="0" layoutInCell="1" allowOverlap="1" wp14:anchorId="5DF49D1C" wp14:editId="712DE2A1">
                <wp:simplePos x="0" y="0"/>
                <wp:positionH relativeFrom="column">
                  <wp:posOffset>-685800</wp:posOffset>
                </wp:positionH>
                <wp:positionV relativeFrom="paragraph">
                  <wp:posOffset>208280</wp:posOffset>
                </wp:positionV>
                <wp:extent cx="539750" cy="539750"/>
                <wp:effectExtent l="0" t="0" r="0" b="0"/>
                <wp:wrapNone/>
                <wp:docPr id="87" name="Group 87"/>
                <wp:cNvGraphicFramePr/>
                <a:graphic xmlns:a="http://schemas.openxmlformats.org/drawingml/2006/main">
                  <a:graphicData uri="http://schemas.microsoft.com/office/word/2010/wordprocessingGroup">
                    <wpg:wgp>
                      <wpg:cNvGrpSpPr/>
                      <wpg:grpSpPr>
                        <a:xfrm>
                          <a:off x="0" y="0"/>
                          <a:ext cx="539750" cy="539750"/>
                          <a:chOff x="0" y="0"/>
                          <a:chExt cx="540000" cy="540000"/>
                        </a:xfrm>
                      </wpg:grpSpPr>
                      <wps:wsp>
                        <wps:cNvPr id="88" name="Rectangle: Rounded Corners 5"/>
                        <wps:cNvSpPr/>
                        <wps:spPr>
                          <a:xfrm>
                            <a:off x="0" y="0"/>
                            <a:ext cx="540000" cy="540000"/>
                          </a:xfrm>
                          <a:prstGeom prst="roundRect">
                            <a:avLst/>
                          </a:prstGeom>
                          <a:solidFill>
                            <a:schemeClr val="accent4">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pic:pic xmlns:pic="http://schemas.openxmlformats.org/drawingml/2006/picture">
                        <pic:nvPicPr>
                          <pic:cNvPr id="89" name="Picture 4" descr="Web design with solid fill"/>
                          <pic:cNvPicPr>
                            <a:picLocks/>
                          </pic:cNvPicPr>
                        </pic:nvPicPr>
                        <pic:blipFill>
                          <a:blip r:embed="rId15">
                            <a:extLst>
                              <a:ext uri="{28A0092B-C50C-407E-A947-70E740481C1C}">
                                <a14:useLocalDpi xmlns:a14="http://schemas.microsoft.com/office/drawing/2010/main" val="0"/>
                              </a:ext>
                              <a:ext uri="{96DAC541-7B7A-43D3-8B79-37D633B846F1}">
                                <asvg:svgBlip xmlns:asvg="http://schemas.microsoft.com/office/drawing/2016/SVG/main" r:embed="rId16"/>
                              </a:ext>
                            </a:extLst>
                          </a:blip>
                          <a:srcRect/>
                          <a:stretch/>
                        </pic:blipFill>
                        <pic:spPr>
                          <a:xfrm>
                            <a:off x="31805" y="31805"/>
                            <a:ext cx="467995" cy="467995"/>
                          </a:xfrm>
                          <a:prstGeom prst="rect">
                            <a:avLst/>
                          </a:prstGeom>
                        </pic:spPr>
                      </pic:pic>
                    </wpg:wgp>
                  </a:graphicData>
                </a:graphic>
              </wp:anchor>
            </w:drawing>
          </mc:Choice>
          <mc:Fallback>
            <w:pict>
              <v:group w14:anchorId="2B93DE32" id="Group 87" o:spid="_x0000_s1026" style="position:absolute;margin-left:-54pt;margin-top:16.4pt;width:42.5pt;height:42.5pt;z-index:251724800" coordsize="5400,5400"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">
                <v:roundrect id="Rectangle: Rounded Corners 5" o:spid="_x0000_s1027" style="position:absolute;width:5400;height:54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" fillcolor="#ffd966 [1943]" stroked="f" strokeweight="1pt">
                  <v:stroke joinstyle="miter"/>
                </v:roundrect>
                <v:shape id="Picture 4" o:spid="_x0000_s1028" type="#_x0000_t75" alt="Web design with solid fill" style="position:absolute;left:318;top:318;width:4680;height:46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">
                  <v:imagedata r:id="rId17" o:title="Web design with solid fill"/>
                  <o:lock v:ext="edit" aspectratio="f"/>
                </v:shape>
              </v:group>
            </w:pict>
          </mc:Fallback>
        </mc:AlternateContent>
      </w:r>
      <w:r w:rsidR="004D6A36">
        <w:t xml:space="preserve">Figure </w:t>
      </w:r>
      <w:fldSimple w:instr=" SEQ Figure \* ARABIC ">
        <w:r w:rsidR="00DC500B">
          <w:rPr>
            <w:noProof/>
          </w:rPr>
          <w:t>18</w:t>
        </w:r>
      </w:fldSimple>
      <w:r w:rsidR="004D6A36">
        <w:t xml:space="preserve"> Exercise 7 Example Output</w:t>
      </w:r>
    </w:p>
    <w:p w14:paraId="3C3ED0D2" w14:textId="353AADD8" w:rsidR="00F81C13" w:rsidRDefault="00F81C13" w:rsidP="00F81C13">
      <w:pPr>
        <w:pStyle w:val="Heading1"/>
      </w:pPr>
      <w:r>
        <w:t>E</w:t>
      </w:r>
      <w:r w:rsidR="000F5889">
        <w:t>xtension E</w:t>
      </w:r>
      <w:r>
        <w:t>xercise – BankTeller</w:t>
      </w:r>
    </w:p>
    <w:p w14:paraId="5100B928" w14:textId="77777777" w:rsidR="001C5DBC" w:rsidRDefault="001C5DBC" w:rsidP="00FC2B39">
      <w:pPr>
        <w:jc w:val="both"/>
      </w:pPr>
      <w:r>
        <w:t>This exercise will involve developing a Bank Teller console application that will calculate the optimum combination of notes to be handed out to customers (</w:t>
      </w:r>
      <w:proofErr w:type="gramStart"/>
      <w:r>
        <w:t>e.g.</w:t>
      </w:r>
      <w:proofErr w:type="gramEnd"/>
      <w:r>
        <w:t xml:space="preserve"> if they want to withdraw cash from the bank). </w:t>
      </w:r>
    </w:p>
    <w:p w14:paraId="18282193" w14:textId="77777777" w:rsidR="0068355E" w:rsidRDefault="001C5DBC" w:rsidP="00FC2B39">
      <w:pPr>
        <w:jc w:val="both"/>
      </w:pPr>
      <w:r>
        <w:t xml:space="preserve">A variable </w:t>
      </w:r>
      <w:r>
        <w:rPr>
          <w:b/>
          <w:bCs/>
        </w:rPr>
        <w:t>sterling</w:t>
      </w:r>
      <w:r>
        <w:t xml:space="preserve"> </w:t>
      </w:r>
      <w:r>
        <w:t xml:space="preserve">should </w:t>
      </w:r>
      <w:r>
        <w:t>contain the numbers of pounds sterling to be handed out</w:t>
      </w:r>
      <w:r>
        <w:t xml:space="preserve"> as a whole number (int)</w:t>
      </w:r>
      <w:r>
        <w:t xml:space="preserve">. The program should then work out how many </w:t>
      </w:r>
      <w:r>
        <w:rPr>
          <w:b/>
          <w:bCs/>
        </w:rPr>
        <w:t xml:space="preserve">fifties </w:t>
      </w:r>
      <w:r w:rsidRPr="00E437EA">
        <w:t xml:space="preserve">(£50 notes), </w:t>
      </w:r>
      <w:r>
        <w:rPr>
          <w:b/>
          <w:bCs/>
        </w:rPr>
        <w:t>twenties</w:t>
      </w:r>
      <w:r>
        <w:t xml:space="preserve">, </w:t>
      </w:r>
      <w:r>
        <w:rPr>
          <w:b/>
          <w:bCs/>
        </w:rPr>
        <w:t>tens</w:t>
      </w:r>
      <w:r>
        <w:t xml:space="preserve">, </w:t>
      </w:r>
      <w:r>
        <w:rPr>
          <w:b/>
          <w:bCs/>
        </w:rPr>
        <w:t>fives, twos</w:t>
      </w:r>
      <w:r>
        <w:t xml:space="preserve"> and how many </w:t>
      </w:r>
      <w:r w:rsidRPr="00092169">
        <w:rPr>
          <w:b/>
          <w:bCs/>
        </w:rPr>
        <w:t>one</w:t>
      </w:r>
      <w:r>
        <w:t xml:space="preserve">-pound coins should be issued </w:t>
      </w:r>
    </w:p>
    <w:p w14:paraId="5FF0D4C4" w14:textId="0F628CE6" w:rsidR="001C5DBC" w:rsidRDefault="001C5DBC" w:rsidP="00FC2B39">
      <w:pPr>
        <w:jc w:val="both"/>
      </w:pPr>
      <w:r>
        <w:t xml:space="preserve">For example, an optimum combination of notes/coins for a sterling amount of £131 would be 2x £50 notes, 1x £20 note, 1x £10 note, and 1x £1 coin. </w:t>
      </w:r>
    </w:p>
    <w:p w14:paraId="351F3B3F" w14:textId="77777777" w:rsidR="001C5DBC" w:rsidRDefault="001C5DBC" w:rsidP="00FC2B39">
      <w:pPr>
        <w:jc w:val="both"/>
      </w:pPr>
      <w:r>
        <w:rPr>
          <w:b/>
          <w:bCs/>
        </w:rPr>
        <w:t>Hint:</w:t>
      </w:r>
      <w:r>
        <w:t xml:space="preserve"> the modulus operator (%) gives the remainder after division, e.g.: </w:t>
      </w:r>
    </w:p>
    <w:p w14:paraId="0A30A3C6" w14:textId="77777777" w:rsidR="001C5DBC" w:rsidRPr="00E437EA" w:rsidRDefault="001C5DBC" w:rsidP="00FC2B39">
      <w:pPr>
        <w:jc w:val="both"/>
      </w:pPr>
      <w:r>
        <w:t>5%2 == 1     11%3 == 2</w:t>
      </w:r>
    </w:p>
    <w:p w14:paraId="21FEFC0E" w14:textId="7564EF57" w:rsidR="00262717" w:rsidRDefault="00262717" w:rsidP="00F81C13">
      <w:pPr>
        <w:pStyle w:val="H1Body"/>
      </w:pPr>
      <w:r>
        <w:br w:type="page"/>
      </w:r>
    </w:p>
    <w:p w14:paraId="5F5848F3" w14:textId="01151CD0" w:rsidR="00DF5AD5" w:rsidRDefault="007F7AD7" w:rsidP="00DF5AD5">
      <w:pPr>
        <w:pStyle w:val="Heading1"/>
      </w:pPr>
      <w:r>
        <w:lastRenderedPageBreak/>
        <w:t xml:space="preserve">Appendix </w:t>
      </w:r>
      <w:r w:rsidR="00C95E37">
        <w:t>A</w:t>
      </w:r>
      <w:r>
        <w:t xml:space="preserve"> – </w:t>
      </w:r>
      <w:r w:rsidR="00DF5AD5">
        <w:t xml:space="preserve">Exporting </w:t>
      </w:r>
      <w:r w:rsidR="00C95E37">
        <w:t>an IntelliJ</w:t>
      </w:r>
      <w:r w:rsidR="00DF5AD5">
        <w:t xml:space="preserve"> Project</w:t>
      </w:r>
      <w:bookmarkEnd w:id="14"/>
    </w:p>
    <w:p w14:paraId="73ED1F56" w14:textId="4E0DEB38" w:rsidR="0031751D" w:rsidRDefault="00DF5AD5" w:rsidP="00493378">
      <w:pPr>
        <w:pStyle w:val="H2Body"/>
        <w:ind w:left="0"/>
      </w:pPr>
      <w:r>
        <w:t xml:space="preserve">If you want to continue working on these exercises outside of the lab, this section will quickly </w:t>
      </w:r>
      <w:r w:rsidR="00C03844">
        <w:t>show you how you can export your project as a ZIP file</w:t>
      </w:r>
      <w:r w:rsidR="00E23EFA">
        <w:t>.</w:t>
      </w:r>
    </w:p>
    <w:p w14:paraId="0F1F4A6B" w14:textId="3E76A17F" w:rsidR="00A268D1" w:rsidRDefault="00A268D1" w:rsidP="00493378">
      <w:pPr>
        <w:pStyle w:val="H2Body"/>
        <w:ind w:left="0"/>
      </w:pPr>
    </w:p>
    <w:p w14:paraId="681E4892" w14:textId="2938489B" w:rsidR="00A268D1" w:rsidRDefault="00A268D1" w:rsidP="00493378">
      <w:pPr>
        <w:pStyle w:val="H2Body"/>
        <w:ind w:left="0"/>
      </w:pPr>
      <w:r>
        <w:t xml:space="preserve">Select your Project in the Project Explorer and select </w:t>
      </w:r>
      <w:r w:rsidRPr="008041BD">
        <w:rPr>
          <w:b/>
          <w:bCs/>
        </w:rPr>
        <w:t>File</w:t>
      </w:r>
      <w:r>
        <w:t xml:space="preserve"> </w:t>
      </w:r>
      <w:r w:rsidR="008041BD">
        <w:t xml:space="preserve">-&gt; </w:t>
      </w:r>
      <w:r w:rsidR="008041BD" w:rsidRPr="008041BD">
        <w:rPr>
          <w:b/>
          <w:bCs/>
        </w:rPr>
        <w:t>Export</w:t>
      </w:r>
      <w:r w:rsidR="008041BD">
        <w:t xml:space="preserve"> -&gt; </w:t>
      </w:r>
      <w:r w:rsidR="008041BD" w:rsidRPr="008041BD">
        <w:rPr>
          <w:b/>
          <w:bCs/>
        </w:rPr>
        <w:t>Export to Zip File…</w:t>
      </w:r>
      <w:r w:rsidR="00C95E37">
        <w:rPr>
          <w:b/>
          <w:bCs/>
        </w:rPr>
        <w:t xml:space="preserve"> </w:t>
      </w:r>
      <w:r w:rsidR="00C95E37" w:rsidRPr="00C95E37">
        <w:t>(</w:t>
      </w:r>
      <w:r w:rsidR="00C95E37">
        <w:fldChar w:fldCharType="begin"/>
      </w:r>
      <w:r w:rsidR="00C95E37">
        <w:instrText xml:space="preserve"> REF _Ref119836057 \h </w:instrText>
      </w:r>
      <w:r w:rsidR="00C95E37">
        <w:fldChar w:fldCharType="separate"/>
      </w:r>
      <w:r w:rsidR="00DC500B">
        <w:t xml:space="preserve">Figure </w:t>
      </w:r>
      <w:r w:rsidR="00DC500B">
        <w:rPr>
          <w:noProof/>
        </w:rPr>
        <w:t>19</w:t>
      </w:r>
      <w:r w:rsidR="00C95E37">
        <w:fldChar w:fldCharType="end"/>
      </w:r>
      <w:r w:rsidR="00C95E37" w:rsidRPr="00C95E37">
        <w:t>)</w:t>
      </w:r>
    </w:p>
    <w:p w14:paraId="3FD7017B" w14:textId="77777777" w:rsidR="00C95E37" w:rsidRDefault="00C95E37" w:rsidP="00493378">
      <w:pPr>
        <w:pStyle w:val="H2Body"/>
        <w:ind w:left="0"/>
        <w:rPr>
          <w:b/>
          <w:bCs/>
        </w:rPr>
      </w:pPr>
    </w:p>
    <w:p w14:paraId="5537D321" w14:textId="77777777" w:rsidR="00C95E37" w:rsidRDefault="00C95E37" w:rsidP="00C95E37">
      <w:pPr>
        <w:pStyle w:val="H2Body"/>
        <w:keepNext/>
        <w:ind w:left="0"/>
        <w:jc w:val="center"/>
      </w:pPr>
      <w:r w:rsidRPr="00C95E37">
        <w:drawing>
          <wp:inline distT="0" distB="0" distL="0" distR="0" wp14:anchorId="194ED438" wp14:editId="1EB3CEF1">
            <wp:extent cx="4064619" cy="3771900"/>
            <wp:effectExtent l="19050" t="19050" r="12700" b="19050"/>
            <wp:docPr id="15" name="Picture 1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 application&#10;&#10;Description automatically generated"/>
                    <pic:cNvPicPr/>
                  </pic:nvPicPr>
                  <pic:blipFill>
                    <a:blip r:embed="rId34"/>
                    <a:stretch>
                      <a:fillRect/>
                    </a:stretch>
                  </pic:blipFill>
                  <pic:spPr>
                    <a:xfrm>
                      <a:off x="0" y="0"/>
                      <a:ext cx="4068846" cy="3775822"/>
                    </a:xfrm>
                    <a:prstGeom prst="rect">
                      <a:avLst/>
                    </a:prstGeom>
                    <a:ln w="19050">
                      <a:solidFill>
                        <a:schemeClr val="tx1"/>
                      </a:solidFill>
                    </a:ln>
                  </pic:spPr>
                </pic:pic>
              </a:graphicData>
            </a:graphic>
          </wp:inline>
        </w:drawing>
      </w:r>
    </w:p>
    <w:p w14:paraId="089C7067" w14:textId="152074AC" w:rsidR="00C95E37" w:rsidRDefault="00C95E37" w:rsidP="00C95E37">
      <w:pPr>
        <w:pStyle w:val="Caption"/>
        <w:jc w:val="center"/>
      </w:pPr>
      <w:bookmarkStart w:id="20" w:name="_Ref119836057"/>
      <w:r>
        <w:t xml:space="preserve">Figure </w:t>
      </w:r>
      <w:fldSimple w:instr=" SEQ Figure \* ARABIC ">
        <w:r w:rsidR="00DC500B">
          <w:rPr>
            <w:noProof/>
          </w:rPr>
          <w:t>19</w:t>
        </w:r>
      </w:fldSimple>
      <w:bookmarkEnd w:id="20"/>
      <w:r>
        <w:t xml:space="preserve"> Export Project to Zip File</w:t>
      </w:r>
    </w:p>
    <w:p w14:paraId="17B6A7C5" w14:textId="7D0CBFD0" w:rsidR="00C95E37" w:rsidRDefault="00C95E37" w:rsidP="00C95E37">
      <w:r>
        <w:t>When selecting a location for this ZIP file, you can select your OneDrive (since OneDrive will find it much easier to sync a single ZIP file than it will trying to sync an IntelliJ project with lots of small files in it).</w:t>
      </w:r>
    </w:p>
    <w:p w14:paraId="6D2777AF" w14:textId="3C337DC5" w:rsidR="00800C8F" w:rsidRPr="00800C8F" w:rsidRDefault="00800C8F" w:rsidP="00C95E37">
      <w:r>
        <w:t xml:space="preserve">If you then want to open this project, you simply unzip the ZIP file and go to </w:t>
      </w:r>
      <w:r>
        <w:rPr>
          <w:b/>
          <w:bCs/>
        </w:rPr>
        <w:t>File -&gt; Open…</w:t>
      </w:r>
      <w:r>
        <w:t xml:space="preserve"> and browse for the extracted folder.</w:t>
      </w:r>
    </w:p>
    <w:p w14:paraId="227D37C0" w14:textId="46CF0437" w:rsidR="00C95E37" w:rsidRDefault="00C95E37" w:rsidP="00262717">
      <w:pPr>
        <w:pStyle w:val="Heading1"/>
      </w:pPr>
      <w:r>
        <w:t xml:space="preserve">Appendix </w:t>
      </w:r>
      <w:r>
        <w:t>B</w:t>
      </w:r>
      <w:r>
        <w:t xml:space="preserve"> – Disabling “Reassigned local variable”</w:t>
      </w:r>
    </w:p>
    <w:p w14:paraId="0EE18C0C" w14:textId="7398ED48" w:rsidR="00262717" w:rsidRPr="00262717" w:rsidRDefault="00262717" w:rsidP="00262717">
      <w:pPr>
        <w:pStyle w:val="H2Body"/>
        <w:ind w:left="0"/>
      </w:pPr>
      <w:r>
        <w:t xml:space="preserve">If the </w:t>
      </w:r>
      <w:r w:rsidR="00A32548">
        <w:t>grey</w:t>
      </w:r>
      <w:r>
        <w:t xml:space="preserve"> underline </w:t>
      </w:r>
      <w:r w:rsidR="00A32548">
        <w:t xml:space="preserve">on local variables is annoying you, you can disable it by going to </w:t>
      </w:r>
      <w:r w:rsidR="00C71755">
        <w:rPr>
          <w:b/>
          <w:bCs/>
        </w:rPr>
        <w:t>File &gt; Settings…</w:t>
      </w:r>
      <w:r w:rsidR="0046703D">
        <w:rPr>
          <w:b/>
          <w:bCs/>
        </w:rPr>
        <w:t xml:space="preserve"> </w:t>
      </w:r>
      <w:r w:rsidR="0046703D" w:rsidRPr="00F41D55">
        <w:t xml:space="preserve">and navigating to the </w:t>
      </w:r>
      <w:r w:rsidR="00F41D55" w:rsidRPr="00F41D55">
        <w:t>screen seen in</w:t>
      </w:r>
      <w:r w:rsidR="00F41D55">
        <w:rPr>
          <w:b/>
          <w:bCs/>
        </w:rPr>
        <w:t xml:space="preserve"> </w:t>
      </w:r>
      <w:r w:rsidR="00F41D55">
        <w:rPr>
          <w:b/>
          <w:bCs/>
        </w:rPr>
        <w:fldChar w:fldCharType="begin"/>
      </w:r>
      <w:r w:rsidR="00F41D55">
        <w:rPr>
          <w:b/>
          <w:bCs/>
        </w:rPr>
        <w:instrText xml:space="preserve"> REF _Ref119836492 \h </w:instrText>
      </w:r>
      <w:r w:rsidR="00F41D55">
        <w:rPr>
          <w:b/>
          <w:bCs/>
        </w:rPr>
      </w:r>
      <w:r w:rsidR="00F41D55">
        <w:rPr>
          <w:b/>
          <w:bCs/>
        </w:rPr>
        <w:fldChar w:fldCharType="separate"/>
      </w:r>
      <w:r w:rsidR="00DC500B">
        <w:t xml:space="preserve">Figure </w:t>
      </w:r>
      <w:r w:rsidR="00DC500B">
        <w:rPr>
          <w:noProof/>
        </w:rPr>
        <w:t>20</w:t>
      </w:r>
      <w:r w:rsidR="00F41D55">
        <w:rPr>
          <w:b/>
          <w:bCs/>
        </w:rPr>
        <w:fldChar w:fldCharType="end"/>
      </w:r>
      <w:r w:rsidR="00F41D55">
        <w:rPr>
          <w:b/>
          <w:bCs/>
        </w:rPr>
        <w:t>.</w:t>
      </w:r>
    </w:p>
    <w:p w14:paraId="19E16F61" w14:textId="695509FD" w:rsidR="00F41D55" w:rsidRDefault="00F41D55" w:rsidP="00F41D55">
      <w:pPr>
        <w:pStyle w:val="H1Body0"/>
        <w:keepNext/>
        <w:jc w:val="center"/>
      </w:pPr>
      <w:r>
        <w:rPr>
          <w:noProof/>
        </w:rPr>
        <w:lastRenderedPageBreak/>
        <mc:AlternateContent>
          <mc:Choice Requires="wps">
            <w:drawing>
              <wp:anchor distT="0" distB="0" distL="114300" distR="114300" simplePos="0" relativeHeight="251699200" behindDoc="0" locked="0" layoutInCell="1" allowOverlap="1" wp14:anchorId="7E6D2EF6" wp14:editId="10A428ED">
                <wp:simplePos x="0" y="0"/>
                <wp:positionH relativeFrom="column">
                  <wp:posOffset>4267200</wp:posOffset>
                </wp:positionH>
                <wp:positionV relativeFrom="paragraph">
                  <wp:posOffset>1790700</wp:posOffset>
                </wp:positionV>
                <wp:extent cx="933450" cy="295275"/>
                <wp:effectExtent l="0" t="0" r="57150" b="28575"/>
                <wp:wrapNone/>
                <wp:docPr id="32" name="Rectangle: Folded Corner 32"/>
                <wp:cNvGraphicFramePr/>
                <a:graphic xmlns:a="http://schemas.openxmlformats.org/drawingml/2006/main">
                  <a:graphicData uri="http://schemas.microsoft.com/office/word/2010/wordprocessingShape">
                    <wps:wsp>
                      <wps:cNvSpPr/>
                      <wps:spPr>
                        <a:xfrm>
                          <a:off x="0" y="0"/>
                          <a:ext cx="933450" cy="295275"/>
                        </a:xfrm>
                        <a:prstGeom prst="foldedCorner">
                          <a:avLst/>
                        </a:prstGeom>
                        <a:solidFill>
                          <a:schemeClr val="accent4">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7CFA3F1" w14:textId="584482AD" w:rsidR="00F41D55" w:rsidRPr="00F41D55" w:rsidRDefault="00F41D55" w:rsidP="00F41D55">
                            <w:pPr>
                              <w:jc w:val="center"/>
                              <w:rPr>
                                <w:color w:val="000000" w:themeColor="text1"/>
                              </w:rPr>
                            </w:pPr>
                            <w:r w:rsidRPr="00F41D55">
                              <w:rPr>
                                <w:color w:val="000000" w:themeColor="text1"/>
                              </w:rPr>
                              <w:t>Uncheck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E6D2EF6" id="Rectangle: Folded Corner 32" o:spid="_x0000_s1048" type="#_x0000_t65" style="position:absolute;left:0;text-align:left;margin-left:336pt;margin-top:141pt;width:73.5pt;height:23.25pt;z-index:251699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" adj="18000" fillcolor="#fff2cc [663]" strokecolor="black [3213]" strokeweight="1pt">
                <v:stroke joinstyle="miter"/>
                <v:textbox>
                  <w:txbxContent>
                    <w:p w14:paraId="07CFA3F1" w14:textId="584482AD" w:rsidR="00F41D55" w:rsidRPr="00F41D55" w:rsidRDefault="00F41D55" w:rsidP="00F41D55">
                      <w:pPr>
                        <w:jc w:val="center"/>
                        <w:rPr>
                          <w:color w:val="000000" w:themeColor="text1"/>
                        </w:rPr>
                      </w:pPr>
                      <w:r w:rsidRPr="00F41D55">
                        <w:rPr>
                          <w:color w:val="000000" w:themeColor="text1"/>
                        </w:rPr>
                        <w:t>Uncheck</w:t>
                      </w:r>
                    </w:p>
                  </w:txbxContent>
                </v:textbox>
              </v:shape>
            </w:pict>
          </mc:Fallback>
        </mc:AlternateContent>
      </w:r>
      <w:r>
        <w:rPr>
          <w:noProof/>
        </w:rPr>
        <mc:AlternateContent>
          <mc:Choice Requires="wps">
            <w:drawing>
              <wp:anchor distT="0" distB="0" distL="114300" distR="114300" simplePos="0" relativeHeight="251698176" behindDoc="0" locked="0" layoutInCell="1" allowOverlap="1" wp14:anchorId="5956D1F4" wp14:editId="03633991">
                <wp:simplePos x="0" y="0"/>
                <wp:positionH relativeFrom="column">
                  <wp:posOffset>4343400</wp:posOffset>
                </wp:positionH>
                <wp:positionV relativeFrom="paragraph">
                  <wp:posOffset>1485900</wp:posOffset>
                </wp:positionV>
                <wp:extent cx="1143000" cy="238125"/>
                <wp:effectExtent l="19050" t="19050" r="19050" b="28575"/>
                <wp:wrapNone/>
                <wp:docPr id="31" name="Rectangle 31"/>
                <wp:cNvGraphicFramePr/>
                <a:graphic xmlns:a="http://schemas.openxmlformats.org/drawingml/2006/main">
                  <a:graphicData uri="http://schemas.microsoft.com/office/word/2010/wordprocessingShape">
                    <wps:wsp>
                      <wps:cNvSpPr/>
                      <wps:spPr>
                        <a:xfrm>
                          <a:off x="0" y="0"/>
                          <a:ext cx="1143000" cy="238125"/>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EE092E" id="Rectangle 31" o:spid="_x0000_s1026" style="position:absolute;margin-left:342pt;margin-top:117pt;width:90pt;height:18.7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" filled="f" strokecolor="red" strokeweight="3pt"/>
            </w:pict>
          </mc:Fallback>
        </mc:AlternateContent>
      </w:r>
      <w:r w:rsidR="00C95E37" w:rsidRPr="000B1404">
        <w:rPr>
          <w:noProof/>
        </w:rPr>
        <w:drawing>
          <wp:inline distT="0" distB="0" distL="0" distR="0" wp14:anchorId="16277417" wp14:editId="029D4A5C">
            <wp:extent cx="5731510" cy="3375660"/>
            <wp:effectExtent l="19050" t="19050" r="21590" b="15240"/>
            <wp:docPr id="28" name="Picture 2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Graphical user interface, text, application&#10;&#10;Description automatically generated"/>
                    <pic:cNvPicPr/>
                  </pic:nvPicPr>
                  <pic:blipFill>
                    <a:blip r:embed="rId35"/>
                    <a:stretch>
                      <a:fillRect/>
                    </a:stretch>
                  </pic:blipFill>
                  <pic:spPr>
                    <a:xfrm>
                      <a:off x="0" y="0"/>
                      <a:ext cx="5731510" cy="3375660"/>
                    </a:xfrm>
                    <a:prstGeom prst="rect">
                      <a:avLst/>
                    </a:prstGeom>
                    <a:ln w="19050">
                      <a:solidFill>
                        <a:schemeClr val="tx1"/>
                      </a:solidFill>
                    </a:ln>
                  </pic:spPr>
                </pic:pic>
              </a:graphicData>
            </a:graphic>
          </wp:inline>
        </w:drawing>
      </w:r>
    </w:p>
    <w:p w14:paraId="38D09558" w14:textId="070F7125" w:rsidR="00C95E37" w:rsidRPr="000B1404" w:rsidRDefault="00F41D55" w:rsidP="00F41D55">
      <w:pPr>
        <w:pStyle w:val="Caption"/>
        <w:jc w:val="center"/>
      </w:pPr>
      <w:bookmarkStart w:id="21" w:name="_Ref119836492"/>
      <w:r>
        <w:t xml:space="preserve">Figure </w:t>
      </w:r>
      <w:fldSimple w:instr=" SEQ Figure \* ARABIC ">
        <w:r w:rsidR="00DC500B">
          <w:rPr>
            <w:noProof/>
          </w:rPr>
          <w:t>20</w:t>
        </w:r>
      </w:fldSimple>
      <w:bookmarkEnd w:id="21"/>
      <w:r>
        <w:t xml:space="preserve"> Option for Disabling "Reassigned local variable" message</w:t>
      </w:r>
    </w:p>
    <w:p w14:paraId="34FE2D95" w14:textId="35559F71" w:rsidR="00C95E37" w:rsidRDefault="00C95E37" w:rsidP="00C95E37">
      <w:pPr>
        <w:pStyle w:val="H1Body0"/>
      </w:pPr>
    </w:p>
    <w:p w14:paraId="467C40C5" w14:textId="3EF5E715" w:rsidR="00C95E37" w:rsidRDefault="00C95E37"/>
    <w:sectPr w:rsidR="00C95E37">
      <w:headerReference w:type="default" r:id="rId36"/>
      <w:footerReference w:type="default" r:id="rId3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55E968" w14:textId="77777777" w:rsidR="0076739A" w:rsidRDefault="0076739A" w:rsidP="00DB5310">
      <w:pPr>
        <w:spacing w:after="0" w:line="240" w:lineRule="auto"/>
      </w:pPr>
      <w:r>
        <w:separator/>
      </w:r>
    </w:p>
  </w:endnote>
  <w:endnote w:type="continuationSeparator" w:id="0">
    <w:p w14:paraId="27F840A5" w14:textId="77777777" w:rsidR="0076739A" w:rsidRDefault="0076739A" w:rsidP="00DB53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8106930"/>
      <w:docPartObj>
        <w:docPartGallery w:val="Page Numbers (Bottom of Page)"/>
        <w:docPartUnique/>
      </w:docPartObj>
    </w:sdtPr>
    <w:sdtContent>
      <w:sdt>
        <w:sdtPr>
          <w:id w:val="-1769616900"/>
          <w:docPartObj>
            <w:docPartGallery w:val="Page Numbers (Top of Page)"/>
            <w:docPartUnique/>
          </w:docPartObj>
        </w:sdtPr>
        <w:sdtContent>
          <w:p w14:paraId="044D6350" w14:textId="70C24FAF" w:rsidR="00BF7461" w:rsidRDefault="00000000" w:rsidP="00701A76">
            <w:pPr>
              <w:pStyle w:val="Footer"/>
              <w:jc w:val="center"/>
            </w:pPr>
            <w:sdt>
              <w:sdtPr>
                <w:alias w:val="Title"/>
                <w:tag w:val=""/>
                <w:id w:val="-1949687043"/>
                <w:placeholder>
                  <w:docPart w:val="DE2B2B987DB74CC781138E1D1E85E686"/>
                </w:placeholder>
                <w:dataBinding w:prefixMappings="xmlns:ns0='http://purl.org/dc/elements/1.1/' xmlns:ns1='http://schemas.openxmlformats.org/package/2006/metadata/core-properties' " w:xpath="/ns1:coreProperties[1]/ns0:title[1]" w:storeItemID="{6C3C8BC8-F283-45AE-878A-BAB7291924A1}"/>
                <w:text/>
              </w:sdtPr>
              <w:sdtContent>
                <w:r w:rsidR="00E077FC">
                  <w:t>Week 8 Lab – Intro to Console Applications</w:t>
                </w:r>
              </w:sdtContent>
            </w:sdt>
            <w:r w:rsidR="00BF7461">
              <w:tab/>
            </w:r>
            <w:r w:rsidR="00BF7461">
              <w:tab/>
              <w:t xml:space="preserve">Page </w:t>
            </w:r>
            <w:r w:rsidR="00BF7461">
              <w:rPr>
                <w:b/>
                <w:bCs/>
                <w:sz w:val="24"/>
                <w:szCs w:val="24"/>
              </w:rPr>
              <w:fldChar w:fldCharType="begin"/>
            </w:r>
            <w:r w:rsidR="00BF7461">
              <w:rPr>
                <w:b/>
                <w:bCs/>
              </w:rPr>
              <w:instrText xml:space="preserve"> PAGE </w:instrText>
            </w:r>
            <w:r w:rsidR="00BF7461">
              <w:rPr>
                <w:b/>
                <w:bCs/>
                <w:sz w:val="24"/>
                <w:szCs w:val="24"/>
              </w:rPr>
              <w:fldChar w:fldCharType="separate"/>
            </w:r>
            <w:r w:rsidR="00BF7461">
              <w:rPr>
                <w:b/>
                <w:bCs/>
                <w:noProof/>
              </w:rPr>
              <w:t>2</w:t>
            </w:r>
            <w:r w:rsidR="00BF7461">
              <w:rPr>
                <w:b/>
                <w:bCs/>
                <w:sz w:val="24"/>
                <w:szCs w:val="24"/>
              </w:rPr>
              <w:fldChar w:fldCharType="end"/>
            </w:r>
            <w:r w:rsidR="00BF7461">
              <w:t xml:space="preserve"> of </w:t>
            </w:r>
            <w:r w:rsidR="00BF7461">
              <w:rPr>
                <w:b/>
                <w:bCs/>
                <w:sz w:val="24"/>
                <w:szCs w:val="24"/>
              </w:rPr>
              <w:fldChar w:fldCharType="begin"/>
            </w:r>
            <w:r w:rsidR="00BF7461">
              <w:rPr>
                <w:b/>
                <w:bCs/>
              </w:rPr>
              <w:instrText xml:space="preserve"> NUMPAGES  </w:instrText>
            </w:r>
            <w:r w:rsidR="00BF7461">
              <w:rPr>
                <w:b/>
                <w:bCs/>
                <w:sz w:val="24"/>
                <w:szCs w:val="24"/>
              </w:rPr>
              <w:fldChar w:fldCharType="separate"/>
            </w:r>
            <w:r w:rsidR="00BF7461">
              <w:rPr>
                <w:b/>
                <w:bCs/>
                <w:noProof/>
              </w:rPr>
              <w:t>2</w:t>
            </w:r>
            <w:r w:rsidR="00BF7461">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DEA098" w14:textId="77777777" w:rsidR="0076739A" w:rsidRDefault="0076739A" w:rsidP="00DB5310">
      <w:pPr>
        <w:spacing w:after="0" w:line="240" w:lineRule="auto"/>
      </w:pPr>
      <w:r>
        <w:separator/>
      </w:r>
    </w:p>
  </w:footnote>
  <w:footnote w:type="continuationSeparator" w:id="0">
    <w:p w14:paraId="456B60D1" w14:textId="77777777" w:rsidR="0076739A" w:rsidRDefault="0076739A" w:rsidP="00DB53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0D37A" w14:textId="77777777" w:rsidR="00DB5310" w:rsidRDefault="00073684" w:rsidP="00DB5310">
    <w:pPr>
      <w:pStyle w:val="Header"/>
      <w:jc w:val="right"/>
    </w:pPr>
    <w:r>
      <w:rPr>
        <w:noProof/>
      </w:rPr>
      <w:drawing>
        <wp:anchor distT="0" distB="0" distL="114300" distR="114300" simplePos="0" relativeHeight="251658240" behindDoc="0" locked="0" layoutInCell="1" allowOverlap="1" wp14:anchorId="2DF2FDAF" wp14:editId="2AA2C283">
          <wp:simplePos x="0" y="0"/>
          <wp:positionH relativeFrom="column">
            <wp:posOffset>4754742</wp:posOffset>
          </wp:positionH>
          <wp:positionV relativeFrom="paragraph">
            <wp:posOffset>-76338</wp:posOffset>
          </wp:positionV>
          <wp:extent cx="1264257" cy="485337"/>
          <wp:effectExtent l="0" t="0" r="0" b="0"/>
          <wp:wrapNone/>
          <wp:docPr id="1" name="Picture 1" descr="mmu logo - Deluxe Be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mu logo - Deluxe Bed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64257" cy="485337"/>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42E7C"/>
    <w:multiLevelType w:val="hybridMultilevel"/>
    <w:tmpl w:val="04E40E02"/>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72C6267"/>
    <w:multiLevelType w:val="hybridMultilevel"/>
    <w:tmpl w:val="9A6A4EC6"/>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2" w15:restartNumberingAfterBreak="0">
    <w:nsid w:val="0FB07AD4"/>
    <w:multiLevelType w:val="hybridMultilevel"/>
    <w:tmpl w:val="B62A0C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25753AB"/>
    <w:multiLevelType w:val="hybridMultilevel"/>
    <w:tmpl w:val="BFE43CBA"/>
    <w:lvl w:ilvl="0" w:tplc="FFFFFFFF">
      <w:start w:val="1"/>
      <w:numFmt w:val="decimal"/>
      <w:lvlText w:val="%1."/>
      <w:lvlJc w:val="left"/>
      <w:pPr>
        <w:ind w:left="720" w:hanging="360"/>
      </w:pPr>
    </w:lvl>
    <w:lvl w:ilvl="1" w:tplc="FFFFFFFF">
      <w:start w:val="1"/>
      <w:numFmt w:val="bullet"/>
      <w:lvlText w:val=""/>
      <w:lvlJc w:val="left"/>
      <w:pPr>
        <w:ind w:left="1429"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4B35932"/>
    <w:multiLevelType w:val="hybridMultilevel"/>
    <w:tmpl w:val="41AE0A38"/>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5E82AB2"/>
    <w:multiLevelType w:val="hybridMultilevel"/>
    <w:tmpl w:val="429A91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B7B761C"/>
    <w:multiLevelType w:val="hybridMultilevel"/>
    <w:tmpl w:val="A36044DE"/>
    <w:lvl w:ilvl="0" w:tplc="FFFFFFFF">
      <w:start w:val="1"/>
      <w:numFmt w:val="decimal"/>
      <w:lvlText w:val="%1."/>
      <w:lvlJc w:val="left"/>
      <w:pPr>
        <w:ind w:left="720" w:hanging="360"/>
      </w:pPr>
    </w:lvl>
    <w:lvl w:ilvl="1" w:tplc="FFFFFFFF">
      <w:start w:val="1"/>
      <w:numFmt w:val="bullet"/>
      <w:lvlText w:val=""/>
      <w:lvlJc w:val="left"/>
      <w:pPr>
        <w:ind w:left="1429"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C0A723C"/>
    <w:multiLevelType w:val="hybridMultilevel"/>
    <w:tmpl w:val="E944634A"/>
    <w:lvl w:ilvl="0" w:tplc="FFFFFFFF">
      <w:start w:val="1"/>
      <w:numFmt w:val="decimal"/>
      <w:lvlText w:val="%1."/>
      <w:lvlJc w:val="left"/>
      <w:pPr>
        <w:ind w:left="720" w:hanging="360"/>
      </w:pPr>
    </w:lvl>
    <w:lvl w:ilvl="1" w:tplc="FFFFFFFF">
      <w:start w:val="1"/>
      <w:numFmt w:val="bullet"/>
      <w:lvlText w:val=""/>
      <w:lvlJc w:val="left"/>
      <w:pPr>
        <w:ind w:left="1429"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2A729FE"/>
    <w:multiLevelType w:val="hybridMultilevel"/>
    <w:tmpl w:val="FADA4494"/>
    <w:lvl w:ilvl="0" w:tplc="08090011">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0F9760E"/>
    <w:multiLevelType w:val="hybridMultilevel"/>
    <w:tmpl w:val="5BF4247C"/>
    <w:lvl w:ilvl="0" w:tplc="FFFFFFFF">
      <w:start w:val="1"/>
      <w:numFmt w:val="decimal"/>
      <w:lvlText w:val="%1."/>
      <w:lvlJc w:val="left"/>
      <w:pPr>
        <w:ind w:left="1429" w:hanging="360"/>
      </w:pPr>
      <w:rPr>
        <w:rFonts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10" w15:restartNumberingAfterBreak="0">
    <w:nsid w:val="333077BB"/>
    <w:multiLevelType w:val="hybridMultilevel"/>
    <w:tmpl w:val="3A346D2E"/>
    <w:lvl w:ilvl="0" w:tplc="08090001">
      <w:start w:val="1"/>
      <w:numFmt w:val="bullet"/>
      <w:lvlText w:val=""/>
      <w:lvlJc w:val="left"/>
      <w:pPr>
        <w:ind w:left="1429" w:hanging="360"/>
      </w:pPr>
      <w:rPr>
        <w:rFonts w:ascii="Symbol" w:hAnsi="Symbol" w:hint="default"/>
      </w:rPr>
    </w:lvl>
    <w:lvl w:ilvl="1" w:tplc="08090003">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1" w15:restartNumberingAfterBreak="0">
    <w:nsid w:val="35F1199A"/>
    <w:multiLevelType w:val="hybridMultilevel"/>
    <w:tmpl w:val="A86CE2A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8926742"/>
    <w:multiLevelType w:val="hybridMultilevel"/>
    <w:tmpl w:val="D8CA75E0"/>
    <w:lvl w:ilvl="0" w:tplc="82DA6D4E">
      <w:start w:val="1"/>
      <w:numFmt w:val="decimal"/>
      <w:lvlText w:val="%1."/>
      <w:lvlJc w:val="left"/>
      <w:pPr>
        <w:ind w:left="720" w:hanging="360"/>
      </w:pPr>
      <w:rPr>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3B00871"/>
    <w:multiLevelType w:val="hybridMultilevel"/>
    <w:tmpl w:val="AA866328"/>
    <w:lvl w:ilvl="0" w:tplc="FFFFFFFF">
      <w:start w:val="1"/>
      <w:numFmt w:val="decimal"/>
      <w:lvlText w:val="%1."/>
      <w:lvlJc w:val="left"/>
      <w:pPr>
        <w:ind w:left="720" w:hanging="360"/>
      </w:pPr>
    </w:lvl>
    <w:lvl w:ilvl="1" w:tplc="FFFFFFFF">
      <w:start w:val="1"/>
      <w:numFmt w:val="bullet"/>
      <w:lvlText w:val=""/>
      <w:lvlJc w:val="left"/>
      <w:pPr>
        <w:ind w:left="1429"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48B16941"/>
    <w:multiLevelType w:val="hybridMultilevel"/>
    <w:tmpl w:val="7E9E12BC"/>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15:restartNumberingAfterBreak="0">
    <w:nsid w:val="4B525FE1"/>
    <w:multiLevelType w:val="hybridMultilevel"/>
    <w:tmpl w:val="07AEE6F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1087793"/>
    <w:multiLevelType w:val="hybridMultilevel"/>
    <w:tmpl w:val="09F0A91C"/>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17B2C7A"/>
    <w:multiLevelType w:val="hybridMultilevel"/>
    <w:tmpl w:val="3000DE42"/>
    <w:lvl w:ilvl="0" w:tplc="FFFFFFFF">
      <w:start w:val="1"/>
      <w:numFmt w:val="decimal"/>
      <w:lvlText w:val="%1."/>
      <w:lvlJc w:val="left"/>
      <w:pPr>
        <w:ind w:left="720" w:hanging="360"/>
      </w:pPr>
    </w:lvl>
    <w:lvl w:ilvl="1" w:tplc="FFFFFFFF">
      <w:start w:val="1"/>
      <w:numFmt w:val="bullet"/>
      <w:lvlText w:val=""/>
      <w:lvlJc w:val="left"/>
      <w:pPr>
        <w:ind w:left="1429"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534D7FCA"/>
    <w:multiLevelType w:val="hybridMultilevel"/>
    <w:tmpl w:val="3000DE42"/>
    <w:lvl w:ilvl="0" w:tplc="0809000F">
      <w:start w:val="1"/>
      <w:numFmt w:val="decimal"/>
      <w:lvlText w:val="%1."/>
      <w:lvlJc w:val="left"/>
      <w:pPr>
        <w:ind w:left="720" w:hanging="360"/>
      </w:pPr>
    </w:lvl>
    <w:lvl w:ilvl="1" w:tplc="08090001">
      <w:start w:val="1"/>
      <w:numFmt w:val="bullet"/>
      <w:lvlText w:val=""/>
      <w:lvlJc w:val="left"/>
      <w:pPr>
        <w:ind w:left="1429"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35064A6"/>
    <w:multiLevelType w:val="hybridMultilevel"/>
    <w:tmpl w:val="DFF08AEC"/>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20" w15:restartNumberingAfterBreak="0">
    <w:nsid w:val="742A520B"/>
    <w:multiLevelType w:val="hybridMultilevel"/>
    <w:tmpl w:val="77EE5D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9C4253F"/>
    <w:multiLevelType w:val="hybridMultilevel"/>
    <w:tmpl w:val="A36044DE"/>
    <w:lvl w:ilvl="0" w:tplc="FFFFFFFF">
      <w:start w:val="1"/>
      <w:numFmt w:val="decimal"/>
      <w:lvlText w:val="%1."/>
      <w:lvlJc w:val="left"/>
      <w:pPr>
        <w:ind w:left="720" w:hanging="360"/>
      </w:pPr>
    </w:lvl>
    <w:lvl w:ilvl="1" w:tplc="FFFFFFFF">
      <w:start w:val="1"/>
      <w:numFmt w:val="bullet"/>
      <w:lvlText w:val=""/>
      <w:lvlJc w:val="left"/>
      <w:pPr>
        <w:ind w:left="1429"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756442365">
    <w:abstractNumId w:val="5"/>
  </w:num>
  <w:num w:numId="2" w16cid:durableId="1090002840">
    <w:abstractNumId w:val="10"/>
  </w:num>
  <w:num w:numId="3" w16cid:durableId="1966809993">
    <w:abstractNumId w:val="1"/>
  </w:num>
  <w:num w:numId="4" w16cid:durableId="1216816865">
    <w:abstractNumId w:val="8"/>
  </w:num>
  <w:num w:numId="5" w16cid:durableId="119495733">
    <w:abstractNumId w:val="0"/>
  </w:num>
  <w:num w:numId="6" w16cid:durableId="585504973">
    <w:abstractNumId w:val="11"/>
  </w:num>
  <w:num w:numId="7" w16cid:durableId="2006277268">
    <w:abstractNumId w:val="2"/>
  </w:num>
  <w:num w:numId="8" w16cid:durableId="1076129329">
    <w:abstractNumId w:val="18"/>
  </w:num>
  <w:num w:numId="9" w16cid:durableId="120538378">
    <w:abstractNumId w:val="15"/>
  </w:num>
  <w:num w:numId="10" w16cid:durableId="1719936058">
    <w:abstractNumId w:val="6"/>
  </w:num>
  <w:num w:numId="11" w16cid:durableId="314844143">
    <w:abstractNumId w:val="14"/>
  </w:num>
  <w:num w:numId="12" w16cid:durableId="503320807">
    <w:abstractNumId w:val="12"/>
  </w:num>
  <w:num w:numId="13" w16cid:durableId="953908146">
    <w:abstractNumId w:val="7"/>
  </w:num>
  <w:num w:numId="14" w16cid:durableId="1877304655">
    <w:abstractNumId w:val="19"/>
  </w:num>
  <w:num w:numId="15" w16cid:durableId="1476294024">
    <w:abstractNumId w:val="9"/>
  </w:num>
  <w:num w:numId="16" w16cid:durableId="220017515">
    <w:abstractNumId w:val="21"/>
  </w:num>
  <w:num w:numId="17" w16cid:durableId="127675869">
    <w:abstractNumId w:val="13"/>
  </w:num>
  <w:num w:numId="18" w16cid:durableId="382946639">
    <w:abstractNumId w:val="3"/>
  </w:num>
  <w:num w:numId="19" w16cid:durableId="1709453001">
    <w:abstractNumId w:val="4"/>
  </w:num>
  <w:num w:numId="20" w16cid:durableId="107433720">
    <w:abstractNumId w:val="16"/>
  </w:num>
  <w:num w:numId="21" w16cid:durableId="665137591">
    <w:abstractNumId w:val="20"/>
  </w:num>
  <w:num w:numId="22" w16cid:durableId="20104492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MysDQ1MjIxNjEzNDFQ0lEKTi0uzszPAykwrAUAbLq4piwAAAA="/>
  </w:docVars>
  <w:rsids>
    <w:rsidRoot w:val="00454BDE"/>
    <w:rsid w:val="00000C1A"/>
    <w:rsid w:val="00004514"/>
    <w:rsid w:val="000046AD"/>
    <w:rsid w:val="00007437"/>
    <w:rsid w:val="00007E88"/>
    <w:rsid w:val="00010E6D"/>
    <w:rsid w:val="0001664D"/>
    <w:rsid w:val="00020A53"/>
    <w:rsid w:val="0002696C"/>
    <w:rsid w:val="00032475"/>
    <w:rsid w:val="00032FD5"/>
    <w:rsid w:val="00041749"/>
    <w:rsid w:val="00041BD8"/>
    <w:rsid w:val="00042179"/>
    <w:rsid w:val="00054BF3"/>
    <w:rsid w:val="000615FA"/>
    <w:rsid w:val="00062DA5"/>
    <w:rsid w:val="00063FE5"/>
    <w:rsid w:val="00070659"/>
    <w:rsid w:val="00073684"/>
    <w:rsid w:val="000808F6"/>
    <w:rsid w:val="00086EA0"/>
    <w:rsid w:val="000A04C4"/>
    <w:rsid w:val="000A3336"/>
    <w:rsid w:val="000A6089"/>
    <w:rsid w:val="000B0B42"/>
    <w:rsid w:val="000B13F6"/>
    <w:rsid w:val="000B1404"/>
    <w:rsid w:val="000B2460"/>
    <w:rsid w:val="000B4A2C"/>
    <w:rsid w:val="000D5424"/>
    <w:rsid w:val="000E371C"/>
    <w:rsid w:val="000F5889"/>
    <w:rsid w:val="001263BC"/>
    <w:rsid w:val="00136519"/>
    <w:rsid w:val="00141A36"/>
    <w:rsid w:val="00143E4E"/>
    <w:rsid w:val="001446C6"/>
    <w:rsid w:val="001540C3"/>
    <w:rsid w:val="00156BED"/>
    <w:rsid w:val="00170723"/>
    <w:rsid w:val="001856B4"/>
    <w:rsid w:val="00193976"/>
    <w:rsid w:val="001A4A2C"/>
    <w:rsid w:val="001B1C56"/>
    <w:rsid w:val="001B2C37"/>
    <w:rsid w:val="001B680F"/>
    <w:rsid w:val="001C5DBC"/>
    <w:rsid w:val="001C5DFC"/>
    <w:rsid w:val="001D2DBD"/>
    <w:rsid w:val="001D6DE8"/>
    <w:rsid w:val="00204912"/>
    <w:rsid w:val="00204BEF"/>
    <w:rsid w:val="0021074E"/>
    <w:rsid w:val="0023208F"/>
    <w:rsid w:val="00235F27"/>
    <w:rsid w:val="00257B31"/>
    <w:rsid w:val="00262717"/>
    <w:rsid w:val="00270AC9"/>
    <w:rsid w:val="002766C6"/>
    <w:rsid w:val="00284188"/>
    <w:rsid w:val="002A5CAC"/>
    <w:rsid w:val="002B433F"/>
    <w:rsid w:val="002D6A0A"/>
    <w:rsid w:val="002E336A"/>
    <w:rsid w:val="002E410C"/>
    <w:rsid w:val="002E5B19"/>
    <w:rsid w:val="00312093"/>
    <w:rsid w:val="0031751D"/>
    <w:rsid w:val="003241FF"/>
    <w:rsid w:val="0032472E"/>
    <w:rsid w:val="00324FD9"/>
    <w:rsid w:val="003258C8"/>
    <w:rsid w:val="00343B3E"/>
    <w:rsid w:val="00344EC0"/>
    <w:rsid w:val="00366A28"/>
    <w:rsid w:val="00381286"/>
    <w:rsid w:val="00381BCF"/>
    <w:rsid w:val="00385E4A"/>
    <w:rsid w:val="00394A36"/>
    <w:rsid w:val="00394CAA"/>
    <w:rsid w:val="00395D05"/>
    <w:rsid w:val="003977E1"/>
    <w:rsid w:val="003A4A7E"/>
    <w:rsid w:val="003C10EF"/>
    <w:rsid w:val="003D1B34"/>
    <w:rsid w:val="003E4C1B"/>
    <w:rsid w:val="003F0271"/>
    <w:rsid w:val="003F655F"/>
    <w:rsid w:val="004104B8"/>
    <w:rsid w:val="004165DA"/>
    <w:rsid w:val="0043493F"/>
    <w:rsid w:val="00442A50"/>
    <w:rsid w:val="00454BDE"/>
    <w:rsid w:val="004602F2"/>
    <w:rsid w:val="0046513F"/>
    <w:rsid w:val="0046703D"/>
    <w:rsid w:val="00470102"/>
    <w:rsid w:val="004707EB"/>
    <w:rsid w:val="00490746"/>
    <w:rsid w:val="00493378"/>
    <w:rsid w:val="00496BD9"/>
    <w:rsid w:val="004C0E37"/>
    <w:rsid w:val="004C1FC3"/>
    <w:rsid w:val="004C30A1"/>
    <w:rsid w:val="004D2A8D"/>
    <w:rsid w:val="004D6A36"/>
    <w:rsid w:val="004E1A18"/>
    <w:rsid w:val="004E6684"/>
    <w:rsid w:val="004E7DCF"/>
    <w:rsid w:val="004F6FEF"/>
    <w:rsid w:val="004F7422"/>
    <w:rsid w:val="00500684"/>
    <w:rsid w:val="0050583E"/>
    <w:rsid w:val="00506C5F"/>
    <w:rsid w:val="00526437"/>
    <w:rsid w:val="005374AD"/>
    <w:rsid w:val="00547B6A"/>
    <w:rsid w:val="00555CC2"/>
    <w:rsid w:val="0056309C"/>
    <w:rsid w:val="005666E8"/>
    <w:rsid w:val="00571F53"/>
    <w:rsid w:val="00574298"/>
    <w:rsid w:val="0057471D"/>
    <w:rsid w:val="005776D7"/>
    <w:rsid w:val="005856D8"/>
    <w:rsid w:val="005A3834"/>
    <w:rsid w:val="005A4ACD"/>
    <w:rsid w:val="005B1543"/>
    <w:rsid w:val="005C4401"/>
    <w:rsid w:val="005D30A9"/>
    <w:rsid w:val="005D36C4"/>
    <w:rsid w:val="005D7539"/>
    <w:rsid w:val="005E2278"/>
    <w:rsid w:val="005F2542"/>
    <w:rsid w:val="00612301"/>
    <w:rsid w:val="006232A4"/>
    <w:rsid w:val="006277F6"/>
    <w:rsid w:val="006342CA"/>
    <w:rsid w:val="00651FA9"/>
    <w:rsid w:val="006560B4"/>
    <w:rsid w:val="006625DD"/>
    <w:rsid w:val="006638C1"/>
    <w:rsid w:val="006653B5"/>
    <w:rsid w:val="00670361"/>
    <w:rsid w:val="00674B51"/>
    <w:rsid w:val="0068259E"/>
    <w:rsid w:val="0068355E"/>
    <w:rsid w:val="00686B42"/>
    <w:rsid w:val="00694415"/>
    <w:rsid w:val="006A32C8"/>
    <w:rsid w:val="006A5AC5"/>
    <w:rsid w:val="006A79EC"/>
    <w:rsid w:val="006B031C"/>
    <w:rsid w:val="006B039D"/>
    <w:rsid w:val="006B1036"/>
    <w:rsid w:val="006B1B87"/>
    <w:rsid w:val="006C31A8"/>
    <w:rsid w:val="006C7164"/>
    <w:rsid w:val="006E0093"/>
    <w:rsid w:val="006E7F06"/>
    <w:rsid w:val="006F462A"/>
    <w:rsid w:val="006F705E"/>
    <w:rsid w:val="00701A76"/>
    <w:rsid w:val="00704B92"/>
    <w:rsid w:val="00705BCB"/>
    <w:rsid w:val="007075EA"/>
    <w:rsid w:val="0072503F"/>
    <w:rsid w:val="0076739A"/>
    <w:rsid w:val="007930F1"/>
    <w:rsid w:val="00794351"/>
    <w:rsid w:val="00795E9D"/>
    <w:rsid w:val="0079745E"/>
    <w:rsid w:val="007974A7"/>
    <w:rsid w:val="007A3CDA"/>
    <w:rsid w:val="007A5876"/>
    <w:rsid w:val="007B4BBF"/>
    <w:rsid w:val="007E0189"/>
    <w:rsid w:val="007E1D1D"/>
    <w:rsid w:val="007E3B4E"/>
    <w:rsid w:val="007E3C0A"/>
    <w:rsid w:val="007E5C31"/>
    <w:rsid w:val="007F7AD7"/>
    <w:rsid w:val="00800C8F"/>
    <w:rsid w:val="00802A6F"/>
    <w:rsid w:val="008041BD"/>
    <w:rsid w:val="008055F4"/>
    <w:rsid w:val="0081668C"/>
    <w:rsid w:val="00833132"/>
    <w:rsid w:val="0083370C"/>
    <w:rsid w:val="008353CD"/>
    <w:rsid w:val="00835552"/>
    <w:rsid w:val="00844672"/>
    <w:rsid w:val="00845B96"/>
    <w:rsid w:val="008532A5"/>
    <w:rsid w:val="00861E5F"/>
    <w:rsid w:val="00864F68"/>
    <w:rsid w:val="0087760F"/>
    <w:rsid w:val="00880D7E"/>
    <w:rsid w:val="0088222D"/>
    <w:rsid w:val="00885CA8"/>
    <w:rsid w:val="00893F27"/>
    <w:rsid w:val="008A42FE"/>
    <w:rsid w:val="008D644A"/>
    <w:rsid w:val="0091275F"/>
    <w:rsid w:val="00920FE9"/>
    <w:rsid w:val="00921E14"/>
    <w:rsid w:val="0092799B"/>
    <w:rsid w:val="00930498"/>
    <w:rsid w:val="00932EDF"/>
    <w:rsid w:val="00944F67"/>
    <w:rsid w:val="009537CC"/>
    <w:rsid w:val="00957D8B"/>
    <w:rsid w:val="0096708D"/>
    <w:rsid w:val="009723AD"/>
    <w:rsid w:val="009738C3"/>
    <w:rsid w:val="00977901"/>
    <w:rsid w:val="00991269"/>
    <w:rsid w:val="0099570D"/>
    <w:rsid w:val="009B6E52"/>
    <w:rsid w:val="009C0738"/>
    <w:rsid w:val="009D13C4"/>
    <w:rsid w:val="009D7B53"/>
    <w:rsid w:val="009F209E"/>
    <w:rsid w:val="00A051EE"/>
    <w:rsid w:val="00A268D1"/>
    <w:rsid w:val="00A27304"/>
    <w:rsid w:val="00A32548"/>
    <w:rsid w:val="00A36030"/>
    <w:rsid w:val="00A5352B"/>
    <w:rsid w:val="00A67C94"/>
    <w:rsid w:val="00A75FE8"/>
    <w:rsid w:val="00A93EDD"/>
    <w:rsid w:val="00AB4C1A"/>
    <w:rsid w:val="00AB5401"/>
    <w:rsid w:val="00AC00FA"/>
    <w:rsid w:val="00AD58A5"/>
    <w:rsid w:val="00AD5E71"/>
    <w:rsid w:val="00B11C5E"/>
    <w:rsid w:val="00B27B55"/>
    <w:rsid w:val="00B506E9"/>
    <w:rsid w:val="00B6299C"/>
    <w:rsid w:val="00B65353"/>
    <w:rsid w:val="00B66F53"/>
    <w:rsid w:val="00B70043"/>
    <w:rsid w:val="00B71C05"/>
    <w:rsid w:val="00B72BA7"/>
    <w:rsid w:val="00B755C7"/>
    <w:rsid w:val="00B82969"/>
    <w:rsid w:val="00B83127"/>
    <w:rsid w:val="00B8642C"/>
    <w:rsid w:val="00BA51E0"/>
    <w:rsid w:val="00BA5A7D"/>
    <w:rsid w:val="00BA7050"/>
    <w:rsid w:val="00BC031C"/>
    <w:rsid w:val="00BD2E9F"/>
    <w:rsid w:val="00BE10C1"/>
    <w:rsid w:val="00BF0484"/>
    <w:rsid w:val="00BF2617"/>
    <w:rsid w:val="00BF6016"/>
    <w:rsid w:val="00BF7461"/>
    <w:rsid w:val="00C03844"/>
    <w:rsid w:val="00C04BC5"/>
    <w:rsid w:val="00C05515"/>
    <w:rsid w:val="00C14B00"/>
    <w:rsid w:val="00C228D8"/>
    <w:rsid w:val="00C27464"/>
    <w:rsid w:val="00C31D4E"/>
    <w:rsid w:val="00C37E5B"/>
    <w:rsid w:val="00C52D7F"/>
    <w:rsid w:val="00C551AC"/>
    <w:rsid w:val="00C6639A"/>
    <w:rsid w:val="00C71755"/>
    <w:rsid w:val="00C7485B"/>
    <w:rsid w:val="00C90D92"/>
    <w:rsid w:val="00C90FEF"/>
    <w:rsid w:val="00C95E37"/>
    <w:rsid w:val="00CA649F"/>
    <w:rsid w:val="00CB057D"/>
    <w:rsid w:val="00CC077F"/>
    <w:rsid w:val="00CC683B"/>
    <w:rsid w:val="00CD2695"/>
    <w:rsid w:val="00CE0A38"/>
    <w:rsid w:val="00D140C4"/>
    <w:rsid w:val="00D34D28"/>
    <w:rsid w:val="00D369F9"/>
    <w:rsid w:val="00D72280"/>
    <w:rsid w:val="00D905D9"/>
    <w:rsid w:val="00DA7666"/>
    <w:rsid w:val="00DB511C"/>
    <w:rsid w:val="00DB5310"/>
    <w:rsid w:val="00DB7AD2"/>
    <w:rsid w:val="00DC085E"/>
    <w:rsid w:val="00DC500B"/>
    <w:rsid w:val="00DC6FC3"/>
    <w:rsid w:val="00DD4143"/>
    <w:rsid w:val="00DD4839"/>
    <w:rsid w:val="00DE15ED"/>
    <w:rsid w:val="00DE3A21"/>
    <w:rsid w:val="00DF5AD5"/>
    <w:rsid w:val="00E077FC"/>
    <w:rsid w:val="00E23EFA"/>
    <w:rsid w:val="00E247FB"/>
    <w:rsid w:val="00E33FBD"/>
    <w:rsid w:val="00E42C79"/>
    <w:rsid w:val="00E51F42"/>
    <w:rsid w:val="00E559D5"/>
    <w:rsid w:val="00E83B5A"/>
    <w:rsid w:val="00EA2411"/>
    <w:rsid w:val="00EA24F8"/>
    <w:rsid w:val="00EA39A7"/>
    <w:rsid w:val="00EB0A31"/>
    <w:rsid w:val="00EB1923"/>
    <w:rsid w:val="00EB3142"/>
    <w:rsid w:val="00EC34CE"/>
    <w:rsid w:val="00EC3FB7"/>
    <w:rsid w:val="00ED632E"/>
    <w:rsid w:val="00EE211B"/>
    <w:rsid w:val="00F07C0F"/>
    <w:rsid w:val="00F12A1C"/>
    <w:rsid w:val="00F14FFF"/>
    <w:rsid w:val="00F1751F"/>
    <w:rsid w:val="00F30EF6"/>
    <w:rsid w:val="00F37C72"/>
    <w:rsid w:val="00F41D55"/>
    <w:rsid w:val="00F42F6C"/>
    <w:rsid w:val="00F50D23"/>
    <w:rsid w:val="00F52B13"/>
    <w:rsid w:val="00F531E5"/>
    <w:rsid w:val="00F563B6"/>
    <w:rsid w:val="00F56DC1"/>
    <w:rsid w:val="00F76A13"/>
    <w:rsid w:val="00F81C13"/>
    <w:rsid w:val="00F85FC6"/>
    <w:rsid w:val="00F96D60"/>
    <w:rsid w:val="00F9779E"/>
    <w:rsid w:val="00FA6810"/>
    <w:rsid w:val="00FA7950"/>
    <w:rsid w:val="00FB2488"/>
    <w:rsid w:val="00FB42D1"/>
    <w:rsid w:val="00FC1D42"/>
    <w:rsid w:val="00FC2B39"/>
    <w:rsid w:val="00FD6579"/>
    <w:rsid w:val="00FE3849"/>
    <w:rsid w:val="00FE702E"/>
    <w:rsid w:val="00FE7654"/>
    <w:rsid w:val="00FF149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8FF816"/>
  <w15:chartTrackingRefBased/>
  <w15:docId w15:val="{7E92F3B4-1638-4481-B9E8-C1EF413BFE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074E"/>
  </w:style>
  <w:style w:type="paragraph" w:styleId="Heading1">
    <w:name w:val="heading 1"/>
    <w:basedOn w:val="Normal"/>
    <w:next w:val="H2Body"/>
    <w:link w:val="Heading1Char"/>
    <w:uiPriority w:val="9"/>
    <w:qFormat/>
    <w:rsid w:val="003A4A7E"/>
    <w:pPr>
      <w:keepNext/>
      <w:keepLines/>
      <w:pBdr>
        <w:bottom w:val="single" w:sz="12" w:space="1" w:color="538135" w:themeColor="accent6" w:themeShade="BF"/>
      </w:pBdr>
      <w:spacing w:before="120" w:after="120"/>
      <w:outlineLvl w:val="0"/>
    </w:pPr>
    <w:rPr>
      <w:rFonts w:asciiTheme="majorHAnsi" w:eastAsiaTheme="majorEastAsia" w:hAnsiTheme="majorHAnsi" w:cstheme="majorBidi"/>
      <w:b/>
      <w:color w:val="000000" w:themeColor="text1"/>
      <w:sz w:val="32"/>
      <w:szCs w:val="32"/>
    </w:rPr>
  </w:style>
  <w:style w:type="paragraph" w:styleId="Heading2">
    <w:name w:val="heading 2"/>
    <w:basedOn w:val="Normal"/>
    <w:next w:val="H2Body"/>
    <w:link w:val="Heading2Char"/>
    <w:uiPriority w:val="9"/>
    <w:unhideWhenUsed/>
    <w:qFormat/>
    <w:rsid w:val="003A4A7E"/>
    <w:pPr>
      <w:keepNext/>
      <w:keepLines/>
      <w:pBdr>
        <w:bottom w:val="single" w:sz="12" w:space="1" w:color="A8D08D" w:themeColor="accent6" w:themeTint="99"/>
      </w:pBdr>
      <w:spacing w:before="120" w:after="120"/>
      <w:ind w:left="426"/>
      <w:outlineLvl w:val="1"/>
    </w:pPr>
    <w:rPr>
      <w:rFonts w:asciiTheme="majorHAnsi" w:eastAsiaTheme="majorEastAsia" w:hAnsiTheme="majorHAnsi" w:cstheme="majorBidi"/>
      <w:b/>
      <w:bCs/>
      <w:color w:val="000000" w:themeColor="tex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4A7E"/>
    <w:rPr>
      <w:rFonts w:asciiTheme="majorHAnsi" w:eastAsiaTheme="majorEastAsia" w:hAnsiTheme="majorHAnsi" w:cstheme="majorBidi"/>
      <w:b/>
      <w:color w:val="000000" w:themeColor="text1"/>
      <w:sz w:val="32"/>
      <w:szCs w:val="32"/>
    </w:rPr>
  </w:style>
  <w:style w:type="paragraph" w:styleId="Title">
    <w:name w:val="Title"/>
    <w:basedOn w:val="Normal"/>
    <w:next w:val="Normal"/>
    <w:link w:val="TitleChar"/>
    <w:uiPriority w:val="10"/>
    <w:qFormat/>
    <w:rsid w:val="00DB5310"/>
    <w:pPr>
      <w:spacing w:after="0" w:line="240" w:lineRule="auto"/>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5310"/>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DB5310"/>
    <w:pPr>
      <w:tabs>
        <w:tab w:val="center" w:pos="4513"/>
        <w:tab w:val="right" w:pos="9026"/>
      </w:tabs>
      <w:spacing w:after="0" w:line="240" w:lineRule="auto"/>
    </w:pPr>
  </w:style>
  <w:style w:type="character" w:customStyle="1" w:styleId="HeaderChar">
    <w:name w:val="Header Char"/>
    <w:basedOn w:val="DefaultParagraphFont"/>
    <w:link w:val="Header"/>
    <w:uiPriority w:val="99"/>
    <w:rsid w:val="00DB5310"/>
  </w:style>
  <w:style w:type="paragraph" w:styleId="Footer">
    <w:name w:val="footer"/>
    <w:basedOn w:val="Normal"/>
    <w:link w:val="FooterChar"/>
    <w:uiPriority w:val="99"/>
    <w:unhideWhenUsed/>
    <w:rsid w:val="00DB5310"/>
    <w:pPr>
      <w:tabs>
        <w:tab w:val="center" w:pos="4513"/>
        <w:tab w:val="right" w:pos="9026"/>
      </w:tabs>
      <w:spacing w:after="0" w:line="240" w:lineRule="auto"/>
    </w:pPr>
  </w:style>
  <w:style w:type="character" w:customStyle="1" w:styleId="FooterChar">
    <w:name w:val="Footer Char"/>
    <w:basedOn w:val="DefaultParagraphFont"/>
    <w:link w:val="Footer"/>
    <w:uiPriority w:val="99"/>
    <w:rsid w:val="00DB5310"/>
  </w:style>
  <w:style w:type="character" w:customStyle="1" w:styleId="Heading2Char">
    <w:name w:val="Heading 2 Char"/>
    <w:basedOn w:val="DefaultParagraphFont"/>
    <w:link w:val="Heading2"/>
    <w:uiPriority w:val="9"/>
    <w:rsid w:val="003A4A7E"/>
    <w:rPr>
      <w:rFonts w:asciiTheme="majorHAnsi" w:eastAsiaTheme="majorEastAsia" w:hAnsiTheme="majorHAnsi" w:cstheme="majorBidi"/>
      <w:b/>
      <w:bCs/>
      <w:color w:val="000000" w:themeColor="text1"/>
      <w:sz w:val="26"/>
      <w:szCs w:val="26"/>
    </w:rPr>
  </w:style>
  <w:style w:type="paragraph" w:styleId="Caption">
    <w:name w:val="caption"/>
    <w:basedOn w:val="Normal"/>
    <w:next w:val="Normal"/>
    <w:uiPriority w:val="35"/>
    <w:unhideWhenUsed/>
    <w:qFormat/>
    <w:rsid w:val="00AD5E71"/>
    <w:pPr>
      <w:spacing w:after="200" w:line="240" w:lineRule="auto"/>
    </w:pPr>
    <w:rPr>
      <w:iCs/>
      <w:color w:val="000000" w:themeColor="text1"/>
      <w:sz w:val="18"/>
      <w:szCs w:val="18"/>
    </w:rPr>
  </w:style>
  <w:style w:type="paragraph" w:styleId="NoSpacing">
    <w:name w:val="No Spacing"/>
    <w:uiPriority w:val="1"/>
    <w:qFormat/>
    <w:rsid w:val="00BF7461"/>
    <w:pPr>
      <w:spacing w:after="0" w:line="240" w:lineRule="auto"/>
    </w:pPr>
  </w:style>
  <w:style w:type="character" w:styleId="PlaceholderText">
    <w:name w:val="Placeholder Text"/>
    <w:basedOn w:val="DefaultParagraphFont"/>
    <w:uiPriority w:val="99"/>
    <w:semiHidden/>
    <w:rsid w:val="00BF7461"/>
    <w:rPr>
      <w:color w:val="808080"/>
    </w:rPr>
  </w:style>
  <w:style w:type="paragraph" w:customStyle="1" w:styleId="H1Body">
    <w:name w:val="H1Body"/>
    <w:basedOn w:val="Normal"/>
    <w:link w:val="H1BodyChar"/>
    <w:qFormat/>
    <w:rsid w:val="00FC2B39"/>
    <w:pPr>
      <w:spacing w:after="40"/>
      <w:ind w:left="142"/>
      <w:jc w:val="both"/>
    </w:pPr>
  </w:style>
  <w:style w:type="character" w:customStyle="1" w:styleId="H1BodyChar">
    <w:name w:val="H1Body Char"/>
    <w:basedOn w:val="DefaultParagraphFont"/>
    <w:link w:val="H1Body"/>
    <w:rsid w:val="00FC2B39"/>
  </w:style>
  <w:style w:type="paragraph" w:customStyle="1" w:styleId="H2Body">
    <w:name w:val="H2Body"/>
    <w:basedOn w:val="H1Body"/>
    <w:link w:val="H2BodyChar"/>
    <w:qFormat/>
    <w:rsid w:val="00651FA9"/>
    <w:pPr>
      <w:ind w:left="709"/>
    </w:pPr>
  </w:style>
  <w:style w:type="character" w:customStyle="1" w:styleId="H2BodyChar">
    <w:name w:val="H2Body Char"/>
    <w:basedOn w:val="H1BodyChar"/>
    <w:link w:val="H2Body"/>
    <w:rsid w:val="00651FA9"/>
  </w:style>
  <w:style w:type="character" w:styleId="Hyperlink">
    <w:name w:val="Hyperlink"/>
    <w:basedOn w:val="DefaultParagraphFont"/>
    <w:uiPriority w:val="99"/>
    <w:unhideWhenUsed/>
    <w:rsid w:val="00C31D4E"/>
    <w:rPr>
      <w:color w:val="0563C1" w:themeColor="hyperlink"/>
      <w:u w:val="single"/>
    </w:rPr>
  </w:style>
  <w:style w:type="character" w:styleId="UnresolvedMention">
    <w:name w:val="Unresolved Mention"/>
    <w:basedOn w:val="DefaultParagraphFont"/>
    <w:uiPriority w:val="99"/>
    <w:semiHidden/>
    <w:unhideWhenUsed/>
    <w:rsid w:val="00C31D4E"/>
    <w:rPr>
      <w:color w:val="605E5C"/>
      <w:shd w:val="clear" w:color="auto" w:fill="E1DFDD"/>
    </w:rPr>
  </w:style>
  <w:style w:type="table" w:styleId="TableGrid">
    <w:name w:val="Table Grid"/>
    <w:basedOn w:val="TableNormal"/>
    <w:uiPriority w:val="39"/>
    <w:rsid w:val="00C31D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04514"/>
    <w:pPr>
      <w:ind w:left="720"/>
      <w:contextualSpacing/>
    </w:pPr>
  </w:style>
  <w:style w:type="paragraph" w:customStyle="1" w:styleId="H1Body0">
    <w:name w:val="H1 Body"/>
    <w:basedOn w:val="Normal"/>
    <w:link w:val="H1BodyChar0"/>
    <w:qFormat/>
    <w:rsid w:val="00493378"/>
  </w:style>
  <w:style w:type="character" w:customStyle="1" w:styleId="H1BodyChar0">
    <w:name w:val="H1 Body Char"/>
    <w:basedOn w:val="DefaultParagraphFont"/>
    <w:link w:val="H1Body0"/>
    <w:rsid w:val="004933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075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glossaryDocument" Target="glossary/document.xml"/><Relationship Id="rId21" Type="http://schemas.openxmlformats.org/officeDocument/2006/relationships/image" Target="media/image11.png"/><Relationship Id="rId34" Type="http://schemas.openxmlformats.org/officeDocument/2006/relationships/image" Target="media/image24.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sv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8" Type="http://schemas.openxmlformats.org/officeDocument/2006/relationships/webSettings" Target="webSettings.xml"/><Relationship Id="rId3"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2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wis\OneDrive%20-%20MMU\Teaching\22-23\Templates\Lab%20Shee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2B2B987DB74CC781138E1D1E85E686"/>
        <w:category>
          <w:name w:val="General"/>
          <w:gallery w:val="placeholder"/>
        </w:category>
        <w:types>
          <w:type w:val="bbPlcHdr"/>
        </w:types>
        <w:behaviors>
          <w:behavior w:val="content"/>
        </w:behaviors>
        <w:guid w:val="{2CF92E03-5258-40D9-AAE4-E2EC91EB983A}"/>
      </w:docPartPr>
      <w:docPartBody>
        <w:p w:rsidR="008405A8" w:rsidRDefault="008405A8">
          <w:pPr>
            <w:pStyle w:val="DE2B2B987DB74CC781138E1D1E85E686"/>
          </w:pPr>
          <w:r w:rsidRPr="00C13C13">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5A8"/>
    <w:rsid w:val="0057054F"/>
    <w:rsid w:val="005E4952"/>
    <w:rsid w:val="008405A8"/>
    <w:rsid w:val="00AA06E7"/>
    <w:rsid w:val="00BC530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E2B2B987DB74CC781138E1D1E85E686">
    <w:name w:val="DE2B2B987DB74CC781138E1D1E85E68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2FD2C1895F40E4BA83736360F25857B" ma:contentTypeVersion="15" ma:contentTypeDescription="Create a new document." ma:contentTypeScope="" ma:versionID="ec5832ec1a77a99cd495cd6fb97530da">
  <xsd:schema xmlns:xsd="http://www.w3.org/2001/XMLSchema" xmlns:xs="http://www.w3.org/2001/XMLSchema" xmlns:p="http://schemas.microsoft.com/office/2006/metadata/properties" xmlns:ns2="728cebbb-7fa5-47b2-abac-67ce75316d80" xmlns:ns3="672baa17-facb-4c0b-bc29-1569e6c44c04" targetNamespace="http://schemas.microsoft.com/office/2006/metadata/properties" ma:root="true" ma:fieldsID="7a20055b22e19bb32d3d5cd4e777e993" ns2:_="" ns3:_="">
    <xsd:import namespace="728cebbb-7fa5-47b2-abac-67ce75316d80"/>
    <xsd:import namespace="672baa17-facb-4c0b-bc29-1569e6c44c0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28cebbb-7fa5-47b2-abac-67ce75316d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9d4c506-e2aa-436a-9dbd-af2c157961c0"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672baa17-facb-4c0b-bc29-1569e6c44c04"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62f4ba02-ceca-4887-aead-482b66aabba2}" ma:internalName="TaxCatchAll" ma:showField="CatchAllData" ma:web="672baa17-facb-4c0b-bc29-1569e6c44c0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TaxCatchAll xmlns="672baa17-facb-4c0b-bc29-1569e6c44c04" xsi:nil="true"/>
    <lcf76f155ced4ddcb4097134ff3c332f xmlns="728cebbb-7fa5-47b2-abac-67ce75316d80">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D4CDFAA-497B-4A3D-99F0-1F96903A925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28cebbb-7fa5-47b2-abac-67ce75316d80"/>
    <ds:schemaRef ds:uri="672baa17-facb-4c0b-bc29-1569e6c44c0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9791D3C-30A1-48B7-876C-E5A219A820A4}">
  <ds:schemaRefs>
    <ds:schemaRef ds:uri="http://schemas.openxmlformats.org/officeDocument/2006/bibliography"/>
  </ds:schemaRefs>
</ds:datastoreItem>
</file>

<file path=customXml/itemProps3.xml><?xml version="1.0" encoding="utf-8"?>
<ds:datastoreItem xmlns:ds="http://schemas.openxmlformats.org/officeDocument/2006/customXml" ds:itemID="{03DC93BF-E439-4FC6-A7F6-2437EDCBABC9}">
  <ds:schemaRefs>
    <ds:schemaRef ds:uri="http://schemas.microsoft.com/office/2006/metadata/properties"/>
    <ds:schemaRef ds:uri="http://schemas.microsoft.com/office/infopath/2007/PartnerControls"/>
    <ds:schemaRef ds:uri="672baa17-facb-4c0b-bc29-1569e6c44c04"/>
    <ds:schemaRef ds:uri="728cebbb-7fa5-47b2-abac-67ce75316d80"/>
  </ds:schemaRefs>
</ds:datastoreItem>
</file>

<file path=customXml/itemProps4.xml><?xml version="1.0" encoding="utf-8"?>
<ds:datastoreItem xmlns:ds="http://schemas.openxmlformats.org/officeDocument/2006/customXml" ds:itemID="{7577C94A-7151-438F-A6F3-5B31AFC7289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Lab Sheet.dotx</Template>
  <TotalTime>763</TotalTime>
  <Pages>14</Pages>
  <Words>2638</Words>
  <Characters>12745</Characters>
  <Application>Microsoft Office Word</Application>
  <DocSecurity>0</DocSecurity>
  <Lines>318</Lines>
  <Paragraphs>207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8 Lab – Intro to Console Applications</dc:title>
  <dc:subject/>
  <dc:creator>Lewis Evans</dc:creator>
  <cp:keywords/>
  <dc:description/>
  <cp:lastModifiedBy>Lewis Evans</cp:lastModifiedBy>
  <cp:revision>301</cp:revision>
  <dcterms:created xsi:type="dcterms:W3CDTF">2022-11-12T14:26:00Z</dcterms:created>
  <dcterms:modified xsi:type="dcterms:W3CDTF">2022-11-20T19:24:00Z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0x010100D2FD2C1895F40E4BA83736360F25857B</vt:lpwstr>
  </property>
  <property fmtid="{D5CDD505-2E9C-101B-9397-08002B2CF9AE}" pid="3" name="GrammarlyDocumentId">
    <vt:lpwstr>d2f04a94fce73306341d0c20ed0350d7529f345c7f6c6977ca569646aa435f34</vt:lpwstr>
  </property>
</Properties>
</file>